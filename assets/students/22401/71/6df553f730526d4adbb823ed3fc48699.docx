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D6217" w14:textId="70079FBD" w:rsidR="00747166" w:rsidRPr="002D6E66" w:rsidRDefault="004544C5" w:rsidP="00867D9B"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THE </w:t>
      </w:r>
      <w:r w:rsidR="00304C05">
        <w:rPr>
          <w:rFonts w:ascii="Times New Roman" w:hAnsi="Times New Roman"/>
          <w:b/>
          <w:sz w:val="24"/>
          <w:szCs w:val="24"/>
          <w:u w:val="single"/>
        </w:rPr>
        <w:t>3</w:t>
      </w:r>
      <w:r w:rsidR="00304C05" w:rsidRPr="00304C05">
        <w:rPr>
          <w:rFonts w:ascii="Times New Roman" w:hAnsi="Times New Roman"/>
          <w:b/>
          <w:sz w:val="24"/>
          <w:szCs w:val="24"/>
          <w:u w:val="single"/>
          <w:vertAlign w:val="superscript"/>
        </w:rPr>
        <w:t>RD</w:t>
      </w:r>
      <w:r w:rsidR="00304C05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8D46B7" w:rsidRPr="002D6E66">
        <w:rPr>
          <w:rFonts w:ascii="Times New Roman" w:hAnsi="Times New Roman"/>
          <w:b/>
          <w:sz w:val="24"/>
          <w:szCs w:val="24"/>
          <w:u w:val="single"/>
        </w:rPr>
        <w:t>WRITTEN TEST</w:t>
      </w:r>
    </w:p>
    <w:p w14:paraId="1608D770" w14:textId="77777777" w:rsidR="00747166" w:rsidRPr="002D6E66" w:rsidRDefault="0096346C" w:rsidP="0074716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D6E6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D6130B" wp14:editId="0FA581D0">
                <wp:simplePos x="0" y="0"/>
                <wp:positionH relativeFrom="column">
                  <wp:posOffset>116015</wp:posOffset>
                </wp:positionH>
                <wp:positionV relativeFrom="paragraph">
                  <wp:posOffset>41324</wp:posOffset>
                </wp:positionV>
                <wp:extent cx="5848350" cy="1033154"/>
                <wp:effectExtent l="0" t="0" r="19050" b="14605"/>
                <wp:wrapNone/>
                <wp:docPr id="30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103315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502C4E" w14:textId="0DC797CA" w:rsidR="00BA06D3" w:rsidRPr="00F40A7D" w:rsidRDefault="002F3406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BA06D3"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304C0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Dwita</w:t>
                            </w:r>
                            <w:proofErr w:type="spellEnd"/>
                            <w:r w:rsidR="00304C0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04C0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Pratiwi</w:t>
                            </w:r>
                            <w:proofErr w:type="spellEnd"/>
                            <w:r w:rsidR="00304C0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04C0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Pragyaawati</w:t>
                            </w:r>
                            <w:proofErr w:type="spellEnd"/>
                          </w:p>
                          <w:p w14:paraId="55C07338" w14:textId="7D176815" w:rsidR="00BA06D3" w:rsidRPr="00304C05" w:rsidRDefault="00BA06D3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882F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="002F3406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2919E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992C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0A7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22</w:t>
                            </w:r>
                            <w:r w:rsidR="00304C0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401</w:t>
                            </w:r>
                          </w:p>
                          <w:p w14:paraId="5310FEBD" w14:textId="77777777" w:rsidR="00BA06D3" w:rsidRDefault="00E06DD0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Tutor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D46B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Miss Herna</w:t>
                            </w:r>
                          </w:p>
                          <w:p w14:paraId="4E0978DE" w14:textId="77777777" w:rsidR="00D93A72" w:rsidRPr="008D46B7" w:rsidRDefault="00D93A72" w:rsidP="002F3406">
                            <w:pPr>
                              <w:tabs>
                                <w:tab w:val="left" w:pos="1134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1E29C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February …., 2020</w:t>
                            </w:r>
                          </w:p>
                          <w:p w14:paraId="5C6EBF2D" w14:textId="77777777" w:rsidR="00BA06D3" w:rsidRDefault="00BA06D3" w:rsidP="007471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0D6130B" id="Rectangle: Rounded Corners 1" o:spid="_x0000_s1026" style="position:absolute;left:0;text-align:left;margin-left:9.15pt;margin-top:3.25pt;width:460.5pt;height:81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">
                <v:textbox>
                  <w:txbxContent>
                    <w:p w14:paraId="23502C4E" w14:textId="0DC797CA" w:rsidR="00BA06D3" w:rsidRPr="00F40A7D" w:rsidRDefault="002F3406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="00BA06D3"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304C0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Dwita</w:t>
                      </w:r>
                      <w:proofErr w:type="spellEnd"/>
                      <w:r w:rsidR="00304C0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04C0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Pratiwi</w:t>
                      </w:r>
                      <w:proofErr w:type="spellEnd"/>
                      <w:r w:rsidR="00304C0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04C0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Pragyaawati</w:t>
                      </w:r>
                      <w:proofErr w:type="spellEnd"/>
                    </w:p>
                    <w:p w14:paraId="55C07338" w14:textId="7D176815" w:rsidR="00BA06D3" w:rsidRPr="00304C05" w:rsidRDefault="00BA06D3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</w:t>
                      </w:r>
                      <w:r w:rsidR="00882F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ID</w:t>
                      </w:r>
                      <w:r w:rsidR="002F3406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2919E8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992C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40A7D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22</w:t>
                      </w:r>
                      <w:r w:rsidR="00304C0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401</w:t>
                      </w:r>
                    </w:p>
                    <w:p w14:paraId="5310FEBD" w14:textId="77777777" w:rsidR="00BA06D3" w:rsidRDefault="00E06DD0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Tutor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D46B7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Miss Herna</w:t>
                      </w:r>
                    </w:p>
                    <w:p w14:paraId="4E0978DE" w14:textId="77777777" w:rsidR="00D93A72" w:rsidRPr="008D46B7" w:rsidRDefault="00D93A72" w:rsidP="002F3406">
                      <w:pPr>
                        <w:tabs>
                          <w:tab w:val="left" w:pos="1134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ab/>
                        <w:t xml:space="preserve">: </w:t>
                      </w:r>
                      <w:r w:rsidR="001E29C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February …., 2020</w:t>
                      </w:r>
                    </w:p>
                    <w:p w14:paraId="5C6EBF2D" w14:textId="77777777" w:rsidR="00BA06D3" w:rsidRDefault="00BA06D3" w:rsidP="00747166"/>
                  </w:txbxContent>
                </v:textbox>
              </v:roundrect>
            </w:pict>
          </mc:Fallback>
        </mc:AlternateContent>
      </w:r>
    </w:p>
    <w:p w14:paraId="6C3D9750" w14:textId="77777777" w:rsidR="00756D9F" w:rsidRPr="002D6E66" w:rsidRDefault="00756D9F" w:rsidP="005B6783">
      <w:pPr>
        <w:rPr>
          <w:sz w:val="24"/>
          <w:szCs w:val="24"/>
        </w:rPr>
      </w:pPr>
    </w:p>
    <w:p w14:paraId="11E2B7AD" w14:textId="77777777" w:rsidR="009A67F6" w:rsidRPr="002D6E66" w:rsidRDefault="009A67F6" w:rsidP="009A67F6">
      <w:pPr>
        <w:pStyle w:val="ListParagraph"/>
        <w:spacing w:after="0"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14:paraId="41AD12A2" w14:textId="77777777" w:rsidR="002F3406" w:rsidRPr="002D6E66" w:rsidRDefault="002F3406" w:rsidP="00792B10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14:paraId="27B09FD4" w14:textId="77777777" w:rsidR="00AD3D69" w:rsidRPr="002D6E66" w:rsidRDefault="00AD3D69" w:rsidP="00747166">
      <w:pPr>
        <w:pStyle w:val="ListParagraph"/>
        <w:spacing w:after="0" w:line="240" w:lineRule="auto"/>
        <w:ind w:left="851"/>
        <w:jc w:val="center"/>
        <w:rPr>
          <w:rFonts w:ascii="Times New Roman" w:hAnsi="Times New Roman"/>
          <w:sz w:val="24"/>
          <w:szCs w:val="24"/>
        </w:rPr>
      </w:pPr>
    </w:p>
    <w:p w14:paraId="3DF04CBA" w14:textId="77777777" w:rsidR="00317FB0" w:rsidRPr="00317FB0" w:rsidRDefault="00317FB0" w:rsidP="00317FB0">
      <w:pPr>
        <w:pStyle w:val="ListParagraph"/>
        <w:spacing w:after="160" w:line="259" w:lineRule="auto"/>
        <w:ind w:left="1004"/>
        <w:rPr>
          <w:rFonts w:ascii="Times New Roman" w:hAnsi="Times New Roman"/>
          <w:sz w:val="24"/>
          <w:szCs w:val="24"/>
        </w:rPr>
      </w:pPr>
    </w:p>
    <w:p w14:paraId="390BA32F" w14:textId="66A925D4" w:rsidR="001E29CD" w:rsidRPr="00304C05" w:rsidRDefault="00304C05" w:rsidP="009D60D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UNCOUNTABLE AND COUNTABLE NOUN</w:t>
      </w:r>
    </w:p>
    <w:p w14:paraId="16C9C6F3" w14:textId="77777777" w:rsidR="00304C05" w:rsidRDefault="00304C05" w:rsidP="00304C05">
      <w:pPr>
        <w:pStyle w:val="ListParagraph"/>
        <w:spacing w:after="0" w:line="240" w:lineRule="auto"/>
        <w:ind w:left="64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mention 10 countable noun and 10 uncountable noun!</w:t>
      </w:r>
    </w:p>
    <w:p w14:paraId="55E2265A" w14:textId="77777777" w:rsidR="00304C05" w:rsidRDefault="00304C05" w:rsidP="009D60DC">
      <w:pPr>
        <w:pStyle w:val="ListParagraph"/>
        <w:numPr>
          <w:ilvl w:val="3"/>
          <w:numId w:val="4"/>
        </w:numPr>
        <w:spacing w:after="0" w:line="360" w:lineRule="auto"/>
        <w:ind w:left="851"/>
        <w:rPr>
          <w:rFonts w:ascii="Times New Roman" w:hAnsi="Times New Roman"/>
          <w:sz w:val="24"/>
          <w:szCs w:val="24"/>
        </w:rPr>
        <w:sectPr w:rsidR="00304C05" w:rsidSect="0026145B">
          <w:headerReference w:type="default" r:id="rId9"/>
          <w:footerReference w:type="default" r:id="rId10"/>
          <w:type w:val="continuous"/>
          <w:pgSz w:w="11907" w:h="16839" w:code="9"/>
          <w:pgMar w:top="1843" w:right="992" w:bottom="720" w:left="1276" w:header="0" w:footer="0" w:gutter="0"/>
          <w:cols w:space="720"/>
          <w:docGrid w:linePitch="360"/>
        </w:sectPr>
      </w:pPr>
    </w:p>
    <w:p w14:paraId="5FE62EDF" w14:textId="77777777" w:rsidR="00304C05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_____________________</w:t>
      </w:r>
    </w:p>
    <w:p w14:paraId="1CA11B99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6BAC7659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52453642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443F5A9E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4D8434AB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63E552B8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6FA34B6F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6691E56C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061B4312" w14:textId="77777777" w:rsidR="00304C05" w:rsidRPr="00936823" w:rsidRDefault="00304C05" w:rsidP="009D60DC">
      <w:pPr>
        <w:pStyle w:val="ListParagraph"/>
        <w:numPr>
          <w:ilvl w:val="0"/>
          <w:numId w:val="5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5EE8AD0E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_____________________</w:t>
      </w:r>
    </w:p>
    <w:p w14:paraId="1F43CFAC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0782CE4F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4031517D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3F10095E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654436A2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04F0DCBE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27510A1D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6AFDD100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2647DE5E" w14:textId="77777777" w:rsidR="00304C05" w:rsidRPr="00936823" w:rsidRDefault="00304C05" w:rsidP="009D60DC">
      <w:pPr>
        <w:pStyle w:val="ListParagraph"/>
        <w:numPr>
          <w:ilvl w:val="0"/>
          <w:numId w:val="3"/>
        </w:numPr>
        <w:spacing w:after="0" w:line="324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</w:t>
      </w:r>
    </w:p>
    <w:p w14:paraId="2E2A8F3F" w14:textId="77777777" w:rsidR="00304C05" w:rsidRDefault="00304C05" w:rsidP="00304C05">
      <w:pPr>
        <w:pStyle w:val="ListParagraph"/>
        <w:spacing w:after="0" w:line="360" w:lineRule="auto"/>
        <w:ind w:left="851"/>
        <w:rPr>
          <w:rFonts w:ascii="Times New Roman" w:hAnsi="Times New Roman"/>
          <w:sz w:val="24"/>
          <w:szCs w:val="24"/>
        </w:rPr>
        <w:sectPr w:rsidR="00304C05" w:rsidSect="00936823">
          <w:type w:val="continuous"/>
          <w:pgSz w:w="11907" w:h="16839" w:code="9"/>
          <w:pgMar w:top="1843" w:right="992" w:bottom="720" w:left="1276" w:header="0" w:footer="0" w:gutter="0"/>
          <w:cols w:num="2" w:space="720"/>
          <w:docGrid w:linePitch="360"/>
        </w:sectPr>
      </w:pPr>
    </w:p>
    <w:p w14:paraId="31C62839" w14:textId="77777777" w:rsidR="00304C05" w:rsidRPr="00936823" w:rsidRDefault="00304C05" w:rsidP="00304C05">
      <w:pPr>
        <w:pStyle w:val="ListParagraph"/>
        <w:spacing w:after="0" w:line="240" w:lineRule="auto"/>
        <w:ind w:left="851"/>
        <w:rPr>
          <w:rFonts w:ascii="Times New Roman" w:hAnsi="Times New Roman"/>
          <w:sz w:val="24"/>
          <w:szCs w:val="24"/>
        </w:rPr>
      </w:pPr>
    </w:p>
    <w:p w14:paraId="1A01DF5C" w14:textId="77777777" w:rsidR="00304C05" w:rsidRPr="00936823" w:rsidRDefault="00304C05" w:rsidP="00304C05">
      <w:pPr>
        <w:pStyle w:val="ListParagraph"/>
        <w:spacing w:after="0" w:line="240" w:lineRule="auto"/>
        <w:ind w:left="644"/>
        <w:rPr>
          <w:rFonts w:ascii="Times New Roman" w:hAnsi="Times New Roman"/>
          <w:sz w:val="24"/>
          <w:szCs w:val="24"/>
        </w:rPr>
      </w:pPr>
      <w:r w:rsidRPr="00936823">
        <w:rPr>
          <w:rFonts w:ascii="Times New Roman" w:hAnsi="Times New Roman"/>
          <w:b/>
          <w:sz w:val="24"/>
          <w:szCs w:val="24"/>
        </w:rPr>
        <w:t>Please make a sentence for each some, any, many, much, a few, a little, how many and how much!</w:t>
      </w:r>
    </w:p>
    <w:p w14:paraId="54E29F4B" w14:textId="77777777" w:rsidR="00304C05" w:rsidRDefault="00304C05" w:rsidP="00304C05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1505D60B" w14:textId="77777777" w:rsidR="00304C05" w:rsidRDefault="00304C05" w:rsidP="009D60DC">
      <w:pPr>
        <w:pStyle w:val="ListParagraph"/>
        <w:numPr>
          <w:ilvl w:val="0"/>
          <w:numId w:val="2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  <w:r w:rsidRPr="00215DA8">
        <w:rPr>
          <w:rFonts w:ascii="Times New Roman" w:hAnsi="Times New Roman"/>
          <w:sz w:val="24"/>
          <w:szCs w:val="24"/>
        </w:rPr>
        <w:t xml:space="preserve"> </w:t>
      </w:r>
    </w:p>
    <w:p w14:paraId="1BF116A6" w14:textId="77777777" w:rsidR="00304C05" w:rsidRDefault="00304C05" w:rsidP="009D60DC">
      <w:pPr>
        <w:pStyle w:val="ListParagraph"/>
        <w:numPr>
          <w:ilvl w:val="0"/>
          <w:numId w:val="2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14:paraId="0AFEB00E" w14:textId="77777777" w:rsidR="00304C05" w:rsidRDefault="00304C05" w:rsidP="009D60DC">
      <w:pPr>
        <w:pStyle w:val="ListParagraph"/>
        <w:numPr>
          <w:ilvl w:val="0"/>
          <w:numId w:val="2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14:paraId="67B4C314" w14:textId="77777777" w:rsidR="00304C05" w:rsidRDefault="00304C05" w:rsidP="009D60DC">
      <w:pPr>
        <w:pStyle w:val="ListParagraph"/>
        <w:numPr>
          <w:ilvl w:val="0"/>
          <w:numId w:val="2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14:paraId="1CACC6BC" w14:textId="77777777" w:rsidR="00304C05" w:rsidRDefault="00304C05" w:rsidP="009D60DC">
      <w:pPr>
        <w:pStyle w:val="ListParagraph"/>
        <w:numPr>
          <w:ilvl w:val="0"/>
          <w:numId w:val="2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14:paraId="2B50E66D" w14:textId="77777777" w:rsidR="00304C05" w:rsidRDefault="00304C05" w:rsidP="009D60DC">
      <w:pPr>
        <w:pStyle w:val="ListParagraph"/>
        <w:numPr>
          <w:ilvl w:val="0"/>
          <w:numId w:val="2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14:paraId="59A4AC0D" w14:textId="77777777" w:rsidR="00304C05" w:rsidRDefault="00304C05" w:rsidP="009D60DC">
      <w:pPr>
        <w:pStyle w:val="ListParagraph"/>
        <w:numPr>
          <w:ilvl w:val="0"/>
          <w:numId w:val="2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14:paraId="1D69615E" w14:textId="77777777" w:rsidR="00304C05" w:rsidRDefault="00304C05" w:rsidP="009D60DC">
      <w:pPr>
        <w:pStyle w:val="ListParagraph"/>
        <w:numPr>
          <w:ilvl w:val="0"/>
          <w:numId w:val="2"/>
        </w:numPr>
        <w:spacing w:after="160" w:line="336" w:lineRule="auto"/>
        <w:ind w:left="709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14:paraId="021D358C" w14:textId="77777777" w:rsidR="00304C05" w:rsidRPr="00304C05" w:rsidRDefault="00304C05" w:rsidP="00304C05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  <w:lang w:val="id-ID"/>
        </w:rPr>
      </w:pPr>
    </w:p>
    <w:p w14:paraId="20BB5716" w14:textId="686AAF15" w:rsidR="00304C05" w:rsidRPr="00304C05" w:rsidRDefault="00304C05" w:rsidP="009D60D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EXPLETIVE</w:t>
      </w:r>
    </w:p>
    <w:p w14:paraId="5FCB9B15" w14:textId="08B995F1" w:rsidR="00304C05" w:rsidRDefault="00304C05" w:rsidP="00304C05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Please put “it </w:t>
      </w:r>
      <w:r w:rsidR="00902223">
        <w:rPr>
          <w:rFonts w:ascii="Times New Roman" w:hAnsi="Times New Roman"/>
          <w:b/>
          <w:sz w:val="24"/>
          <w:szCs w:val="24"/>
        </w:rPr>
        <w:t xml:space="preserve">is </w:t>
      </w:r>
      <w:r>
        <w:rPr>
          <w:rFonts w:ascii="Times New Roman" w:hAnsi="Times New Roman"/>
          <w:b/>
          <w:sz w:val="24"/>
          <w:szCs w:val="24"/>
        </w:rPr>
        <w:t>or there is/are” in the blank!</w:t>
      </w:r>
    </w:p>
    <w:p w14:paraId="61BF86CA" w14:textId="4BF269D5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a wonderful performance.</w:t>
      </w:r>
    </w:p>
    <w:p w14:paraId="7EAA3DF1" w14:textId="1C7A9992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two birds on the tree</w:t>
      </w:r>
      <w:r w:rsidR="00902223">
        <w:rPr>
          <w:rFonts w:ascii="Times New Roman" w:hAnsi="Times New Roman"/>
          <w:sz w:val="24"/>
          <w:szCs w:val="24"/>
        </w:rPr>
        <w:t>.</w:t>
      </w:r>
    </w:p>
    <w:p w14:paraId="2A8C55AB" w14:textId="08AE297F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a student on the bus</w:t>
      </w:r>
      <w:r w:rsidR="00902223">
        <w:rPr>
          <w:rFonts w:ascii="Times New Roman" w:hAnsi="Times New Roman"/>
          <w:sz w:val="24"/>
          <w:szCs w:val="24"/>
        </w:rPr>
        <w:t>.</w:t>
      </w:r>
    </w:p>
    <w:p w14:paraId="6427EE83" w14:textId="636083D3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</w:t>
      </w:r>
      <w:r w:rsidR="00902223">
        <w:rPr>
          <w:rFonts w:ascii="Times New Roman" w:hAnsi="Times New Roman"/>
          <w:sz w:val="24"/>
          <w:szCs w:val="24"/>
        </w:rPr>
        <w:t>30</w:t>
      </w:r>
      <w:r w:rsidR="00902223" w:rsidRPr="00902223">
        <w:rPr>
          <w:rFonts w:ascii="Times New Roman" w:hAnsi="Times New Roman"/>
          <w:sz w:val="24"/>
          <w:szCs w:val="24"/>
          <w:vertAlign w:val="superscript"/>
        </w:rPr>
        <w:t>0</w:t>
      </w:r>
      <w:r w:rsidR="00902223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902223">
        <w:rPr>
          <w:rFonts w:ascii="Times New Roman" w:hAnsi="Times New Roman"/>
          <w:sz w:val="24"/>
          <w:szCs w:val="24"/>
        </w:rPr>
        <w:t>C in Denpasar.</w:t>
      </w:r>
    </w:p>
    <w:p w14:paraId="190947C8" w14:textId="2F0163DB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</w:t>
      </w:r>
      <w:r w:rsidR="00902223">
        <w:rPr>
          <w:rFonts w:ascii="Times New Roman" w:hAnsi="Times New Roman"/>
          <w:sz w:val="24"/>
          <w:szCs w:val="24"/>
        </w:rPr>
        <w:t xml:space="preserve"> takes 25 minutes from my house to go to the airport.</w:t>
      </w:r>
    </w:p>
    <w:p w14:paraId="48F23084" w14:textId="4FCC4DDC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________________</w:t>
      </w:r>
      <w:r w:rsidR="00902223">
        <w:rPr>
          <w:rFonts w:ascii="Times New Roman" w:hAnsi="Times New Roman"/>
          <w:sz w:val="24"/>
          <w:szCs w:val="24"/>
        </w:rPr>
        <w:t xml:space="preserve"> </w:t>
      </w:r>
      <w:r w:rsidR="006A026B">
        <w:rPr>
          <w:rFonts w:ascii="Times New Roman" w:hAnsi="Times New Roman"/>
          <w:sz w:val="24"/>
          <w:szCs w:val="24"/>
        </w:rPr>
        <w:t>a mistake in her test.</w:t>
      </w:r>
    </w:p>
    <w:p w14:paraId="11DBB6E7" w14:textId="2D4F53EC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</w:t>
      </w:r>
      <w:r w:rsidR="006A026B">
        <w:rPr>
          <w:rFonts w:ascii="Times New Roman" w:hAnsi="Times New Roman"/>
          <w:sz w:val="24"/>
          <w:szCs w:val="24"/>
        </w:rPr>
        <w:t xml:space="preserve"> a few guests swim in the pool</w:t>
      </w:r>
    </w:p>
    <w:p w14:paraId="7374DC54" w14:textId="6D7A7F03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</w:t>
      </w:r>
      <w:r w:rsidR="006A026B">
        <w:rPr>
          <w:rFonts w:ascii="Times New Roman" w:hAnsi="Times New Roman"/>
          <w:sz w:val="24"/>
          <w:szCs w:val="24"/>
        </w:rPr>
        <w:t xml:space="preserve"> my friend, Lucy.</w:t>
      </w:r>
    </w:p>
    <w:p w14:paraId="50C312CE" w14:textId="7474AE7B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</w:t>
      </w:r>
      <w:r w:rsidR="006A026B">
        <w:rPr>
          <w:rFonts w:ascii="Times New Roman" w:hAnsi="Times New Roman"/>
          <w:sz w:val="24"/>
          <w:szCs w:val="24"/>
        </w:rPr>
        <w:t xml:space="preserve"> some gardeners to take care the city park.</w:t>
      </w:r>
    </w:p>
    <w:p w14:paraId="68669D5D" w14:textId="738AA16F" w:rsidR="00304C05" w:rsidRDefault="00304C05" w:rsidP="00CA3080">
      <w:pPr>
        <w:pStyle w:val="ListParagraph"/>
        <w:numPr>
          <w:ilvl w:val="6"/>
          <w:numId w:val="4"/>
        </w:numPr>
        <w:spacing w:after="160"/>
        <w:ind w:left="14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</w:t>
      </w:r>
      <w:r w:rsidR="006A026B">
        <w:rPr>
          <w:rFonts w:ascii="Times New Roman" w:hAnsi="Times New Roman"/>
          <w:sz w:val="24"/>
          <w:szCs w:val="24"/>
        </w:rPr>
        <w:t xml:space="preserve"> </w:t>
      </w:r>
      <w:r w:rsidR="000538BB">
        <w:rPr>
          <w:rFonts w:ascii="Times New Roman" w:hAnsi="Times New Roman"/>
          <w:sz w:val="24"/>
          <w:szCs w:val="24"/>
        </w:rPr>
        <w:t>a fly in the soup.</w:t>
      </w:r>
    </w:p>
    <w:p w14:paraId="35E2E3BD" w14:textId="77777777" w:rsidR="00304C05" w:rsidRPr="00304C05" w:rsidRDefault="00304C05" w:rsidP="00304C05">
      <w:pPr>
        <w:pStyle w:val="ListParagraph"/>
        <w:spacing w:after="160" w:line="259" w:lineRule="auto"/>
        <w:ind w:left="1418"/>
        <w:rPr>
          <w:rFonts w:ascii="Times New Roman" w:hAnsi="Times New Roman"/>
          <w:sz w:val="24"/>
          <w:szCs w:val="24"/>
        </w:rPr>
      </w:pPr>
    </w:p>
    <w:p w14:paraId="4E9F07F9" w14:textId="28600873" w:rsidR="00304C05" w:rsidRPr="000538BB" w:rsidRDefault="00304C05" w:rsidP="009D60D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REFLEXIVE</w:t>
      </w:r>
    </w:p>
    <w:p w14:paraId="0730F7A0" w14:textId="20F8C2B8" w:rsidR="000538BB" w:rsidRDefault="000538BB" w:rsidP="000538BB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write the appropriate reflexive pronoun in the blank!</w:t>
      </w:r>
    </w:p>
    <w:p w14:paraId="1A42961F" w14:textId="77777777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Charlotte look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>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d</w:t>
      </w:r>
      <w:r>
        <w:rPr>
          <w:rFonts w:ascii="Times New Roman" w:eastAsia="Times New Roman" w:hAnsi="Times New Roman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at ________ in the golden mirror and said "I am still pretty."</w:t>
      </w:r>
    </w:p>
    <w:p w14:paraId="7A5F6652" w14:textId="1B070C78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We only blame ________ for the big fire in the forest.</w:t>
      </w:r>
      <w:r w:rsidR="00D10C1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We forgot to extinguish the camp fire before we leave.</w:t>
      </w:r>
    </w:p>
    <w:p w14:paraId="38E554FF" w14:textId="77777777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My cat hurt ________ when it suddenly jumped out of the kitchen window.</w:t>
      </w:r>
    </w:p>
    <w:p w14:paraId="35617D8C" w14:textId="77777777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Ladies and gentlemen! This is open buffet so you can help _______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id-ID"/>
        </w:rPr>
        <w:t>_ .</w:t>
      </w:r>
      <w:proofErr w:type="gramEnd"/>
    </w:p>
    <w:p w14:paraId="781A4557" w14:textId="77777777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val="id-ID" w:eastAsia="id-ID"/>
        </w:rPr>
        <w:t>S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ome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animals clean ________ with their tongues.</w:t>
      </w:r>
    </w:p>
    <w:p w14:paraId="22E30083" w14:textId="77777777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id-ID"/>
        </w:rPr>
        <w:t>Mrs.Saunders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cut ________ while she was chopping onions for the salad.</w:t>
      </w:r>
    </w:p>
    <w:p w14:paraId="0E64EFEC" w14:textId="77777777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Hi kids! If you want to be successful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id-ID"/>
        </w:rPr>
        <w:t>students ,</w:t>
      </w:r>
      <w:proofErr w:type="gram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you should do your homework ________ .</w:t>
      </w:r>
    </w:p>
    <w:p w14:paraId="5154E243" w14:textId="77777777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When the dog saw ________ on the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id-ID"/>
        </w:rPr>
        <w:t>mirror ,</w:t>
      </w:r>
      <w:proofErr w:type="gram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it started barking wildly.</w:t>
      </w:r>
    </w:p>
    <w:p w14:paraId="407900A7" w14:textId="52E4F665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He built a boat all by </w:t>
      </w:r>
      <w:r w:rsidR="00D10C18">
        <w:rPr>
          <w:rFonts w:ascii="Times New Roman" w:eastAsia="Times New Roman" w:hAnsi="Times New Roman"/>
          <w:sz w:val="24"/>
          <w:szCs w:val="24"/>
          <w:lang w:eastAsia="id-ID"/>
        </w:rPr>
        <w:t>____________________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14:paraId="7D1AD81D" w14:textId="31CCDB55" w:rsidR="009D60DC" w:rsidRDefault="009D60DC" w:rsidP="009D60DC">
      <w:pPr>
        <w:pStyle w:val="ListParagraph"/>
        <w:numPr>
          <w:ilvl w:val="0"/>
          <w:numId w:val="7"/>
        </w:numPr>
        <w:spacing w:after="0" w:line="360" w:lineRule="auto"/>
        <w:ind w:left="709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I hurt </w:t>
      </w:r>
      <w:r w:rsidR="00D10C18">
        <w:rPr>
          <w:rFonts w:ascii="Times New Roman" w:eastAsia="Times New Roman" w:hAnsi="Times New Roman"/>
          <w:sz w:val="24"/>
          <w:szCs w:val="24"/>
          <w:lang w:eastAsia="id-ID"/>
        </w:rPr>
        <w:t>__________________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quite badly falling down the stairs.</w:t>
      </w:r>
    </w:p>
    <w:p w14:paraId="0252D7D0" w14:textId="77777777" w:rsidR="009D60DC" w:rsidRPr="00CA3080" w:rsidRDefault="009D60DC" w:rsidP="000538BB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12"/>
          <w:szCs w:val="24"/>
        </w:rPr>
      </w:pPr>
    </w:p>
    <w:p w14:paraId="6F76E70E" w14:textId="6562ED56" w:rsidR="00304C05" w:rsidRPr="009D60DC" w:rsidRDefault="00304C05" w:rsidP="009D60D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DETERMINER</w:t>
      </w:r>
    </w:p>
    <w:p w14:paraId="1F37E020" w14:textId="57362AC8" w:rsidR="009D60DC" w:rsidRDefault="009D60DC" w:rsidP="009D60DC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circle the correct determiner!</w:t>
      </w:r>
    </w:p>
    <w:p w14:paraId="54142235" w14:textId="09FA13CF" w:rsidR="009D60DC" w:rsidRDefault="009D60DC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have (many/much) money, it’s better to save it.</w:t>
      </w:r>
    </w:p>
    <w:p w14:paraId="59D6976E" w14:textId="2FB957D9" w:rsidR="009D60DC" w:rsidRDefault="009D60DC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does the mistake (many/much) times.</w:t>
      </w:r>
    </w:p>
    <w:p w14:paraId="746BE25E" w14:textId="78762118" w:rsidR="009D60DC" w:rsidRDefault="009D60DC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donuts look yummy since I put (many/much) chocolate as the toping.</w:t>
      </w:r>
    </w:p>
    <w:p w14:paraId="66E09D30" w14:textId="6F24AF00" w:rsidR="00D10C18" w:rsidRDefault="00D10C18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make (some/any) projects?</w:t>
      </w:r>
    </w:p>
    <w:p w14:paraId="6D5A8F87" w14:textId="2ED4CA92" w:rsidR="00D10C18" w:rsidRDefault="00D10C18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Wanda buys (some/any) branded bags.</w:t>
      </w:r>
    </w:p>
    <w:p w14:paraId="346C07E6" w14:textId="124CF05B" w:rsidR="00D10C18" w:rsidRDefault="00D10C18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only get (a few/a little) information about this International company.</w:t>
      </w:r>
    </w:p>
    <w:p w14:paraId="2CAD9945" w14:textId="085A52A0" w:rsidR="00D10C18" w:rsidRDefault="00D10C18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Smith didn’t take care the aquarium. There is (a few/a little) water inside.</w:t>
      </w:r>
    </w:p>
    <w:p w14:paraId="0564F18D" w14:textId="0BB7296F" w:rsidR="00D10C18" w:rsidRDefault="00D10C18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Ludwig is asked to read (a/an) illustration in the class.</w:t>
      </w:r>
    </w:p>
    <w:p w14:paraId="0CBD333C" w14:textId="351AECA5" w:rsidR="00D10C18" w:rsidRDefault="00D10C18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Mia loves (a/an/the) simple bag over there.</w:t>
      </w:r>
    </w:p>
    <w:p w14:paraId="64F53EFF" w14:textId="59638C91" w:rsidR="00D10C18" w:rsidRDefault="007876D2" w:rsidP="00CA3080">
      <w:pPr>
        <w:pStyle w:val="ListParagraph"/>
        <w:numPr>
          <w:ilvl w:val="0"/>
          <w:numId w:val="8"/>
        </w:numPr>
        <w:spacing w:after="160" w:line="324" w:lineRule="auto"/>
        <w:ind w:left="13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(That/Those)</w:t>
      </w:r>
      <w:r w:rsidR="00D10C18">
        <w:rPr>
          <w:rFonts w:ascii="Times New Roman" w:hAnsi="Times New Roman"/>
          <w:sz w:val="24"/>
          <w:szCs w:val="24"/>
        </w:rPr>
        <w:t xml:space="preserve"> novel I read </w:t>
      </w:r>
      <w:r>
        <w:rPr>
          <w:rFonts w:ascii="Times New Roman" w:hAnsi="Times New Roman"/>
          <w:sz w:val="24"/>
          <w:szCs w:val="24"/>
        </w:rPr>
        <w:t>has a good story line.</w:t>
      </w:r>
    </w:p>
    <w:p w14:paraId="24FF3E01" w14:textId="21AACF11" w:rsidR="00D10C18" w:rsidRPr="00CA3080" w:rsidRDefault="00D10C18" w:rsidP="00CA3080">
      <w:pPr>
        <w:pStyle w:val="ListParagraph"/>
        <w:spacing w:after="160" w:line="324" w:lineRule="auto"/>
        <w:ind w:left="1366"/>
        <w:rPr>
          <w:rFonts w:ascii="Times New Roman" w:hAnsi="Times New Roman"/>
          <w:sz w:val="12"/>
          <w:szCs w:val="24"/>
        </w:rPr>
      </w:pPr>
    </w:p>
    <w:p w14:paraId="30D67C8B" w14:textId="02F0FE38" w:rsidR="007876D2" w:rsidRDefault="007876D2" w:rsidP="007876D2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make some sentences using the determiners below!</w:t>
      </w:r>
    </w:p>
    <w:p w14:paraId="72556DB4" w14:textId="7F184F44" w:rsidR="007876D2" w:rsidRDefault="007876D2" w:rsidP="00CA308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= _____________________________________________________________</w:t>
      </w:r>
    </w:p>
    <w:p w14:paraId="1095537F" w14:textId="6D88B76F" w:rsidR="00CA3080" w:rsidRPr="007876D2" w:rsidRDefault="00CA3080" w:rsidP="00CA308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=  ________________________________________________________________</w:t>
      </w:r>
    </w:p>
    <w:p w14:paraId="4BB0F75E" w14:textId="51023135" w:rsidR="00CA3080" w:rsidRPr="007876D2" w:rsidRDefault="00CA3080" w:rsidP="00CA308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= _____________________________________________________________</w:t>
      </w:r>
    </w:p>
    <w:p w14:paraId="5F0EAEE2" w14:textId="2259B0E4" w:rsidR="00CA3080" w:rsidRPr="007876D2" w:rsidRDefault="00CA3080" w:rsidP="00CA308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Their =  _____________________________________________________________</w:t>
      </w:r>
    </w:p>
    <w:p w14:paraId="5157F6DB" w14:textId="65E3DE30" w:rsidR="00CA3080" w:rsidRPr="007876D2" w:rsidRDefault="00CA3080" w:rsidP="00CA3080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 =  _____________________________________________________________</w:t>
      </w:r>
    </w:p>
    <w:p w14:paraId="185E15E5" w14:textId="6EFA854D" w:rsidR="00304C05" w:rsidRPr="00D10C18" w:rsidRDefault="00304C05" w:rsidP="009D60D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TALKING ABOUT EXPERIENCE</w:t>
      </w:r>
    </w:p>
    <w:p w14:paraId="1BD8CC1E" w14:textId="10800B5B" w:rsidR="00D10C18" w:rsidRDefault="00CA3080" w:rsidP="00D10C18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tell me about you</w:t>
      </w:r>
      <w:r w:rsidR="00F74C1C">
        <w:rPr>
          <w:rFonts w:ascii="Times New Roman" w:hAnsi="Times New Roman"/>
          <w:b/>
          <w:sz w:val="24"/>
          <w:szCs w:val="24"/>
        </w:rPr>
        <w:t>r funny experience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!</w:t>
      </w:r>
    </w:p>
    <w:p w14:paraId="0241082B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13E31D22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0AE16E16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0548E61D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58B088C7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077C1483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3E2B8D61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06DF98B2" w14:textId="33F1656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</w:p>
    <w:p w14:paraId="7B8507D6" w14:textId="27DB8706" w:rsidR="00304C05" w:rsidRPr="00CA3080" w:rsidRDefault="00304C05" w:rsidP="009D60D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TALKING ABOUT VACATION</w:t>
      </w:r>
    </w:p>
    <w:p w14:paraId="2BD7C148" w14:textId="588B973C" w:rsidR="00CA3080" w:rsidRDefault="00CA3080" w:rsidP="00CA3080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Please write down your upcoming or your last vacation!</w:t>
      </w:r>
    </w:p>
    <w:p w14:paraId="0073E474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790FEA10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7293634B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1B5526D0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2CBEC910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2E3439F0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249F7ED6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</w:t>
      </w:r>
    </w:p>
    <w:p w14:paraId="7E35AE23" w14:textId="77777777" w:rsidR="00CA3080" w:rsidRPr="00CA3080" w:rsidRDefault="00CA3080" w:rsidP="00CA3080">
      <w:pPr>
        <w:pStyle w:val="ListParagraph"/>
        <w:spacing w:after="160" w:line="324" w:lineRule="auto"/>
        <w:ind w:left="1004"/>
        <w:rPr>
          <w:rFonts w:ascii="Times New Roman" w:hAnsi="Times New Roman"/>
          <w:b/>
          <w:sz w:val="24"/>
          <w:szCs w:val="24"/>
        </w:rPr>
      </w:pPr>
    </w:p>
    <w:p w14:paraId="39A22A06" w14:textId="77777777" w:rsidR="00304C05" w:rsidRPr="00304C05" w:rsidRDefault="00304C05" w:rsidP="009D60D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SIMPLE FUTURE</w:t>
      </w:r>
    </w:p>
    <w:p w14:paraId="7503F8B4" w14:textId="7D5B7B9D" w:rsidR="00304C05" w:rsidRPr="00304C05" w:rsidRDefault="00304C05" w:rsidP="00304C05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  <w:lang w:val="id-ID"/>
        </w:rPr>
      </w:pPr>
      <w:r w:rsidRPr="00304C05">
        <w:rPr>
          <w:rFonts w:ascii="Times New Roman" w:hAnsi="Times New Roman"/>
          <w:b/>
          <w:sz w:val="24"/>
          <w:szCs w:val="24"/>
        </w:rPr>
        <w:t>Please write down your plan in this year (2020)!</w:t>
      </w:r>
    </w:p>
    <w:p w14:paraId="3468FFFC" w14:textId="77777777" w:rsidR="00304C05" w:rsidRDefault="00304C05" w:rsidP="009D60DC">
      <w:pPr>
        <w:pStyle w:val="ListParagraph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3B314448" w14:textId="77777777" w:rsidR="00304C05" w:rsidRPr="00303688" w:rsidRDefault="00304C05" w:rsidP="009D60DC">
      <w:pPr>
        <w:pStyle w:val="ListParagraph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6C1560E9" w14:textId="77777777" w:rsidR="00304C05" w:rsidRPr="00303688" w:rsidRDefault="00304C05" w:rsidP="009D60DC">
      <w:pPr>
        <w:pStyle w:val="ListParagraph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0B33B3EC" w14:textId="77777777" w:rsidR="00304C05" w:rsidRPr="00303688" w:rsidRDefault="00304C05" w:rsidP="009D60DC">
      <w:pPr>
        <w:pStyle w:val="ListParagraph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598A2027" w14:textId="77777777" w:rsidR="00304C05" w:rsidRPr="00303688" w:rsidRDefault="00304C05" w:rsidP="009D60DC">
      <w:pPr>
        <w:pStyle w:val="ListParagraph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14:paraId="5C581EBA" w14:textId="77777777" w:rsidR="00304C05" w:rsidRDefault="00304C05" w:rsidP="00304C05">
      <w:pPr>
        <w:pStyle w:val="ListParagraph"/>
        <w:spacing w:after="160" w:line="259" w:lineRule="auto"/>
        <w:ind w:left="1004"/>
        <w:rPr>
          <w:rFonts w:ascii="Times New Roman" w:hAnsi="Times New Roman"/>
          <w:b/>
          <w:sz w:val="24"/>
          <w:szCs w:val="24"/>
          <w:lang w:val="id-ID"/>
        </w:rPr>
      </w:pPr>
    </w:p>
    <w:p w14:paraId="0E800896" w14:textId="77777777" w:rsidR="00882F12" w:rsidRPr="002D6E66" w:rsidRDefault="00882F12" w:rsidP="001B7B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2D6E66">
        <w:rPr>
          <w:rFonts w:ascii="Times New Roman" w:hAnsi="Times New Roman"/>
          <w:b/>
          <w:sz w:val="24"/>
          <w:szCs w:val="24"/>
          <w:lang w:val="id-ID"/>
        </w:rPr>
        <w:t>---GOOD LUCK---</w:t>
      </w:r>
    </w:p>
    <w:sectPr w:rsidR="00882F12" w:rsidRPr="002D6E66" w:rsidSect="0026145B">
      <w:headerReference w:type="default" r:id="rId11"/>
      <w:footerReference w:type="default" r:id="rId12"/>
      <w:type w:val="continuous"/>
      <w:pgSz w:w="11907" w:h="16839" w:code="9"/>
      <w:pgMar w:top="1843" w:right="992" w:bottom="720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36770" w14:textId="77777777" w:rsidR="00A922F1" w:rsidRDefault="00A922F1" w:rsidP="00A56AEC">
      <w:pPr>
        <w:spacing w:after="0" w:line="240" w:lineRule="auto"/>
      </w:pPr>
      <w:r>
        <w:separator/>
      </w:r>
    </w:p>
  </w:endnote>
  <w:endnote w:type="continuationSeparator" w:id="0">
    <w:p w14:paraId="6C48D346" w14:textId="77777777" w:rsidR="00A922F1" w:rsidRDefault="00A922F1" w:rsidP="00A5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E1912" w14:textId="77777777" w:rsidR="00304C05" w:rsidRDefault="00304C05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0E2E3D35" wp14:editId="1EEEDE4B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53218911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EC9032D" w14:textId="56146B71" w:rsidR="00304C05" w:rsidRPr="001A151A" w:rsidRDefault="00304C05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Jolly Roger Education Test</w:t>
                                </w:r>
                              </w:p>
                            </w:sdtContent>
                          </w:sdt>
                          <w:p w14:paraId="308BBFBF" w14:textId="77777777" w:rsidR="00304C05" w:rsidRDefault="00304C0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E2E3D35" id="Group 1" o:spid="_x0000_s1027" style="position:absolute;margin-left:-23.25pt;margin-top:-6.05pt;width:468pt;height:25.2pt;z-index:251664384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">
              <v:rect id="Rectangle 2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53218911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EC9032D" w14:textId="56146B71" w:rsidR="00304C05" w:rsidRPr="001A151A" w:rsidRDefault="00304C05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Jolly Roger Education Test</w:t>
                          </w:r>
                        </w:p>
                      </w:sdtContent>
                    </w:sdt>
                    <w:p w14:paraId="308BBFBF" w14:textId="77777777" w:rsidR="00304C05" w:rsidRDefault="00304C0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CD29406" wp14:editId="45858D89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70F365" w14:textId="77777777" w:rsidR="00304C05" w:rsidRDefault="00304C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74C1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D29406" id="Rectangle 4" o:spid="_x0000_s1030" style="position:absolute;margin-left:-23.25pt;margin-top:-6.05pt;width:36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" fillcolor="black [3213]" stroked="f" strokeweight="3pt">
              <v:textbox>
                <w:txbxContent>
                  <w:p w14:paraId="6B70F365" w14:textId="77777777" w:rsidR="00304C05" w:rsidRDefault="00304C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74C1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356DB" w14:textId="77777777" w:rsidR="00E06DD0" w:rsidRDefault="00B557F7">
    <w:pPr>
      <w:pStyle w:val="Footer"/>
    </w:pPr>
    <w:r>
      <w:rPr>
        <w:noProof/>
        <w:color w:val="808080" w:themeColor="background1" w:themeShade="80"/>
        <w:lang w:val="id-ID" w:eastAsia="id-ID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50204E3" wp14:editId="598236A7">
              <wp:simplePos x="0" y="0"/>
              <wp:positionH relativeFrom="margin">
                <wp:posOffset>-295275</wp:posOffset>
              </wp:positionH>
              <wp:positionV relativeFrom="bottomMargin">
                <wp:posOffset>-76835</wp:posOffset>
              </wp:positionV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1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"/>
                              <w:tag w:val=""/>
                              <w:id w:val="-161689269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683CB8F" w14:textId="77777777" w:rsidR="00085246" w:rsidRPr="001A151A" w:rsidRDefault="0008524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1A151A">
                                  <w:rPr>
                                    <w:color w:val="000000" w:themeColor="text1"/>
                                    <w:lang w:val="id-ID"/>
                                  </w:rPr>
                                  <w:t>Jolly Roger Education</w:t>
                                </w:r>
                                <w:r w:rsidR="001B7BA2">
                                  <w:rPr>
                                    <w:color w:val="000000" w:themeColor="text1"/>
                                    <w:lang w:val="id-ID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p w14:paraId="69252C8D" w14:textId="77777777" w:rsidR="00085246" w:rsidRDefault="0008524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50204E3" id="Group 37" o:spid="_x0000_s1031" style="position:absolute;margin-left:-23.25pt;margin-top:-6.0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">
              <v:rect id="Rectangle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"/>
                        <w:tag w:val=""/>
                        <w:id w:val="-1616892695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683CB8F" w14:textId="77777777" w:rsidR="00085246" w:rsidRPr="001A151A" w:rsidRDefault="00085246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1A151A">
                            <w:rPr>
                              <w:color w:val="000000" w:themeColor="text1"/>
                              <w:lang w:val="id-ID"/>
                            </w:rPr>
                            <w:t>Jolly Roger Education</w:t>
                          </w:r>
                          <w:r w:rsidR="001B7BA2">
                            <w:rPr>
                              <w:color w:val="000000" w:themeColor="text1"/>
                              <w:lang w:val="id-ID"/>
                            </w:rPr>
                            <w:t xml:space="preserve"> Test</w:t>
                          </w:r>
                        </w:p>
                      </w:sdtContent>
                    </w:sdt>
                    <w:p w14:paraId="69252C8D" w14:textId="77777777" w:rsidR="00085246" w:rsidRDefault="0008524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779BBA" wp14:editId="4E9E2076">
              <wp:simplePos x="0" y="0"/>
              <wp:positionH relativeFrom="rightMargin">
                <wp:posOffset>-295275</wp:posOffset>
              </wp:positionH>
              <wp:positionV relativeFrom="bottomMargin">
                <wp:posOffset>-76835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407C5E" w14:textId="77777777" w:rsidR="00085246" w:rsidRDefault="0008524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74C1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779BBA" id="Rectangle 40" o:spid="_x0000_s1034" style="position:absolute;margin-left:-23.25pt;margin-top:-6.0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" fillcolor="black [3213]" stroked="f" strokeweight="3pt">
              <v:textbox>
                <w:txbxContent>
                  <w:p w14:paraId="57407C5E" w14:textId="77777777" w:rsidR="00085246" w:rsidRDefault="0008524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74C1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1C2DB" w14:textId="77777777" w:rsidR="00A922F1" w:rsidRDefault="00A922F1" w:rsidP="00A56AEC">
      <w:pPr>
        <w:spacing w:after="0" w:line="240" w:lineRule="auto"/>
      </w:pPr>
      <w:r>
        <w:separator/>
      </w:r>
    </w:p>
  </w:footnote>
  <w:footnote w:type="continuationSeparator" w:id="0">
    <w:p w14:paraId="4A7236C7" w14:textId="77777777" w:rsidR="00A922F1" w:rsidRDefault="00A922F1" w:rsidP="00A5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A5140" w14:textId="77777777" w:rsidR="00304C05" w:rsidRDefault="00304C05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02CBDA6C" w14:textId="77777777" w:rsidR="00304C05" w:rsidRDefault="00304C05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  <w:r w:rsidRPr="00882F12">
      <w:rPr>
        <w:noProof/>
        <w:lang w:val="id-ID" w:eastAsia="id-ID"/>
      </w:rPr>
      <w:drawing>
        <wp:anchor distT="0" distB="0" distL="114300" distR="114300" simplePos="0" relativeHeight="251665408" behindDoc="0" locked="0" layoutInCell="1" allowOverlap="1" wp14:anchorId="57B18D5C" wp14:editId="5188F510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187105D" w14:textId="77777777" w:rsidR="00304C05" w:rsidRDefault="00304C05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158BA34C" w14:textId="77777777" w:rsidR="00304C05" w:rsidRDefault="00304C05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2904471E" w14:textId="77777777" w:rsidR="00304C05" w:rsidRDefault="00304C05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24291FB1" w14:textId="77777777" w:rsidR="00304C05" w:rsidRDefault="00304C05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58B1A250" w14:textId="77777777" w:rsidR="00304C05" w:rsidRDefault="00304C05" w:rsidP="00701843">
    <w:pPr>
      <w:pStyle w:val="Header"/>
      <w:pBdr>
        <w:bottom w:val="thickThinSmallGap" w:sz="24" w:space="1" w:color="622423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 w14:paraId="31ACCF2C" w14:textId="77777777" w:rsidR="00304C05" w:rsidRDefault="00304C05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 w:rsidRPr="00867D6A"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A2665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715FA4B0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  <w:r w:rsidRPr="00882F12"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79363C93" wp14:editId="30BEDBC6">
          <wp:simplePos x="0" y="0"/>
          <wp:positionH relativeFrom="page">
            <wp:align>center</wp:align>
          </wp:positionH>
          <wp:positionV relativeFrom="paragraph">
            <wp:posOffset>9525</wp:posOffset>
          </wp:positionV>
          <wp:extent cx="2743200" cy="79057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D3DF662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4D2216F2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2FD719CE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6A05D025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id-ID"/>
      </w:rPr>
    </w:pPr>
  </w:p>
  <w:p w14:paraId="7C0F1340" w14:textId="77777777" w:rsidR="00701843" w:rsidRDefault="00701843" w:rsidP="00701843">
    <w:pPr>
      <w:pStyle w:val="Header"/>
      <w:pBdr>
        <w:bottom w:val="thickThinSmallGap" w:sz="24" w:space="1" w:color="622423"/>
      </w:pBdr>
      <w:tabs>
        <w:tab w:val="left" w:pos="2490"/>
      </w:tabs>
      <w:rPr>
        <w:rFonts w:ascii="Times New Roman" w:hAnsi="Times New Roman"/>
        <w:color w:val="000000"/>
        <w:sz w:val="18"/>
        <w:lang w:val="id-ID"/>
      </w:rPr>
    </w:pPr>
    <w:r>
      <w:rPr>
        <w:rFonts w:ascii="Times New Roman" w:hAnsi="Times New Roman"/>
        <w:color w:val="000000"/>
        <w:sz w:val="18"/>
        <w:lang w:val="id-ID"/>
      </w:rPr>
      <w:tab/>
    </w:r>
    <w:r>
      <w:rPr>
        <w:rFonts w:ascii="Times New Roman" w:hAnsi="Times New Roman"/>
        <w:color w:val="000000"/>
        <w:sz w:val="18"/>
        <w:lang w:val="id-ID"/>
      </w:rPr>
      <w:tab/>
    </w:r>
  </w:p>
  <w:p w14:paraId="69626918" w14:textId="77777777" w:rsidR="00701843" w:rsidRDefault="00701843" w:rsidP="00701843">
    <w:pPr>
      <w:pStyle w:val="Header"/>
      <w:pBdr>
        <w:bottom w:val="thickThinSmallGap" w:sz="24" w:space="1" w:color="622423"/>
      </w:pBdr>
      <w:jc w:val="center"/>
      <w:rPr>
        <w:rFonts w:ascii="Times New Roman" w:hAnsi="Times New Roman"/>
        <w:color w:val="000000"/>
        <w:sz w:val="18"/>
        <w:lang w:val="en-US"/>
      </w:rPr>
    </w:pPr>
    <w:r>
      <w:rPr>
        <w:rFonts w:ascii="Times New Roman" w:hAnsi="Times New Roman"/>
        <w:color w:val="000000"/>
        <w:sz w:val="18"/>
        <w:lang w:val="id-ID"/>
      </w:rPr>
      <w:t>Address</w:t>
    </w:r>
    <w:r w:rsidRPr="00867D6A">
      <w:rPr>
        <w:rFonts w:ascii="Times New Roman" w:hAnsi="Times New Roman"/>
        <w:color w:val="000000"/>
        <w:sz w:val="18"/>
        <w:lang w:val="en-US"/>
      </w:rPr>
      <w:t xml:space="preserve">: </w:t>
    </w:r>
    <w:r>
      <w:rPr>
        <w:rFonts w:ascii="Times New Roman" w:hAnsi="Times New Roman"/>
        <w:color w:val="000000"/>
        <w:sz w:val="18"/>
        <w:lang w:val="id-ID"/>
      </w:rPr>
      <w:t>Graha Merdeka Unit 16-17 Renon-Denpasar</w:t>
    </w:r>
    <w:r>
      <w:rPr>
        <w:rFonts w:ascii="Times New Roman" w:hAnsi="Times New Roman"/>
        <w:color w:val="000000"/>
        <w:sz w:val="18"/>
        <w:lang w:val="en-US"/>
      </w:rPr>
      <w:t xml:space="preserve"> | </w:t>
    </w:r>
    <w:r>
      <w:rPr>
        <w:rFonts w:ascii="Times New Roman" w:hAnsi="Times New Roman"/>
        <w:color w:val="000000"/>
        <w:sz w:val="18"/>
      </w:rPr>
      <w:t>Telephone</w:t>
    </w:r>
    <w:r>
      <w:rPr>
        <w:rFonts w:ascii="Times New Roman" w:hAnsi="Times New Roman"/>
        <w:color w:val="000000"/>
        <w:sz w:val="18"/>
        <w:lang w:val="id-ID"/>
      </w:rPr>
      <w:t>:</w:t>
    </w:r>
    <w:r>
      <w:rPr>
        <w:rFonts w:ascii="Times New Roman" w:hAnsi="Times New Roman"/>
        <w:color w:val="000000"/>
        <w:sz w:val="18"/>
      </w:rPr>
      <w:t xml:space="preserve"> (0361)</w:t>
    </w:r>
    <w:r>
      <w:rPr>
        <w:rFonts w:ascii="Times New Roman" w:hAnsi="Times New Roman"/>
        <w:color w:val="000000"/>
        <w:sz w:val="18"/>
        <w:lang w:val="id-ID"/>
      </w:rPr>
      <w:t>248908</w:t>
    </w:r>
    <w:r>
      <w:rPr>
        <w:rFonts w:ascii="Times New Roman" w:hAnsi="Times New Roman"/>
        <w:color w:val="000000"/>
        <w:sz w:val="18"/>
      </w:rPr>
      <w:t xml:space="preserve"> |</w:t>
    </w:r>
    <w:r>
      <w:rPr>
        <w:rFonts w:ascii="Times New Roman" w:hAnsi="Times New Roman"/>
        <w:color w:val="000000"/>
        <w:sz w:val="18"/>
        <w:lang w:val="en-US"/>
      </w:rPr>
      <w:t xml:space="preserve"> Website: www.jollyrogereducation.com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3ACF"/>
    <w:multiLevelType w:val="hybridMultilevel"/>
    <w:tmpl w:val="C8E696A6"/>
    <w:lvl w:ilvl="0" w:tplc="6FB02730">
      <w:start w:val="1"/>
      <w:numFmt w:val="upperRoman"/>
      <w:lvlText w:val="%1."/>
      <w:lvlJc w:val="righ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83CAF"/>
    <w:multiLevelType w:val="hybridMultilevel"/>
    <w:tmpl w:val="AD2C24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045464"/>
    <w:multiLevelType w:val="hybridMultilevel"/>
    <w:tmpl w:val="6E867E7C"/>
    <w:lvl w:ilvl="0" w:tplc="E63E573C">
      <w:start w:val="1"/>
      <w:numFmt w:val="decimal"/>
      <w:lvlText w:val="%1."/>
      <w:lvlJc w:val="left"/>
      <w:pPr>
        <w:ind w:left="43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1035"/>
    <w:multiLevelType w:val="hybridMultilevel"/>
    <w:tmpl w:val="CE3EA122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0056C"/>
    <w:multiLevelType w:val="hybridMultilevel"/>
    <w:tmpl w:val="F5EAAA46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E63E573C">
      <w:start w:val="1"/>
      <w:numFmt w:val="decimal"/>
      <w:lvlText w:val="%4."/>
      <w:lvlJc w:val="left"/>
      <w:pPr>
        <w:ind w:left="4320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B3B060B"/>
    <w:multiLevelType w:val="hybridMultilevel"/>
    <w:tmpl w:val="B6182A42"/>
    <w:lvl w:ilvl="0" w:tplc="B39E4D92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61957C6"/>
    <w:multiLevelType w:val="hybridMultilevel"/>
    <w:tmpl w:val="09E865A4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B0840"/>
    <w:multiLevelType w:val="hybridMultilevel"/>
    <w:tmpl w:val="3E9EC222"/>
    <w:lvl w:ilvl="0" w:tplc="A3D6C4E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6A852F2F"/>
    <w:multiLevelType w:val="hybridMultilevel"/>
    <w:tmpl w:val="F3B86BC4"/>
    <w:lvl w:ilvl="0" w:tplc="B3D0C55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4" w:hanging="360"/>
      </w:pPr>
    </w:lvl>
    <w:lvl w:ilvl="2" w:tplc="3809001B" w:tentative="1">
      <w:start w:val="1"/>
      <w:numFmt w:val="lowerRoman"/>
      <w:lvlText w:val="%3."/>
      <w:lvlJc w:val="right"/>
      <w:pPr>
        <w:ind w:left="2804" w:hanging="180"/>
      </w:pPr>
    </w:lvl>
    <w:lvl w:ilvl="3" w:tplc="3809000F" w:tentative="1">
      <w:start w:val="1"/>
      <w:numFmt w:val="decimal"/>
      <w:lvlText w:val="%4."/>
      <w:lvlJc w:val="left"/>
      <w:pPr>
        <w:ind w:left="3524" w:hanging="360"/>
      </w:pPr>
    </w:lvl>
    <w:lvl w:ilvl="4" w:tplc="38090019" w:tentative="1">
      <w:start w:val="1"/>
      <w:numFmt w:val="lowerLetter"/>
      <w:lvlText w:val="%5."/>
      <w:lvlJc w:val="left"/>
      <w:pPr>
        <w:ind w:left="4244" w:hanging="360"/>
      </w:pPr>
    </w:lvl>
    <w:lvl w:ilvl="5" w:tplc="3809001B" w:tentative="1">
      <w:start w:val="1"/>
      <w:numFmt w:val="lowerRoman"/>
      <w:lvlText w:val="%6."/>
      <w:lvlJc w:val="right"/>
      <w:pPr>
        <w:ind w:left="4964" w:hanging="180"/>
      </w:pPr>
    </w:lvl>
    <w:lvl w:ilvl="6" w:tplc="3809000F" w:tentative="1">
      <w:start w:val="1"/>
      <w:numFmt w:val="decimal"/>
      <w:lvlText w:val="%7."/>
      <w:lvlJc w:val="left"/>
      <w:pPr>
        <w:ind w:left="5684" w:hanging="360"/>
      </w:pPr>
    </w:lvl>
    <w:lvl w:ilvl="7" w:tplc="38090019" w:tentative="1">
      <w:start w:val="1"/>
      <w:numFmt w:val="lowerLetter"/>
      <w:lvlText w:val="%8."/>
      <w:lvlJc w:val="left"/>
      <w:pPr>
        <w:ind w:left="6404" w:hanging="360"/>
      </w:pPr>
    </w:lvl>
    <w:lvl w:ilvl="8" w:tplc="38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MjQyNjMwsDQwNTJW0lEKTi0uzszPAykwrAUAueCWoywAAAA="/>
  </w:docVars>
  <w:rsids>
    <w:rsidRoot w:val="00A079BA"/>
    <w:rsid w:val="00003CB1"/>
    <w:rsid w:val="0001007D"/>
    <w:rsid w:val="000538BB"/>
    <w:rsid w:val="0007169B"/>
    <w:rsid w:val="00085246"/>
    <w:rsid w:val="00087821"/>
    <w:rsid w:val="000973BB"/>
    <w:rsid w:val="000C49F3"/>
    <w:rsid w:val="000D04C4"/>
    <w:rsid w:val="000D6B29"/>
    <w:rsid w:val="000D7658"/>
    <w:rsid w:val="000E1606"/>
    <w:rsid w:val="00100F65"/>
    <w:rsid w:val="00120DA2"/>
    <w:rsid w:val="00124FD3"/>
    <w:rsid w:val="00155452"/>
    <w:rsid w:val="00162584"/>
    <w:rsid w:val="0016691B"/>
    <w:rsid w:val="00166C79"/>
    <w:rsid w:val="00167074"/>
    <w:rsid w:val="001729F6"/>
    <w:rsid w:val="00175659"/>
    <w:rsid w:val="00196034"/>
    <w:rsid w:val="001A12CC"/>
    <w:rsid w:val="001A151A"/>
    <w:rsid w:val="001A30A9"/>
    <w:rsid w:val="001B7BA2"/>
    <w:rsid w:val="001C2712"/>
    <w:rsid w:val="001C295D"/>
    <w:rsid w:val="001C591A"/>
    <w:rsid w:val="001D1DE6"/>
    <w:rsid w:val="001E29CD"/>
    <w:rsid w:val="001E3729"/>
    <w:rsid w:val="001F79E5"/>
    <w:rsid w:val="0021084B"/>
    <w:rsid w:val="00215863"/>
    <w:rsid w:val="00215DA8"/>
    <w:rsid w:val="00217ECB"/>
    <w:rsid w:val="00233BB1"/>
    <w:rsid w:val="00234C02"/>
    <w:rsid w:val="00235BEE"/>
    <w:rsid w:val="00244632"/>
    <w:rsid w:val="00245972"/>
    <w:rsid w:val="00245A5A"/>
    <w:rsid w:val="00257147"/>
    <w:rsid w:val="002609B6"/>
    <w:rsid w:val="0026145B"/>
    <w:rsid w:val="00264312"/>
    <w:rsid w:val="002704CB"/>
    <w:rsid w:val="002B6EB5"/>
    <w:rsid w:val="002D6E66"/>
    <w:rsid w:val="002F0CC6"/>
    <w:rsid w:val="002F3406"/>
    <w:rsid w:val="00302A5D"/>
    <w:rsid w:val="00303688"/>
    <w:rsid w:val="00303C95"/>
    <w:rsid w:val="00304B38"/>
    <w:rsid w:val="00304C05"/>
    <w:rsid w:val="003134E7"/>
    <w:rsid w:val="003171AC"/>
    <w:rsid w:val="00317FB0"/>
    <w:rsid w:val="00332F30"/>
    <w:rsid w:val="003605F6"/>
    <w:rsid w:val="00361ED5"/>
    <w:rsid w:val="003707F3"/>
    <w:rsid w:val="00370E58"/>
    <w:rsid w:val="00371DDF"/>
    <w:rsid w:val="00392F31"/>
    <w:rsid w:val="00395847"/>
    <w:rsid w:val="003A72ED"/>
    <w:rsid w:val="003C2BD9"/>
    <w:rsid w:val="003C4902"/>
    <w:rsid w:val="003C5185"/>
    <w:rsid w:val="003C5AFA"/>
    <w:rsid w:val="003C620D"/>
    <w:rsid w:val="003D26A6"/>
    <w:rsid w:val="003D6404"/>
    <w:rsid w:val="003E5772"/>
    <w:rsid w:val="003F03D9"/>
    <w:rsid w:val="003F3DD9"/>
    <w:rsid w:val="0040039A"/>
    <w:rsid w:val="00425F46"/>
    <w:rsid w:val="00433435"/>
    <w:rsid w:val="00444DD0"/>
    <w:rsid w:val="00445334"/>
    <w:rsid w:val="004544C5"/>
    <w:rsid w:val="004615C0"/>
    <w:rsid w:val="00493163"/>
    <w:rsid w:val="004A286C"/>
    <w:rsid w:val="004A4337"/>
    <w:rsid w:val="004B4B1E"/>
    <w:rsid w:val="004B4D7B"/>
    <w:rsid w:val="004B5411"/>
    <w:rsid w:val="004B59D1"/>
    <w:rsid w:val="004B5AE9"/>
    <w:rsid w:val="004E227F"/>
    <w:rsid w:val="004F190D"/>
    <w:rsid w:val="004F27A8"/>
    <w:rsid w:val="004F3DBB"/>
    <w:rsid w:val="0050664E"/>
    <w:rsid w:val="00517E30"/>
    <w:rsid w:val="00532607"/>
    <w:rsid w:val="00532FCA"/>
    <w:rsid w:val="00535124"/>
    <w:rsid w:val="00542463"/>
    <w:rsid w:val="00577C9E"/>
    <w:rsid w:val="0059031A"/>
    <w:rsid w:val="00596C7D"/>
    <w:rsid w:val="005A2AFD"/>
    <w:rsid w:val="005B6250"/>
    <w:rsid w:val="005B6783"/>
    <w:rsid w:val="005D26B8"/>
    <w:rsid w:val="005D5E75"/>
    <w:rsid w:val="005E21AE"/>
    <w:rsid w:val="00617097"/>
    <w:rsid w:val="006275DF"/>
    <w:rsid w:val="00643283"/>
    <w:rsid w:val="006558AF"/>
    <w:rsid w:val="006A026B"/>
    <w:rsid w:val="006A0524"/>
    <w:rsid w:val="006A3DE4"/>
    <w:rsid w:val="006B43D9"/>
    <w:rsid w:val="006C2F1D"/>
    <w:rsid w:val="006C7EE4"/>
    <w:rsid w:val="006D68A0"/>
    <w:rsid w:val="006E2349"/>
    <w:rsid w:val="006E3143"/>
    <w:rsid w:val="00701843"/>
    <w:rsid w:val="00715595"/>
    <w:rsid w:val="00717575"/>
    <w:rsid w:val="00725CDA"/>
    <w:rsid w:val="007341A2"/>
    <w:rsid w:val="00745387"/>
    <w:rsid w:val="00747166"/>
    <w:rsid w:val="00756D9F"/>
    <w:rsid w:val="00774E91"/>
    <w:rsid w:val="0077503D"/>
    <w:rsid w:val="007876D2"/>
    <w:rsid w:val="00792B10"/>
    <w:rsid w:val="00797D00"/>
    <w:rsid w:val="007A3AA8"/>
    <w:rsid w:val="007B034C"/>
    <w:rsid w:val="00832DB3"/>
    <w:rsid w:val="00835CF0"/>
    <w:rsid w:val="00856999"/>
    <w:rsid w:val="00857A68"/>
    <w:rsid w:val="00860A54"/>
    <w:rsid w:val="00864357"/>
    <w:rsid w:val="0086781D"/>
    <w:rsid w:val="00867D6A"/>
    <w:rsid w:val="00867D9B"/>
    <w:rsid w:val="00871623"/>
    <w:rsid w:val="00876D7E"/>
    <w:rsid w:val="00882F12"/>
    <w:rsid w:val="008A3054"/>
    <w:rsid w:val="008A69C5"/>
    <w:rsid w:val="008B42A8"/>
    <w:rsid w:val="008B5879"/>
    <w:rsid w:val="008C1B62"/>
    <w:rsid w:val="008D40FD"/>
    <w:rsid w:val="008D46B7"/>
    <w:rsid w:val="008E0B79"/>
    <w:rsid w:val="00902223"/>
    <w:rsid w:val="00936823"/>
    <w:rsid w:val="00946C28"/>
    <w:rsid w:val="0095003B"/>
    <w:rsid w:val="0096346C"/>
    <w:rsid w:val="00970FDB"/>
    <w:rsid w:val="00975EDC"/>
    <w:rsid w:val="00992C59"/>
    <w:rsid w:val="009A19D0"/>
    <w:rsid w:val="009A3259"/>
    <w:rsid w:val="009A4A26"/>
    <w:rsid w:val="009A67F6"/>
    <w:rsid w:val="009A773E"/>
    <w:rsid w:val="009C5244"/>
    <w:rsid w:val="009D156A"/>
    <w:rsid w:val="009D60DC"/>
    <w:rsid w:val="009D7FE3"/>
    <w:rsid w:val="009E6F1D"/>
    <w:rsid w:val="00A079BA"/>
    <w:rsid w:val="00A31402"/>
    <w:rsid w:val="00A4287C"/>
    <w:rsid w:val="00A46AD9"/>
    <w:rsid w:val="00A56AEC"/>
    <w:rsid w:val="00A63B30"/>
    <w:rsid w:val="00A80E58"/>
    <w:rsid w:val="00A922F1"/>
    <w:rsid w:val="00A9701A"/>
    <w:rsid w:val="00AD3D69"/>
    <w:rsid w:val="00AD5080"/>
    <w:rsid w:val="00AD6A32"/>
    <w:rsid w:val="00AE0212"/>
    <w:rsid w:val="00AF502A"/>
    <w:rsid w:val="00AF6170"/>
    <w:rsid w:val="00B312DE"/>
    <w:rsid w:val="00B32608"/>
    <w:rsid w:val="00B37513"/>
    <w:rsid w:val="00B43A96"/>
    <w:rsid w:val="00B46ACC"/>
    <w:rsid w:val="00B557F7"/>
    <w:rsid w:val="00B559DC"/>
    <w:rsid w:val="00B67748"/>
    <w:rsid w:val="00B7348A"/>
    <w:rsid w:val="00B87918"/>
    <w:rsid w:val="00BA06D3"/>
    <w:rsid w:val="00BA454B"/>
    <w:rsid w:val="00BE42FA"/>
    <w:rsid w:val="00BE6316"/>
    <w:rsid w:val="00BF6B24"/>
    <w:rsid w:val="00C121FA"/>
    <w:rsid w:val="00C13FBB"/>
    <w:rsid w:val="00C20EE3"/>
    <w:rsid w:val="00C35B75"/>
    <w:rsid w:val="00C63B5E"/>
    <w:rsid w:val="00C73400"/>
    <w:rsid w:val="00C736BA"/>
    <w:rsid w:val="00C74365"/>
    <w:rsid w:val="00C74C55"/>
    <w:rsid w:val="00C82853"/>
    <w:rsid w:val="00CA3080"/>
    <w:rsid w:val="00CA50FE"/>
    <w:rsid w:val="00CB006A"/>
    <w:rsid w:val="00CC1B23"/>
    <w:rsid w:val="00CC2EE7"/>
    <w:rsid w:val="00CC3757"/>
    <w:rsid w:val="00CF2982"/>
    <w:rsid w:val="00CF6B78"/>
    <w:rsid w:val="00CF73C5"/>
    <w:rsid w:val="00D032BF"/>
    <w:rsid w:val="00D10C18"/>
    <w:rsid w:val="00D239B3"/>
    <w:rsid w:val="00D25B30"/>
    <w:rsid w:val="00D452BB"/>
    <w:rsid w:val="00D45EA1"/>
    <w:rsid w:val="00D538BD"/>
    <w:rsid w:val="00D80A1D"/>
    <w:rsid w:val="00D8244D"/>
    <w:rsid w:val="00D847F7"/>
    <w:rsid w:val="00D93A72"/>
    <w:rsid w:val="00DB7124"/>
    <w:rsid w:val="00DC795C"/>
    <w:rsid w:val="00DE1833"/>
    <w:rsid w:val="00DE1CEE"/>
    <w:rsid w:val="00E06DD0"/>
    <w:rsid w:val="00E333B8"/>
    <w:rsid w:val="00E352FA"/>
    <w:rsid w:val="00E40167"/>
    <w:rsid w:val="00E4213C"/>
    <w:rsid w:val="00E47218"/>
    <w:rsid w:val="00E47740"/>
    <w:rsid w:val="00E5776A"/>
    <w:rsid w:val="00E94A67"/>
    <w:rsid w:val="00E97BD7"/>
    <w:rsid w:val="00EA0390"/>
    <w:rsid w:val="00EB241D"/>
    <w:rsid w:val="00ED07D7"/>
    <w:rsid w:val="00EF6748"/>
    <w:rsid w:val="00F40A7D"/>
    <w:rsid w:val="00F51949"/>
    <w:rsid w:val="00F56555"/>
    <w:rsid w:val="00F568CA"/>
    <w:rsid w:val="00F74C1C"/>
    <w:rsid w:val="00F76797"/>
    <w:rsid w:val="00FA37A8"/>
    <w:rsid w:val="00FA708D"/>
    <w:rsid w:val="00FB068F"/>
    <w:rsid w:val="00FF664B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5C11FD1"/>
  <w15:docId w15:val="{E993D13B-9F01-498E-9F85-136D883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B2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B23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link w:val="Header"/>
    <w:uiPriority w:val="99"/>
    <w:rsid w:val="00CC1B23"/>
    <w:rPr>
      <w:rFonts w:ascii="Calibri" w:eastAsia="Calibri" w:hAnsi="Calibri" w:cs="Times New Roman"/>
      <w:lang w:val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1B23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6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6A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56AEC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CF7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%20JRE\Desktop\FORMAT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Jolly Roger Education Test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AACE5-4DA0-491C-8541-1DA0DC92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TEST</Template>
  <TotalTime>285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JRE</dc:creator>
  <cp:keywords>JRE</cp:keywords>
  <cp:lastModifiedBy>admin</cp:lastModifiedBy>
  <cp:revision>7</cp:revision>
  <cp:lastPrinted>2020-02-15T03:19:00Z</cp:lastPrinted>
  <dcterms:created xsi:type="dcterms:W3CDTF">2020-02-13T12:27:00Z</dcterms:created>
  <dcterms:modified xsi:type="dcterms:W3CDTF">2020-02-15T03:19:00Z</dcterms:modified>
</cp:coreProperties>
</file>