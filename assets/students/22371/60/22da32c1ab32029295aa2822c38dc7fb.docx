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04DE4" w14:textId="77777777" w:rsidR="004B5411" w:rsidRDefault="00EB241D" w:rsidP="007B034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82F12">
        <w:rPr>
          <w:noProof/>
        </w:rPr>
        <w:drawing>
          <wp:inline distT="0" distB="0" distL="0" distR="0" wp14:anchorId="62624E9D" wp14:editId="706EBAEB">
            <wp:extent cx="2743200" cy="79057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8DE32" w14:textId="77777777" w:rsidR="004B5411" w:rsidRDefault="00867D6A" w:rsidP="004B5411">
      <w:pPr>
        <w:pStyle w:val="Header"/>
        <w:pBdr>
          <w:bottom w:val="thickThinSmallGap" w:sz="24" w:space="1" w:color="622423"/>
        </w:pBdr>
        <w:jc w:val="center"/>
        <w:rPr>
          <w:rFonts w:ascii="Times New Roman" w:hAnsi="Times New Roman"/>
          <w:color w:val="000000"/>
          <w:sz w:val="18"/>
          <w:lang w:val="en-US"/>
        </w:rPr>
      </w:pPr>
      <w:r>
        <w:rPr>
          <w:rFonts w:ascii="Times New Roman" w:hAnsi="Times New Roman"/>
          <w:color w:val="000000"/>
          <w:sz w:val="18"/>
          <w:lang w:val="id-ID"/>
        </w:rPr>
        <w:t>Address</w:t>
      </w:r>
      <w:r w:rsidR="004B5411" w:rsidRPr="00867D6A">
        <w:rPr>
          <w:rFonts w:ascii="Times New Roman" w:hAnsi="Times New Roman"/>
          <w:color w:val="000000"/>
          <w:sz w:val="18"/>
          <w:lang w:val="en-US"/>
        </w:rPr>
        <w:t xml:space="preserve">: </w:t>
      </w:r>
      <w:r w:rsidR="00AF502A">
        <w:rPr>
          <w:rFonts w:ascii="Times New Roman" w:hAnsi="Times New Roman"/>
          <w:color w:val="000000"/>
          <w:sz w:val="18"/>
          <w:lang w:val="id-ID"/>
        </w:rPr>
        <w:t>Graha Merdeka Unit 16-17 Renon-Denpasar</w:t>
      </w:r>
      <w:r w:rsidR="009D156A">
        <w:rPr>
          <w:rFonts w:ascii="Times New Roman" w:hAnsi="Times New Roman"/>
          <w:color w:val="000000"/>
          <w:sz w:val="18"/>
          <w:lang w:val="en-US"/>
        </w:rPr>
        <w:t xml:space="preserve"> | </w:t>
      </w:r>
      <w:r>
        <w:rPr>
          <w:rFonts w:ascii="Times New Roman" w:hAnsi="Times New Roman"/>
          <w:color w:val="000000"/>
          <w:sz w:val="18"/>
        </w:rPr>
        <w:t>Telephone</w:t>
      </w:r>
      <w:r>
        <w:rPr>
          <w:rFonts w:ascii="Times New Roman" w:hAnsi="Times New Roman"/>
          <w:color w:val="000000"/>
          <w:sz w:val="18"/>
          <w:lang w:val="id-ID"/>
        </w:rPr>
        <w:t>:</w:t>
      </w:r>
      <w:r w:rsidR="004B5411">
        <w:rPr>
          <w:rFonts w:ascii="Times New Roman" w:hAnsi="Times New Roman"/>
          <w:color w:val="000000"/>
          <w:sz w:val="18"/>
        </w:rPr>
        <w:t xml:space="preserve"> (0361)</w:t>
      </w:r>
      <w:r w:rsidR="00882F12">
        <w:rPr>
          <w:rFonts w:ascii="Times New Roman" w:hAnsi="Times New Roman"/>
          <w:color w:val="000000"/>
          <w:sz w:val="18"/>
          <w:lang w:val="id-ID"/>
        </w:rPr>
        <w:t>248908</w:t>
      </w:r>
      <w:r w:rsidR="009D156A">
        <w:rPr>
          <w:rFonts w:ascii="Times New Roman" w:hAnsi="Times New Roman"/>
          <w:color w:val="000000"/>
          <w:sz w:val="18"/>
        </w:rPr>
        <w:t xml:space="preserve"> |</w:t>
      </w:r>
      <w:r>
        <w:rPr>
          <w:rFonts w:ascii="Times New Roman" w:hAnsi="Times New Roman"/>
          <w:color w:val="000000"/>
          <w:sz w:val="18"/>
          <w:lang w:val="en-US"/>
        </w:rPr>
        <w:t xml:space="preserve"> Website:</w:t>
      </w:r>
      <w:r w:rsidR="004B5411">
        <w:rPr>
          <w:rFonts w:ascii="Times New Roman" w:hAnsi="Times New Roman"/>
          <w:color w:val="000000"/>
          <w:sz w:val="18"/>
          <w:lang w:val="en-US"/>
        </w:rPr>
        <w:t xml:space="preserve"> www.jollyrogereducation.com</w:t>
      </w:r>
    </w:p>
    <w:p w14:paraId="38F1111C" w14:textId="39545AF5" w:rsidR="00747166" w:rsidRDefault="00B77F65" w:rsidP="00867D9B">
      <w:pPr>
        <w:spacing w:before="240"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WRITTEN </w:t>
      </w:r>
      <w:r w:rsidR="00747166" w:rsidRPr="00851801">
        <w:rPr>
          <w:rFonts w:ascii="Times New Roman" w:hAnsi="Times New Roman"/>
          <w:b/>
          <w:sz w:val="24"/>
          <w:szCs w:val="24"/>
          <w:u w:val="single"/>
        </w:rPr>
        <w:t>TEST</w:t>
      </w:r>
    </w:p>
    <w:p w14:paraId="132A3D36" w14:textId="77777777" w:rsidR="00747166" w:rsidRPr="00851801" w:rsidRDefault="00392F31" w:rsidP="0074716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305BA10" wp14:editId="664C0DCA">
                <wp:simplePos x="0" y="0"/>
                <wp:positionH relativeFrom="column">
                  <wp:posOffset>304165</wp:posOffset>
                </wp:positionH>
                <wp:positionV relativeFrom="paragraph">
                  <wp:posOffset>45611</wp:posOffset>
                </wp:positionV>
                <wp:extent cx="5848350" cy="962025"/>
                <wp:effectExtent l="0" t="0" r="19050" b="28575"/>
                <wp:wrapNone/>
                <wp:docPr id="30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8350" cy="962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D81B90" w14:textId="14D634DF" w:rsidR="00BA06D3" w:rsidRPr="009D156A" w:rsidRDefault="002F3406" w:rsidP="002F3406">
                            <w:pPr>
                              <w:tabs>
                                <w:tab w:val="left" w:pos="1134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BA06D3" w:rsidRPr="002919E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77F65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I </w:t>
                            </w:r>
                            <w:proofErr w:type="spellStart"/>
                            <w:r w:rsidR="00B77F65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Gusti</w:t>
                            </w:r>
                            <w:proofErr w:type="spellEnd"/>
                            <w:r w:rsidR="00B77F65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77F65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Ngurah</w:t>
                            </w:r>
                            <w:proofErr w:type="spellEnd"/>
                            <w:r w:rsidR="00B77F65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77F65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Radiarta</w:t>
                            </w:r>
                            <w:proofErr w:type="spellEnd"/>
                            <w:r w:rsidR="00B77F65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77F65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Syandana</w:t>
                            </w:r>
                            <w:proofErr w:type="spellEnd"/>
                            <w:r w:rsidR="00B77F65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77F65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Mendala</w:t>
                            </w:r>
                            <w:proofErr w:type="spellEnd"/>
                          </w:p>
                          <w:p w14:paraId="45A6567A" w14:textId="277C397F" w:rsidR="00BA06D3" w:rsidRPr="009D156A" w:rsidRDefault="00BA06D3" w:rsidP="002F3406">
                            <w:pPr>
                              <w:tabs>
                                <w:tab w:val="left" w:pos="1134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</w:t>
                            </w:r>
                            <w:r w:rsidR="00882F12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ID</w:t>
                            </w:r>
                            <w:r w:rsidR="002F3406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2919E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="00992C59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77F65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Arsya</w:t>
                            </w:r>
                            <w:proofErr w:type="spellEnd"/>
                          </w:p>
                          <w:p w14:paraId="19506721" w14:textId="77777777" w:rsidR="00BA06D3" w:rsidRDefault="00E06DD0" w:rsidP="002F3406">
                            <w:pPr>
                              <w:tabs>
                                <w:tab w:val="left" w:pos="1134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Tutor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="00E121A0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Caesar</w:t>
                            </w:r>
                          </w:p>
                          <w:p w14:paraId="3C912A8A" w14:textId="77777777" w:rsidR="00D93A72" w:rsidRPr="009D156A" w:rsidRDefault="0090063D" w:rsidP="002F3406">
                            <w:pPr>
                              <w:tabs>
                                <w:tab w:val="left" w:pos="1134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Date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ab/>
                              <w:t xml:space="preserve">: </w:t>
                            </w:r>
                          </w:p>
                          <w:p w14:paraId="2819C9E6" w14:textId="77777777" w:rsidR="00BA06D3" w:rsidRDefault="00BA06D3" w:rsidP="0074716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05BA10" id="Rectangle: Rounded Corners 1" o:spid="_x0000_s1026" style="position:absolute;left:0;text-align:left;margin-left:23.95pt;margin-top:3.6pt;width:460.5pt;height:75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">
                <v:textbox>
                  <w:txbxContent>
                    <w:p w14:paraId="68D81B90" w14:textId="14D634DF" w:rsidR="00BA06D3" w:rsidRPr="009D156A" w:rsidRDefault="002F3406" w:rsidP="002F3406">
                      <w:pPr>
                        <w:tabs>
                          <w:tab w:val="left" w:pos="1134"/>
                        </w:tabs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</w:r>
                      <w:r w:rsidR="00BA06D3" w:rsidRPr="002919E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: </w:t>
                      </w:r>
                      <w:r w:rsidR="00B77F65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I </w:t>
                      </w:r>
                      <w:proofErr w:type="spellStart"/>
                      <w:r w:rsidR="00B77F65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Gusti</w:t>
                      </w:r>
                      <w:proofErr w:type="spellEnd"/>
                      <w:r w:rsidR="00B77F65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77F65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Ngurah</w:t>
                      </w:r>
                      <w:proofErr w:type="spellEnd"/>
                      <w:r w:rsidR="00B77F65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77F65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Radiarta</w:t>
                      </w:r>
                      <w:proofErr w:type="spellEnd"/>
                      <w:r w:rsidR="00B77F65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77F65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Syandana</w:t>
                      </w:r>
                      <w:proofErr w:type="spellEnd"/>
                      <w:r w:rsidR="00B77F65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77F65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Mendala</w:t>
                      </w:r>
                      <w:proofErr w:type="spellEnd"/>
                    </w:p>
                    <w:p w14:paraId="45A6567A" w14:textId="277C397F" w:rsidR="00BA06D3" w:rsidRPr="009D156A" w:rsidRDefault="00BA06D3" w:rsidP="002F3406">
                      <w:pPr>
                        <w:tabs>
                          <w:tab w:val="left" w:pos="1134"/>
                        </w:tabs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</w:t>
                      </w:r>
                      <w:r w:rsidR="00882F12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ID</w:t>
                      </w:r>
                      <w:r w:rsidR="002F3406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2919E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:</w:t>
                      </w:r>
                      <w:r w:rsidR="00992C59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77F65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Arsya</w:t>
                      </w:r>
                      <w:proofErr w:type="spellEnd"/>
                    </w:p>
                    <w:p w14:paraId="19506721" w14:textId="77777777" w:rsidR="00BA06D3" w:rsidRDefault="00E06DD0" w:rsidP="002F3406">
                      <w:pPr>
                        <w:tabs>
                          <w:tab w:val="left" w:pos="1134"/>
                        </w:tabs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Tutor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="00E121A0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Caesar</w:t>
                      </w:r>
                    </w:p>
                    <w:p w14:paraId="3C912A8A" w14:textId="77777777" w:rsidR="00D93A72" w:rsidRPr="009D156A" w:rsidRDefault="0090063D" w:rsidP="002F3406">
                      <w:pPr>
                        <w:tabs>
                          <w:tab w:val="left" w:pos="1134"/>
                        </w:tabs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  <w:t>Date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  <w:tab/>
                        <w:t xml:space="preserve">: </w:t>
                      </w:r>
                    </w:p>
                    <w:p w14:paraId="2819C9E6" w14:textId="77777777" w:rsidR="00BA06D3" w:rsidRDefault="00BA06D3" w:rsidP="00747166"/>
                  </w:txbxContent>
                </v:textbox>
              </v:roundrect>
            </w:pict>
          </mc:Fallback>
        </mc:AlternateContent>
      </w:r>
    </w:p>
    <w:p w14:paraId="567AF285" w14:textId="77777777" w:rsidR="00756D9F" w:rsidRDefault="00756D9F" w:rsidP="005B6783">
      <w:pPr>
        <w:rPr>
          <w:sz w:val="24"/>
          <w:szCs w:val="24"/>
        </w:rPr>
      </w:pPr>
    </w:p>
    <w:p w14:paraId="45B6B11B" w14:textId="77777777" w:rsidR="009A67F6" w:rsidRDefault="009A67F6" w:rsidP="009A67F6">
      <w:pPr>
        <w:pStyle w:val="ListParagraph"/>
        <w:spacing w:after="0" w:line="240" w:lineRule="auto"/>
        <w:ind w:left="426"/>
        <w:jc w:val="both"/>
        <w:rPr>
          <w:rFonts w:ascii="Times New Roman" w:hAnsi="Times New Roman"/>
          <w:b/>
          <w:sz w:val="24"/>
          <w:szCs w:val="24"/>
        </w:rPr>
      </w:pPr>
    </w:p>
    <w:p w14:paraId="0CB53C04" w14:textId="77777777" w:rsidR="002F3406" w:rsidRDefault="002F3406" w:rsidP="00792B10">
      <w:pPr>
        <w:pStyle w:val="ListParagraph"/>
        <w:spacing w:after="0" w:line="240" w:lineRule="auto"/>
        <w:ind w:left="567"/>
        <w:jc w:val="both"/>
        <w:rPr>
          <w:rFonts w:ascii="Times New Roman" w:hAnsi="Times New Roman"/>
          <w:b/>
          <w:sz w:val="24"/>
          <w:szCs w:val="24"/>
        </w:rPr>
      </w:pPr>
    </w:p>
    <w:p w14:paraId="1FCC2BD0" w14:textId="77777777" w:rsidR="00D93A72" w:rsidRPr="00792B10" w:rsidRDefault="00D93A72" w:rsidP="00792B10">
      <w:pPr>
        <w:pStyle w:val="ListParagraph"/>
        <w:spacing w:after="0" w:line="240" w:lineRule="auto"/>
        <w:ind w:left="567"/>
        <w:jc w:val="both"/>
        <w:rPr>
          <w:rFonts w:ascii="Times New Roman" w:hAnsi="Times New Roman"/>
          <w:b/>
          <w:sz w:val="24"/>
          <w:szCs w:val="24"/>
        </w:rPr>
      </w:pPr>
    </w:p>
    <w:p w14:paraId="76B9938A" w14:textId="6E5071BF" w:rsidR="002F3406" w:rsidRPr="009449E1" w:rsidRDefault="00B77F65" w:rsidP="00F90431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HUMAN BODY</w:t>
      </w:r>
    </w:p>
    <w:p w14:paraId="1F28A1CD" w14:textId="327AA261" w:rsidR="009449E1" w:rsidRDefault="009449E1" w:rsidP="009449E1">
      <w:pPr>
        <w:pStyle w:val="ListParagraph"/>
        <w:spacing w:after="0" w:line="240" w:lineRule="auto"/>
        <w:ind w:left="42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Mention part of your body and face! (20 minimum)</w:t>
      </w:r>
    </w:p>
    <w:p w14:paraId="25B4221B" w14:textId="4657C131" w:rsidR="00B4375A" w:rsidRDefault="00B4375A" w:rsidP="00B4375A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2F9B3DC8" w14:textId="544D4E3D" w:rsidR="00B4375A" w:rsidRDefault="00B4375A" w:rsidP="00B4375A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34BF672F" w14:textId="737B64E1" w:rsidR="00B4375A" w:rsidRDefault="00B4375A" w:rsidP="00B4375A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5FDA1382" w14:textId="326FA10E" w:rsidR="00B4375A" w:rsidRDefault="00B4375A" w:rsidP="00B4375A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7F8263C8" w14:textId="483AFDB8" w:rsidR="00B4375A" w:rsidRDefault="00B4375A" w:rsidP="00B4375A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6EAD6B4A" w14:textId="62CB1145" w:rsidR="009449E1" w:rsidRDefault="009449E1" w:rsidP="009449E1">
      <w:pPr>
        <w:pStyle w:val="ListParagraph"/>
        <w:spacing w:after="0" w:line="240" w:lineRule="auto"/>
        <w:ind w:left="42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Take five of what you wrote above and write </w:t>
      </w:r>
      <w:r w:rsidR="00B4375A">
        <w:rPr>
          <w:rFonts w:ascii="Times New Roman" w:hAnsi="Times New Roman"/>
          <w:b/>
          <w:sz w:val="24"/>
          <w:szCs w:val="24"/>
        </w:rPr>
        <w:t>what you can do with each part</w:t>
      </w:r>
      <w:r>
        <w:rPr>
          <w:rFonts w:ascii="Times New Roman" w:hAnsi="Times New Roman"/>
          <w:b/>
          <w:sz w:val="24"/>
          <w:szCs w:val="24"/>
        </w:rPr>
        <w:t xml:space="preserve">! </w:t>
      </w:r>
    </w:p>
    <w:p w14:paraId="0136D263" w14:textId="1F495CAA" w:rsidR="00B4375A" w:rsidRPr="00B4375A" w:rsidRDefault="00B4375A" w:rsidP="00F904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5C74AB24" w14:textId="1AD5B4E1" w:rsidR="00B4375A" w:rsidRPr="00B4375A" w:rsidRDefault="00B4375A" w:rsidP="00F904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1388D091" w14:textId="4013D73F" w:rsidR="00B4375A" w:rsidRPr="00B4375A" w:rsidRDefault="00B4375A" w:rsidP="00F904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54355B89" w14:textId="5AA7C75D" w:rsidR="00B4375A" w:rsidRPr="00B4375A" w:rsidRDefault="00B4375A" w:rsidP="00F904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71982EEC" w14:textId="764D1967" w:rsidR="00B4375A" w:rsidRPr="00B77F65" w:rsidRDefault="00B4375A" w:rsidP="00F904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540DC4C5" w14:textId="5B94165E" w:rsidR="00B77F65" w:rsidRPr="009449E1" w:rsidRDefault="00B77F65" w:rsidP="00F90431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JOB</w:t>
      </w:r>
    </w:p>
    <w:p w14:paraId="5B2AFDDF" w14:textId="5C013E9F" w:rsidR="009449E1" w:rsidRDefault="009449E1" w:rsidP="009449E1">
      <w:pPr>
        <w:pStyle w:val="ListParagraph"/>
        <w:spacing w:after="0" w:line="240" w:lineRule="auto"/>
        <w:ind w:left="42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Mention job!</w:t>
      </w:r>
      <w:r w:rsidR="00B4375A">
        <w:rPr>
          <w:rFonts w:ascii="Times New Roman" w:hAnsi="Times New Roman"/>
          <w:b/>
          <w:sz w:val="24"/>
          <w:szCs w:val="24"/>
        </w:rPr>
        <w:t xml:space="preserve"> (15)</w:t>
      </w:r>
    </w:p>
    <w:p w14:paraId="36CC47FB" w14:textId="7F35F56C" w:rsidR="00B4375A" w:rsidRDefault="00B4375A" w:rsidP="00B4375A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5415292B" w14:textId="15C4EFC0" w:rsidR="00B4375A" w:rsidRDefault="00B4375A" w:rsidP="00B4375A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3F2E6181" w14:textId="447DACCA" w:rsidR="00B4375A" w:rsidRDefault="00B4375A" w:rsidP="00B4375A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245AA1F8" w14:textId="72ECAE97" w:rsidR="00B4375A" w:rsidRDefault="00B4375A" w:rsidP="00B4375A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7CF2CA18" w14:textId="093FE2A6" w:rsidR="00B4375A" w:rsidRDefault="00B4375A" w:rsidP="00B4375A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5D0125CD" w14:textId="22AA6A8E" w:rsidR="009449E1" w:rsidRDefault="009449E1" w:rsidP="009449E1">
      <w:pPr>
        <w:pStyle w:val="ListParagraph"/>
        <w:spacing w:after="0" w:line="240" w:lineRule="auto"/>
        <w:ind w:left="42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Take five of what you write above and write short descriptions</w:t>
      </w:r>
      <w:r w:rsidR="00B4375A">
        <w:rPr>
          <w:rFonts w:ascii="Times New Roman" w:hAnsi="Times New Roman"/>
          <w:b/>
          <w:sz w:val="24"/>
          <w:szCs w:val="24"/>
        </w:rPr>
        <w:t xml:space="preserve"> of each job</w:t>
      </w:r>
      <w:r>
        <w:rPr>
          <w:rFonts w:ascii="Times New Roman" w:hAnsi="Times New Roman"/>
          <w:b/>
          <w:sz w:val="24"/>
          <w:szCs w:val="24"/>
        </w:rPr>
        <w:t>!</w:t>
      </w:r>
    </w:p>
    <w:p w14:paraId="7EC699C1" w14:textId="343EB71A" w:rsidR="00B4375A" w:rsidRPr="00B4375A" w:rsidRDefault="00B4375A" w:rsidP="00F9043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650342E6" w14:textId="244B02CF" w:rsidR="00B4375A" w:rsidRPr="00B4375A" w:rsidRDefault="00B4375A" w:rsidP="00F9043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6CB774B2" w14:textId="3699A9CA" w:rsidR="00B4375A" w:rsidRPr="00B4375A" w:rsidRDefault="00B4375A" w:rsidP="00F9043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401389D7" w14:textId="373548E9" w:rsidR="00B4375A" w:rsidRPr="00B4375A" w:rsidRDefault="00B4375A" w:rsidP="00F9043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123AD3E9" w14:textId="75E04D22" w:rsidR="00B4375A" w:rsidRPr="00B77F65" w:rsidRDefault="00B4375A" w:rsidP="00F9043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2C4925DC" w14:textId="03110961" w:rsidR="00B77F65" w:rsidRPr="009449E1" w:rsidRDefault="00B77F65" w:rsidP="00F90431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VEGETABLE and FRUIT</w:t>
      </w:r>
    </w:p>
    <w:p w14:paraId="3FA16ED5" w14:textId="270432C6" w:rsidR="009449E1" w:rsidRDefault="009449E1" w:rsidP="009449E1">
      <w:pPr>
        <w:pStyle w:val="ListParagraph"/>
        <w:spacing w:after="0" w:line="240" w:lineRule="auto"/>
        <w:ind w:left="42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Mention names fruit!</w:t>
      </w:r>
    </w:p>
    <w:p w14:paraId="671CA461" w14:textId="1CA5C829" w:rsidR="00B4375A" w:rsidRDefault="00B4375A" w:rsidP="00B4375A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1EFC9D4C" w14:textId="260411D7" w:rsidR="00B4375A" w:rsidRDefault="00B4375A" w:rsidP="00B4375A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052D32A9" w14:textId="56CE17C0" w:rsidR="00B4375A" w:rsidRDefault="00B4375A" w:rsidP="00B4375A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3B721663" w14:textId="22D1B48D" w:rsidR="00B4375A" w:rsidRDefault="00B4375A" w:rsidP="00B4375A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2FBCCD3D" w14:textId="6E551CBA" w:rsidR="00B4375A" w:rsidRDefault="009449E1" w:rsidP="00B4375A">
      <w:pPr>
        <w:pStyle w:val="ListParagraph"/>
        <w:spacing w:after="0" w:line="240" w:lineRule="auto"/>
        <w:ind w:left="42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Mention names of vegetable!</w:t>
      </w:r>
    </w:p>
    <w:p w14:paraId="637A29D0" w14:textId="77777777" w:rsidR="005F2918" w:rsidRDefault="005F2918" w:rsidP="005F2918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60A2F21E" w14:textId="77777777" w:rsidR="005F2918" w:rsidRDefault="005F2918" w:rsidP="005F2918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662F55C4" w14:textId="77777777" w:rsidR="005F2918" w:rsidRDefault="005F2918" w:rsidP="005F2918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40FA3D7C" w14:textId="77777777" w:rsidR="005F2918" w:rsidRDefault="005F2918" w:rsidP="005F2918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523C0434" w14:textId="5B158C7F" w:rsidR="005F2918" w:rsidRDefault="005F2918" w:rsidP="005F2918">
      <w:pPr>
        <w:pStyle w:val="ListParagraph"/>
        <w:spacing w:after="0" w:line="240" w:lineRule="auto"/>
        <w:ind w:left="852" w:firstLine="29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2A9322BA" w14:textId="659A5FAB" w:rsidR="005F2918" w:rsidRDefault="005F2918" w:rsidP="00B4375A">
      <w:pPr>
        <w:pStyle w:val="ListParagraph"/>
        <w:spacing w:after="0" w:line="240" w:lineRule="auto"/>
        <w:ind w:left="42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What are your favorite fruit and vegetable?</w:t>
      </w:r>
    </w:p>
    <w:p w14:paraId="02A9175C" w14:textId="27AA0995" w:rsidR="00B4375A" w:rsidRDefault="00B4375A" w:rsidP="00B4375A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413E6EFF" w14:textId="40455CAF" w:rsidR="00B4375A" w:rsidRDefault="00B4375A" w:rsidP="00B4375A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______________________________________________________________________</w:t>
      </w:r>
    </w:p>
    <w:p w14:paraId="40018A6E" w14:textId="5C6CA57A" w:rsidR="00B4375A" w:rsidRDefault="00B4375A" w:rsidP="00B4375A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35A23AAC" w14:textId="2A27038D" w:rsidR="00B77F65" w:rsidRPr="009449E1" w:rsidRDefault="00B77F65" w:rsidP="00F90431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ARTICLE</w:t>
      </w:r>
    </w:p>
    <w:p w14:paraId="35C00699" w14:textId="4B585DED" w:rsidR="009449E1" w:rsidRDefault="009449E1" w:rsidP="009449E1">
      <w:pPr>
        <w:pStyle w:val="ListParagraph"/>
        <w:spacing w:after="0" w:line="240" w:lineRule="auto"/>
        <w:ind w:left="426"/>
        <w:jc w:val="both"/>
        <w:rPr>
          <w:rFonts w:ascii="Times New Roman" w:hAnsi="Times New Roman"/>
          <w:b/>
          <w:i/>
          <w:i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Fill in the blank with </w:t>
      </w:r>
      <w:r>
        <w:rPr>
          <w:rFonts w:ascii="Times New Roman" w:hAnsi="Times New Roman"/>
          <w:b/>
          <w:i/>
          <w:iCs/>
          <w:sz w:val="24"/>
          <w:szCs w:val="24"/>
        </w:rPr>
        <w:t xml:space="preserve">a/an/the </w:t>
      </w:r>
      <w:r>
        <w:rPr>
          <w:rFonts w:ascii="Times New Roman" w:hAnsi="Times New Roman"/>
          <w:b/>
          <w:sz w:val="24"/>
          <w:szCs w:val="24"/>
        </w:rPr>
        <w:t xml:space="preserve">or </w:t>
      </w:r>
      <w:r>
        <w:rPr>
          <w:rFonts w:ascii="Times New Roman" w:hAnsi="Times New Roman"/>
          <w:b/>
          <w:i/>
          <w:iCs/>
          <w:sz w:val="24"/>
          <w:szCs w:val="24"/>
        </w:rPr>
        <w:t>x.</w:t>
      </w:r>
    </w:p>
    <w:p w14:paraId="1818395F" w14:textId="45FE2471" w:rsidR="004865CA" w:rsidRPr="00182CEF" w:rsidRDefault="004865CA" w:rsidP="004865C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182CEF">
        <w:rPr>
          <w:rFonts w:ascii="Times New Roman" w:hAnsi="Times New Roman"/>
          <w:bCs/>
          <w:sz w:val="24"/>
          <w:szCs w:val="24"/>
        </w:rPr>
        <w:t>Do you want ____ orange?</w:t>
      </w:r>
    </w:p>
    <w:p w14:paraId="41C8D971" w14:textId="544BB844" w:rsidR="004865CA" w:rsidRPr="00182CEF" w:rsidRDefault="004865CA" w:rsidP="004865C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182CEF">
        <w:rPr>
          <w:rFonts w:ascii="Times New Roman" w:hAnsi="Times New Roman"/>
          <w:bCs/>
          <w:sz w:val="24"/>
          <w:szCs w:val="24"/>
        </w:rPr>
        <w:t>_______ sun doesn’t shine. It’s cloudy.</w:t>
      </w:r>
    </w:p>
    <w:p w14:paraId="77E8EEAD" w14:textId="369723E9" w:rsidR="004865CA" w:rsidRPr="00182CEF" w:rsidRDefault="004865CA" w:rsidP="004865C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182CEF">
        <w:rPr>
          <w:rFonts w:ascii="Times New Roman" w:hAnsi="Times New Roman"/>
          <w:bCs/>
          <w:sz w:val="24"/>
          <w:szCs w:val="24"/>
        </w:rPr>
        <w:t>I saw ______ woman in front of my door.</w:t>
      </w:r>
    </w:p>
    <w:p w14:paraId="5F496CDF" w14:textId="4304A996" w:rsidR="004865CA" w:rsidRPr="00182CEF" w:rsidRDefault="004865CA" w:rsidP="004865C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182CEF">
        <w:rPr>
          <w:rFonts w:ascii="Times New Roman" w:hAnsi="Times New Roman"/>
          <w:bCs/>
          <w:sz w:val="24"/>
          <w:szCs w:val="24"/>
        </w:rPr>
        <w:t>I saw ______ old woman in across the street yesterday afternoon.</w:t>
      </w:r>
    </w:p>
    <w:p w14:paraId="24EAC000" w14:textId="5A5712BA" w:rsidR="004865CA" w:rsidRPr="00182CEF" w:rsidRDefault="004865CA" w:rsidP="004865C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182CEF">
        <w:rPr>
          <w:rFonts w:ascii="Times New Roman" w:hAnsi="Times New Roman"/>
          <w:bCs/>
          <w:sz w:val="24"/>
          <w:szCs w:val="24"/>
        </w:rPr>
        <w:t>He is going to ________ China.</w:t>
      </w:r>
    </w:p>
    <w:p w14:paraId="59765098" w14:textId="764F92E3" w:rsidR="004865CA" w:rsidRPr="00182CEF" w:rsidRDefault="004865CA" w:rsidP="004865C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182CEF">
        <w:rPr>
          <w:rFonts w:ascii="Times New Roman" w:hAnsi="Times New Roman"/>
          <w:bCs/>
          <w:sz w:val="24"/>
          <w:szCs w:val="24"/>
        </w:rPr>
        <w:t>Where is __________ book you promise me yesterday? ~ Oh, it is in my bag.</w:t>
      </w:r>
    </w:p>
    <w:p w14:paraId="65C311E3" w14:textId="572DAEEB" w:rsidR="00182CEF" w:rsidRPr="00182CEF" w:rsidRDefault="00182CEF" w:rsidP="004865C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182CEF">
        <w:rPr>
          <w:rFonts w:ascii="Times New Roman" w:hAnsi="Times New Roman"/>
          <w:bCs/>
          <w:sz w:val="24"/>
          <w:szCs w:val="24"/>
        </w:rPr>
        <w:t>I met ______ kid? He’s so smart.</w:t>
      </w:r>
    </w:p>
    <w:p w14:paraId="0E9C6230" w14:textId="41789E01" w:rsidR="00182CEF" w:rsidRPr="00182CEF" w:rsidRDefault="00182CEF" w:rsidP="004865C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182CEF">
        <w:rPr>
          <w:rFonts w:ascii="Times New Roman" w:hAnsi="Times New Roman"/>
          <w:bCs/>
          <w:sz w:val="24"/>
          <w:szCs w:val="24"/>
        </w:rPr>
        <w:t>Well, tell me about ______ kid!</w:t>
      </w:r>
    </w:p>
    <w:p w14:paraId="4B526C6C" w14:textId="7E608A05" w:rsidR="00182CEF" w:rsidRPr="0000520E" w:rsidRDefault="00182CEF" w:rsidP="004865C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00520E">
        <w:rPr>
          <w:rFonts w:ascii="Times New Roman" w:hAnsi="Times New Roman"/>
          <w:bCs/>
          <w:sz w:val="24"/>
          <w:szCs w:val="24"/>
        </w:rPr>
        <w:t>She studies ________ Math at the university.</w:t>
      </w:r>
    </w:p>
    <w:p w14:paraId="1B733F8D" w14:textId="7AE4C4BD" w:rsidR="0000520E" w:rsidRPr="0000520E" w:rsidRDefault="0000520E" w:rsidP="0000520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 am visiting ______ house that you tell me last night. I think I don’t like it, it’s not easy to find stores around here.</w:t>
      </w:r>
    </w:p>
    <w:p w14:paraId="5D2AFEF1" w14:textId="77777777" w:rsidR="009449E1" w:rsidRPr="009449E1" w:rsidRDefault="009449E1" w:rsidP="009449E1">
      <w:pPr>
        <w:pStyle w:val="ListParagraph"/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78039F46" w14:textId="55835DC2" w:rsidR="00B77F65" w:rsidRPr="009449E1" w:rsidRDefault="00B77F65" w:rsidP="00F90431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SEASON and WEATHER</w:t>
      </w:r>
    </w:p>
    <w:p w14:paraId="2BB0BF22" w14:textId="0CC7C531" w:rsidR="009449E1" w:rsidRDefault="009449E1" w:rsidP="009449E1">
      <w:pPr>
        <w:pStyle w:val="ListParagraph"/>
        <w:spacing w:after="0" w:line="240" w:lineRule="auto"/>
        <w:ind w:left="42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How many seasons are there in Indonesia? Mention them!</w:t>
      </w:r>
    </w:p>
    <w:p w14:paraId="66E4B11B" w14:textId="78B91D96" w:rsidR="00B4375A" w:rsidRDefault="00B4375A" w:rsidP="00B4375A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73C8A9B2" w14:textId="67CCBCAF" w:rsidR="00B4375A" w:rsidRPr="00B4375A" w:rsidRDefault="00B4375A" w:rsidP="00B4375A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3F2A0AAA" w14:textId="1B2A525B" w:rsidR="009449E1" w:rsidRDefault="009449E1" w:rsidP="009449E1">
      <w:pPr>
        <w:pStyle w:val="ListParagraph"/>
        <w:spacing w:after="0" w:line="240" w:lineRule="auto"/>
        <w:ind w:left="42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How many seasons are there in Subtropical countries! Mention them</w:t>
      </w:r>
      <w:r w:rsidR="00B4375A">
        <w:rPr>
          <w:rFonts w:ascii="Times New Roman" w:hAnsi="Times New Roman"/>
          <w:b/>
          <w:sz w:val="24"/>
          <w:szCs w:val="24"/>
        </w:rPr>
        <w:t>!</w:t>
      </w:r>
    </w:p>
    <w:p w14:paraId="16ADEDE3" w14:textId="77777777" w:rsidR="00B4375A" w:rsidRDefault="00B4375A" w:rsidP="00B4375A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298BE89F" w14:textId="77777777" w:rsidR="00B4375A" w:rsidRDefault="00B4375A" w:rsidP="00B4375A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41A6409B" w14:textId="275CFB40" w:rsidR="00B4375A" w:rsidRPr="00B4375A" w:rsidRDefault="00B4375A" w:rsidP="00B4375A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73767F56" w14:textId="4B7871F8" w:rsidR="00B4375A" w:rsidRDefault="00B4375A" w:rsidP="009449E1">
      <w:pPr>
        <w:pStyle w:val="ListParagraph"/>
        <w:spacing w:after="0" w:line="240" w:lineRule="auto"/>
        <w:ind w:left="42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Mention words relate to weather! (10 minimum)</w:t>
      </w:r>
    </w:p>
    <w:p w14:paraId="614B47FB" w14:textId="0754D54A" w:rsidR="00B4375A" w:rsidRDefault="00B4375A" w:rsidP="00B4375A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5C871B2C" w14:textId="61332BB9" w:rsidR="00B4375A" w:rsidRDefault="00B4375A" w:rsidP="00B4375A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0321489A" w14:textId="2EEB011B" w:rsidR="00B4375A" w:rsidRDefault="00B4375A" w:rsidP="00B4375A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24E6D3DD" w14:textId="66B91C78" w:rsidR="00B4375A" w:rsidRDefault="00B4375A" w:rsidP="009449E1">
      <w:pPr>
        <w:pStyle w:val="ListParagraph"/>
        <w:spacing w:after="0" w:line="240" w:lineRule="auto"/>
        <w:ind w:left="42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Answer these questions!</w:t>
      </w:r>
    </w:p>
    <w:p w14:paraId="66861E94" w14:textId="47228B5F" w:rsidR="00B4375A" w:rsidRPr="001C7C33" w:rsidRDefault="001C7C33" w:rsidP="00F9043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What weather when you need to bring umbrella?</w:t>
      </w:r>
    </w:p>
    <w:p w14:paraId="13499701" w14:textId="0932AC87" w:rsidR="001C7C33" w:rsidRPr="001C7C33" w:rsidRDefault="001C7C33" w:rsidP="001C7C33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71E58C06" w14:textId="78115C21" w:rsidR="001C7C33" w:rsidRPr="001C7C33" w:rsidRDefault="001C7C33" w:rsidP="00F9043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What weather when you want to fly the kite?</w:t>
      </w:r>
    </w:p>
    <w:p w14:paraId="4D085AD1" w14:textId="17731538" w:rsidR="001C7C33" w:rsidRPr="001C7C33" w:rsidRDefault="001C7C33" w:rsidP="001C7C33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3FC95E04" w14:textId="3501B081" w:rsidR="001C7C33" w:rsidRPr="001C7C33" w:rsidRDefault="001C7C33" w:rsidP="00F9043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What is the weather like today?</w:t>
      </w:r>
    </w:p>
    <w:p w14:paraId="1CDD1052" w14:textId="67C7C9E4" w:rsidR="001C7C33" w:rsidRPr="001C7C33" w:rsidRDefault="001C7C33" w:rsidP="001C7C33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6FD41F18" w14:textId="0A039973" w:rsidR="001C7C33" w:rsidRPr="001C7C33" w:rsidRDefault="001C7C33" w:rsidP="00F9043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What is the weather when you need to wear jacket?</w:t>
      </w:r>
    </w:p>
    <w:p w14:paraId="44D60566" w14:textId="76992131" w:rsidR="001C7C33" w:rsidRDefault="001C7C33" w:rsidP="001C7C33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2091D89F" w14:textId="32D1A7A0" w:rsidR="00B77F65" w:rsidRPr="009449E1" w:rsidRDefault="00B77F65" w:rsidP="00F90431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DISEASES</w:t>
      </w:r>
    </w:p>
    <w:p w14:paraId="60BD6DB2" w14:textId="3F10349C" w:rsidR="009449E1" w:rsidRDefault="009449E1" w:rsidP="009449E1">
      <w:pPr>
        <w:pStyle w:val="ListParagraph"/>
        <w:spacing w:after="0" w:line="240" w:lineRule="auto"/>
        <w:ind w:left="426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Mention diseases!</w:t>
      </w:r>
    </w:p>
    <w:p w14:paraId="1E2D7753" w14:textId="77777777" w:rsidR="00191337" w:rsidRDefault="00191337" w:rsidP="00191337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51476D2A" w14:textId="77777777" w:rsidR="00191337" w:rsidRDefault="00191337" w:rsidP="00191337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3C33BF12" w14:textId="77777777" w:rsidR="00191337" w:rsidRDefault="00191337" w:rsidP="00191337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2835F513" w14:textId="77777777" w:rsidR="00191337" w:rsidRDefault="00191337" w:rsidP="00191337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6BBF1FA2" w14:textId="3907A415" w:rsidR="00191337" w:rsidRPr="009449E1" w:rsidRDefault="00191337" w:rsidP="00191337">
      <w:pPr>
        <w:pStyle w:val="ListParagraph"/>
        <w:spacing w:after="0" w:line="240" w:lineRule="auto"/>
        <w:ind w:left="852" w:firstLine="294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05DCEB27" w14:textId="2D7938EA" w:rsidR="00B77F65" w:rsidRPr="009449E1" w:rsidRDefault="00B77F65" w:rsidP="00F90431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T.A HOBBY</w:t>
      </w:r>
    </w:p>
    <w:p w14:paraId="1E892E05" w14:textId="060357CA" w:rsidR="009449E1" w:rsidRDefault="009449E1" w:rsidP="009449E1">
      <w:pPr>
        <w:pStyle w:val="ListParagraph"/>
        <w:spacing w:after="0" w:line="240" w:lineRule="auto"/>
        <w:ind w:left="42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Mention hobbies of people!</w:t>
      </w:r>
    </w:p>
    <w:p w14:paraId="494B9A74" w14:textId="15BE9137" w:rsidR="001C7C33" w:rsidRDefault="001C7C33" w:rsidP="001C7C33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4AD59A69" w14:textId="0F2D7667" w:rsidR="001C7C33" w:rsidRDefault="001C7C33" w:rsidP="001C7C33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5E241187" w14:textId="3EAFF093" w:rsidR="001C7C33" w:rsidRDefault="001C7C33" w:rsidP="001C7C33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7EACFA3C" w14:textId="3FB377ED" w:rsidR="001C7C33" w:rsidRDefault="001C7C33" w:rsidP="001C7C33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630C8754" w14:textId="72B07F40" w:rsidR="001C7C33" w:rsidRDefault="001C7C33" w:rsidP="001C7C33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15D97FE8" w14:textId="3514158C" w:rsidR="00191337" w:rsidRPr="00191337" w:rsidRDefault="001C7C33" w:rsidP="00191337">
      <w:pPr>
        <w:pStyle w:val="ListParagraph"/>
        <w:spacing w:after="0" w:line="240" w:lineRule="auto"/>
        <w:ind w:left="42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What is your hobby?</w:t>
      </w:r>
    </w:p>
    <w:p w14:paraId="1A2613D5" w14:textId="6C170BF3" w:rsidR="001C7C33" w:rsidRPr="00B77F65" w:rsidRDefault="001C7C33" w:rsidP="001C7C33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2C571859" w14:textId="46E653CD" w:rsidR="00B77F65" w:rsidRPr="009449E1" w:rsidRDefault="00B77F65" w:rsidP="00F90431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SHAPES</w:t>
      </w:r>
    </w:p>
    <w:p w14:paraId="0DA39E93" w14:textId="49A76FCA" w:rsidR="009449E1" w:rsidRDefault="009449E1" w:rsidP="009449E1">
      <w:pPr>
        <w:pStyle w:val="ListParagraph"/>
        <w:spacing w:after="0" w:line="240" w:lineRule="auto"/>
        <w:ind w:left="42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Mention 10 two-dimensional shape!</w:t>
      </w:r>
    </w:p>
    <w:p w14:paraId="37787A77" w14:textId="0DA4024E" w:rsidR="00B4375A" w:rsidRDefault="00B4375A" w:rsidP="00B4375A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67F91724" w14:textId="11C975AC" w:rsidR="00B4375A" w:rsidRDefault="00B4375A" w:rsidP="00B4375A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78B40BE4" w14:textId="2E3923D0" w:rsidR="00B4375A" w:rsidRDefault="00B4375A" w:rsidP="00B4375A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2948B76D" w14:textId="58FB4CED" w:rsidR="009449E1" w:rsidRDefault="009449E1" w:rsidP="009449E1">
      <w:pPr>
        <w:pStyle w:val="ListParagraph"/>
        <w:spacing w:after="0" w:line="240" w:lineRule="auto"/>
        <w:ind w:left="42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Mention 5 three-dimensional shape!</w:t>
      </w:r>
    </w:p>
    <w:p w14:paraId="3BC3039A" w14:textId="1D204074" w:rsidR="00B4375A" w:rsidRDefault="00B4375A" w:rsidP="00B4375A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79556C64" w14:textId="12BE5AA6" w:rsidR="00B4375A" w:rsidRDefault="00B4375A" w:rsidP="00B4375A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2BA8543E" w14:textId="73B4A25E" w:rsidR="00B4375A" w:rsidRDefault="00B4375A" w:rsidP="00B4375A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61421323" w14:textId="52CF584E" w:rsidR="009449E1" w:rsidRDefault="009449E1" w:rsidP="009449E1">
      <w:pPr>
        <w:pStyle w:val="ListParagraph"/>
        <w:spacing w:after="0" w:line="240" w:lineRule="auto"/>
        <w:ind w:left="42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Mention 5 things with their corresponding shapes!</w:t>
      </w:r>
    </w:p>
    <w:p w14:paraId="777B82D9" w14:textId="1BACAC0B" w:rsidR="00B4375A" w:rsidRDefault="00B4375A" w:rsidP="00F9043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4A50E0F0" w14:textId="0BF6FCF1" w:rsidR="00B4375A" w:rsidRDefault="00B4375A" w:rsidP="00F9043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1D526EB6" w14:textId="1CA97D5E" w:rsidR="00B4375A" w:rsidRDefault="00B4375A" w:rsidP="00F9043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2D3B504C" w14:textId="43D42972" w:rsidR="00B4375A" w:rsidRDefault="00B4375A" w:rsidP="00F9043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3D46D215" w14:textId="60F63709" w:rsidR="00B4375A" w:rsidRPr="009449E1" w:rsidRDefault="00B4375A" w:rsidP="00F9043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079034C7" w14:textId="002CC29A" w:rsidR="00B77F65" w:rsidRPr="009449E1" w:rsidRDefault="00B77F65" w:rsidP="00F90431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ADVERB of FREQUENCY</w:t>
      </w:r>
    </w:p>
    <w:p w14:paraId="5DBF0E8E" w14:textId="77777777" w:rsidR="00E119F8" w:rsidRPr="00191337" w:rsidRDefault="00E119F8" w:rsidP="00E119F8">
      <w:pPr>
        <w:pStyle w:val="ListParagraph"/>
        <w:spacing w:after="0" w:line="240" w:lineRule="auto"/>
        <w:ind w:left="426"/>
        <w:jc w:val="both"/>
        <w:rPr>
          <w:rFonts w:ascii="Times New Roman" w:hAnsi="Times New Roman"/>
          <w:b/>
          <w:bCs/>
          <w:sz w:val="24"/>
          <w:szCs w:val="24"/>
        </w:rPr>
      </w:pPr>
      <w:r w:rsidRPr="00191337">
        <w:rPr>
          <w:rFonts w:ascii="Times New Roman" w:hAnsi="Times New Roman"/>
          <w:b/>
          <w:bCs/>
          <w:sz w:val="24"/>
          <w:szCs w:val="24"/>
        </w:rPr>
        <w:t>Answer these questions!</w:t>
      </w:r>
    </w:p>
    <w:p w14:paraId="059E4391" w14:textId="77777777" w:rsidR="00E119F8" w:rsidRDefault="00E119F8" w:rsidP="00E119F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often do you go to school in a day?</w:t>
      </w:r>
    </w:p>
    <w:p w14:paraId="2392CD52" w14:textId="4C428690" w:rsidR="00E119F8" w:rsidRDefault="00E119F8" w:rsidP="00E119F8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51DB8CBE" w14:textId="77777777" w:rsidR="00E119F8" w:rsidRDefault="00E119F8" w:rsidP="00E119F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many times do you have meal in a day?</w:t>
      </w:r>
    </w:p>
    <w:p w14:paraId="6EB33993" w14:textId="2F312BD0" w:rsidR="00E119F8" w:rsidRDefault="00E119F8" w:rsidP="00E119F8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6CB4B376" w14:textId="77777777" w:rsidR="00E119F8" w:rsidRDefault="00E119F8" w:rsidP="00E119F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46317">
        <w:rPr>
          <w:rFonts w:ascii="Times New Roman" w:hAnsi="Times New Roman"/>
          <w:sz w:val="24"/>
          <w:szCs w:val="24"/>
        </w:rPr>
        <w:t>How often do you go to the beach in a month?</w:t>
      </w:r>
    </w:p>
    <w:p w14:paraId="6B55A7D5" w14:textId="0C6A9AD0" w:rsidR="00E119F8" w:rsidRDefault="00E119F8" w:rsidP="00E119F8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50147ADB" w14:textId="70C1E5A4" w:rsidR="00E119F8" w:rsidRDefault="00E119F8" w:rsidP="00E119F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often do you go to the cinema in a month?</w:t>
      </w:r>
    </w:p>
    <w:p w14:paraId="5993BABD" w14:textId="136FCFBC" w:rsidR="00E119F8" w:rsidRDefault="00E119F8" w:rsidP="00E119F8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3CBA13BA" w14:textId="4381286D" w:rsidR="00E119F8" w:rsidRDefault="00E119F8" w:rsidP="00E119F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often do you study Balinese language in a week?</w:t>
      </w:r>
    </w:p>
    <w:p w14:paraId="4CF8C23A" w14:textId="7E4002BC" w:rsidR="00E119F8" w:rsidRPr="00046317" w:rsidRDefault="00E119F8" w:rsidP="00E119F8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49939D30" w14:textId="77777777" w:rsidR="00E119F8" w:rsidRDefault="00E119F8" w:rsidP="00E119F8">
      <w:pPr>
        <w:pStyle w:val="ListParagraph"/>
        <w:spacing w:after="0" w:line="240" w:lineRule="auto"/>
        <w:ind w:left="426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Arrange these words into correct sentences.</w:t>
      </w:r>
    </w:p>
    <w:p w14:paraId="3F021361" w14:textId="78B5D410" w:rsidR="00E119F8" w:rsidRDefault="00E119F8" w:rsidP="00E119F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Calls/me/she/never.</w:t>
      </w:r>
    </w:p>
    <w:p w14:paraId="72956E0F" w14:textId="69AC2637" w:rsidR="00E119F8" w:rsidRDefault="00E119F8" w:rsidP="00E119F8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654E8FB8" w14:textId="703FDCE5" w:rsidR="001C7C33" w:rsidRDefault="00E119F8" w:rsidP="00E119F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Always/he/comes/late.</w:t>
      </w:r>
    </w:p>
    <w:p w14:paraId="5D0A1E26" w14:textId="461DE0B0" w:rsidR="00E119F8" w:rsidRPr="00E119F8" w:rsidRDefault="00E119F8" w:rsidP="00E119F8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0341AA44" w14:textId="4DBB6D22" w:rsidR="00E119F8" w:rsidRPr="00E119F8" w:rsidRDefault="00E119F8" w:rsidP="00E119F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He/forgets/breakfast/often/his.</w:t>
      </w:r>
    </w:p>
    <w:p w14:paraId="2A569442" w14:textId="3BA2745A" w:rsidR="00E119F8" w:rsidRPr="00E119F8" w:rsidRDefault="00E119F8" w:rsidP="00D87708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62566D0C" w14:textId="6D0547F8" w:rsidR="00E119F8" w:rsidRDefault="00E119F8" w:rsidP="00E119F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Usually/we/football/on Saturday/play.</w:t>
      </w:r>
    </w:p>
    <w:p w14:paraId="7EA6DB71" w14:textId="623D830C" w:rsidR="00D87708" w:rsidRDefault="00D87708" w:rsidP="00D87708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25BC1EF7" w14:textId="418F793A" w:rsidR="00D87708" w:rsidRDefault="00D87708" w:rsidP="00E119F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We/usually/late/are/on Monday.</w:t>
      </w:r>
    </w:p>
    <w:p w14:paraId="382A7D10" w14:textId="510CA43B" w:rsidR="00D87708" w:rsidRPr="00E119F8" w:rsidRDefault="00D87708" w:rsidP="00D87708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5B42B9BD" w14:textId="515A6519" w:rsidR="009449E1" w:rsidRPr="009449E1" w:rsidRDefault="00E028AF" w:rsidP="00F90431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EXPRESSING TIME</w:t>
      </w:r>
    </w:p>
    <w:p w14:paraId="6B37A714" w14:textId="169AB96E" w:rsidR="008E7754" w:rsidRDefault="009449E1" w:rsidP="001C7C33">
      <w:pPr>
        <w:pStyle w:val="ListParagraph"/>
        <w:spacing w:after="0" w:line="240" w:lineRule="auto"/>
        <w:ind w:left="426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How to say these in English?</w:t>
      </w:r>
    </w:p>
    <w:p w14:paraId="48C875E5" w14:textId="1E3A0CBA" w:rsidR="001C7C33" w:rsidRPr="001C7C33" w:rsidRDefault="001C7C33" w:rsidP="00F9043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C7C33">
        <w:rPr>
          <w:rFonts w:ascii="Times New Roman" w:hAnsi="Times New Roman"/>
          <w:sz w:val="24"/>
          <w:szCs w:val="24"/>
        </w:rPr>
        <w:t>4.00</w:t>
      </w:r>
      <w:r w:rsidR="00853F35">
        <w:rPr>
          <w:rFonts w:ascii="Times New Roman" w:hAnsi="Times New Roman"/>
          <w:sz w:val="24"/>
          <w:szCs w:val="24"/>
        </w:rPr>
        <w:t xml:space="preserve"> </w:t>
      </w:r>
      <w:r w:rsidR="00853F35">
        <w:rPr>
          <w:rFonts w:ascii="Times New Roman" w:hAnsi="Times New Roman"/>
          <w:b/>
          <w:sz w:val="24"/>
          <w:szCs w:val="24"/>
        </w:rPr>
        <w:t>_________________________________________________________________</w:t>
      </w:r>
    </w:p>
    <w:p w14:paraId="53462CE1" w14:textId="0A0A65A7" w:rsidR="001C7C33" w:rsidRPr="001C7C33" w:rsidRDefault="001C7C33" w:rsidP="00F9043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C7C33">
        <w:rPr>
          <w:rFonts w:ascii="Times New Roman" w:hAnsi="Times New Roman"/>
          <w:sz w:val="24"/>
          <w:szCs w:val="24"/>
        </w:rPr>
        <w:t>7.12</w:t>
      </w:r>
      <w:r w:rsidR="00853F35">
        <w:rPr>
          <w:rFonts w:ascii="Times New Roman" w:hAnsi="Times New Roman"/>
          <w:sz w:val="24"/>
          <w:szCs w:val="24"/>
        </w:rPr>
        <w:t xml:space="preserve"> </w:t>
      </w:r>
      <w:r w:rsidR="00853F35">
        <w:rPr>
          <w:rFonts w:ascii="Times New Roman" w:hAnsi="Times New Roman"/>
          <w:b/>
          <w:sz w:val="24"/>
          <w:szCs w:val="24"/>
        </w:rPr>
        <w:t>_________________________________________________________________</w:t>
      </w:r>
    </w:p>
    <w:p w14:paraId="3E8F8E37" w14:textId="7E30D8AD" w:rsidR="001C7C33" w:rsidRPr="001C7C33" w:rsidRDefault="001C7C33" w:rsidP="00F9043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C7C33">
        <w:rPr>
          <w:rFonts w:ascii="Times New Roman" w:hAnsi="Times New Roman"/>
          <w:sz w:val="24"/>
          <w:szCs w:val="24"/>
        </w:rPr>
        <w:t>5.15</w:t>
      </w:r>
      <w:r w:rsidR="00853F35">
        <w:rPr>
          <w:rFonts w:ascii="Times New Roman" w:hAnsi="Times New Roman"/>
          <w:sz w:val="24"/>
          <w:szCs w:val="24"/>
        </w:rPr>
        <w:t xml:space="preserve"> </w:t>
      </w:r>
      <w:r w:rsidR="00853F35">
        <w:rPr>
          <w:rFonts w:ascii="Times New Roman" w:hAnsi="Times New Roman"/>
          <w:b/>
          <w:sz w:val="24"/>
          <w:szCs w:val="24"/>
        </w:rPr>
        <w:t>_________________________________________________________________</w:t>
      </w:r>
    </w:p>
    <w:p w14:paraId="0D9B0D43" w14:textId="08A312F6" w:rsidR="001C7C33" w:rsidRPr="001C7C33" w:rsidRDefault="001C7C33" w:rsidP="00F9043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C7C33">
        <w:rPr>
          <w:rFonts w:ascii="Times New Roman" w:hAnsi="Times New Roman"/>
          <w:sz w:val="24"/>
          <w:szCs w:val="24"/>
        </w:rPr>
        <w:t>6.30</w:t>
      </w:r>
      <w:r w:rsidR="00853F35">
        <w:rPr>
          <w:rFonts w:ascii="Times New Roman" w:hAnsi="Times New Roman"/>
          <w:sz w:val="24"/>
          <w:szCs w:val="24"/>
        </w:rPr>
        <w:t xml:space="preserve"> </w:t>
      </w:r>
      <w:r w:rsidR="00853F35">
        <w:rPr>
          <w:rFonts w:ascii="Times New Roman" w:hAnsi="Times New Roman"/>
          <w:b/>
          <w:sz w:val="24"/>
          <w:szCs w:val="24"/>
        </w:rPr>
        <w:t>_________________________________________________________________</w:t>
      </w:r>
    </w:p>
    <w:p w14:paraId="7B0EC167" w14:textId="6FF05883" w:rsidR="001C7C33" w:rsidRPr="001C7C33" w:rsidRDefault="001C7C33" w:rsidP="00F9043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C7C33">
        <w:rPr>
          <w:rFonts w:ascii="Times New Roman" w:hAnsi="Times New Roman"/>
          <w:sz w:val="24"/>
          <w:szCs w:val="24"/>
        </w:rPr>
        <w:t>7.45</w:t>
      </w:r>
      <w:r w:rsidR="00853F35">
        <w:rPr>
          <w:rFonts w:ascii="Times New Roman" w:hAnsi="Times New Roman"/>
          <w:sz w:val="24"/>
          <w:szCs w:val="24"/>
        </w:rPr>
        <w:t xml:space="preserve"> </w:t>
      </w:r>
      <w:r w:rsidR="00853F35">
        <w:rPr>
          <w:rFonts w:ascii="Times New Roman" w:hAnsi="Times New Roman"/>
          <w:b/>
          <w:sz w:val="24"/>
          <w:szCs w:val="24"/>
        </w:rPr>
        <w:t>_________________________________________________________________</w:t>
      </w:r>
    </w:p>
    <w:p w14:paraId="1321DE8B" w14:textId="48262EB0" w:rsidR="001C7C33" w:rsidRPr="001C7C33" w:rsidRDefault="001C7C33" w:rsidP="00F9043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C7C33">
        <w:rPr>
          <w:rFonts w:ascii="Times New Roman" w:hAnsi="Times New Roman"/>
          <w:sz w:val="24"/>
          <w:szCs w:val="24"/>
        </w:rPr>
        <w:t>8.50</w:t>
      </w:r>
      <w:r w:rsidR="00853F35">
        <w:rPr>
          <w:rFonts w:ascii="Times New Roman" w:hAnsi="Times New Roman"/>
          <w:sz w:val="24"/>
          <w:szCs w:val="24"/>
        </w:rPr>
        <w:t xml:space="preserve"> </w:t>
      </w:r>
      <w:r w:rsidR="00853F35">
        <w:rPr>
          <w:rFonts w:ascii="Times New Roman" w:hAnsi="Times New Roman"/>
          <w:b/>
          <w:sz w:val="24"/>
          <w:szCs w:val="24"/>
        </w:rPr>
        <w:t>_________________________________________________________________</w:t>
      </w:r>
    </w:p>
    <w:p w14:paraId="770C9D86" w14:textId="7074D21F" w:rsidR="001C7C33" w:rsidRPr="001C7C33" w:rsidRDefault="001C7C33" w:rsidP="00F9043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C7C33">
        <w:rPr>
          <w:rFonts w:ascii="Times New Roman" w:hAnsi="Times New Roman"/>
          <w:sz w:val="24"/>
          <w:szCs w:val="24"/>
        </w:rPr>
        <w:t>9.04</w:t>
      </w:r>
      <w:r w:rsidR="00853F35">
        <w:rPr>
          <w:rFonts w:ascii="Times New Roman" w:hAnsi="Times New Roman"/>
          <w:sz w:val="24"/>
          <w:szCs w:val="24"/>
        </w:rPr>
        <w:t xml:space="preserve"> </w:t>
      </w:r>
      <w:r w:rsidR="00853F35">
        <w:rPr>
          <w:rFonts w:ascii="Times New Roman" w:hAnsi="Times New Roman"/>
          <w:b/>
          <w:sz w:val="24"/>
          <w:szCs w:val="24"/>
        </w:rPr>
        <w:t>_________________________________________________________________</w:t>
      </w:r>
    </w:p>
    <w:p w14:paraId="5B960429" w14:textId="452D97FB" w:rsidR="001C7C33" w:rsidRPr="001C7C33" w:rsidRDefault="001C7C33" w:rsidP="00F9043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C7C33">
        <w:rPr>
          <w:rFonts w:ascii="Times New Roman" w:hAnsi="Times New Roman"/>
          <w:sz w:val="24"/>
          <w:szCs w:val="24"/>
        </w:rPr>
        <w:t>10.10</w:t>
      </w:r>
      <w:r w:rsidR="00853F35">
        <w:rPr>
          <w:rFonts w:ascii="Times New Roman" w:hAnsi="Times New Roman"/>
          <w:sz w:val="24"/>
          <w:szCs w:val="24"/>
        </w:rPr>
        <w:t xml:space="preserve"> </w:t>
      </w:r>
      <w:r w:rsidR="00853F35">
        <w:rPr>
          <w:rFonts w:ascii="Times New Roman" w:hAnsi="Times New Roman"/>
          <w:b/>
          <w:sz w:val="24"/>
          <w:szCs w:val="24"/>
        </w:rPr>
        <w:t>_________________________________________________________________</w:t>
      </w:r>
    </w:p>
    <w:p w14:paraId="6FBFB6DD" w14:textId="1CDA9BC7" w:rsidR="001C7C33" w:rsidRPr="001C7C33" w:rsidRDefault="001C7C33" w:rsidP="00F9043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C7C33">
        <w:rPr>
          <w:rFonts w:ascii="Times New Roman" w:hAnsi="Times New Roman"/>
          <w:sz w:val="24"/>
          <w:szCs w:val="24"/>
        </w:rPr>
        <w:t>12.58</w:t>
      </w:r>
      <w:r w:rsidR="00853F35">
        <w:rPr>
          <w:rFonts w:ascii="Times New Roman" w:hAnsi="Times New Roman"/>
          <w:sz w:val="24"/>
          <w:szCs w:val="24"/>
        </w:rPr>
        <w:t xml:space="preserve"> </w:t>
      </w:r>
      <w:r w:rsidR="00853F35">
        <w:rPr>
          <w:rFonts w:ascii="Times New Roman" w:hAnsi="Times New Roman"/>
          <w:b/>
          <w:sz w:val="24"/>
          <w:szCs w:val="24"/>
        </w:rPr>
        <w:t>_________________________________________________________________</w:t>
      </w:r>
    </w:p>
    <w:p w14:paraId="4850FD0F" w14:textId="7A144ABF" w:rsidR="001C7C33" w:rsidRPr="008E7754" w:rsidRDefault="001C7C33" w:rsidP="00F9043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C7C33">
        <w:rPr>
          <w:rFonts w:ascii="Times New Roman" w:hAnsi="Times New Roman"/>
          <w:sz w:val="24"/>
          <w:szCs w:val="24"/>
        </w:rPr>
        <w:t>4.59</w:t>
      </w:r>
      <w:r w:rsidR="000C36F2">
        <w:rPr>
          <w:rFonts w:ascii="Times New Roman" w:hAnsi="Times New Roman"/>
          <w:sz w:val="24"/>
          <w:szCs w:val="24"/>
        </w:rPr>
        <w:t xml:space="preserve"> </w:t>
      </w:r>
      <w:r w:rsidR="00853F35">
        <w:rPr>
          <w:rFonts w:ascii="Times New Roman" w:hAnsi="Times New Roman"/>
          <w:sz w:val="24"/>
          <w:szCs w:val="24"/>
        </w:rPr>
        <w:t xml:space="preserve"> </w:t>
      </w:r>
      <w:r w:rsidR="00853F35">
        <w:rPr>
          <w:rFonts w:ascii="Times New Roman" w:hAnsi="Times New Roman"/>
          <w:b/>
          <w:sz w:val="24"/>
          <w:szCs w:val="24"/>
        </w:rPr>
        <w:t>_________________________________________________________________</w:t>
      </w:r>
      <w:bookmarkStart w:id="0" w:name="_GoBack"/>
      <w:bookmarkEnd w:id="0"/>
    </w:p>
    <w:p w14:paraId="485E1230" w14:textId="181415EA" w:rsidR="00E53847" w:rsidRPr="001C7C33" w:rsidRDefault="00B77F65" w:rsidP="00F90431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COLOR</w:t>
      </w:r>
      <w:r>
        <w:rPr>
          <w:rFonts w:ascii="Times New Roman" w:hAnsi="Times New Roman"/>
          <w:b/>
          <w:sz w:val="24"/>
          <w:szCs w:val="24"/>
        </w:rPr>
        <w:tab/>
      </w:r>
    </w:p>
    <w:p w14:paraId="55997A03" w14:textId="6B53C6E5" w:rsidR="001C7C33" w:rsidRDefault="001C7C33" w:rsidP="001C7C33">
      <w:pPr>
        <w:pStyle w:val="ListParagraph"/>
        <w:spacing w:after="0" w:line="240" w:lineRule="auto"/>
        <w:ind w:left="42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Mention color! (15)</w:t>
      </w:r>
    </w:p>
    <w:p w14:paraId="08021DD4" w14:textId="22CFB543" w:rsidR="001C7C33" w:rsidRDefault="001C7C33" w:rsidP="001C7C33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156998E5" w14:textId="6ABFB2BC" w:rsidR="001C7C33" w:rsidRDefault="001C7C33" w:rsidP="001C7C33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5738CC02" w14:textId="2413258B" w:rsidR="001C7C33" w:rsidRDefault="001C7C33" w:rsidP="001C7C33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0D94099C" w14:textId="03415D6C" w:rsidR="001C7C33" w:rsidRDefault="001C7C33" w:rsidP="001C7C33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20DC9E13" w14:textId="6F425B81" w:rsidR="001C7C33" w:rsidRDefault="001C7C33" w:rsidP="001C7C33">
      <w:pPr>
        <w:pStyle w:val="ListParagraph"/>
        <w:spacing w:after="0" w:line="240" w:lineRule="auto"/>
        <w:ind w:left="42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Mention five things with their corresponding colors!</w:t>
      </w:r>
    </w:p>
    <w:p w14:paraId="5FBD63C4" w14:textId="62EDE38D" w:rsidR="001C7C33" w:rsidRPr="001C7C33" w:rsidRDefault="001C7C33" w:rsidP="00F9043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1C7C33">
        <w:rPr>
          <w:rFonts w:ascii="Times New Roman" w:hAnsi="Times New Roman"/>
          <w:bCs/>
          <w:sz w:val="24"/>
          <w:szCs w:val="24"/>
        </w:rPr>
        <w:t>______________________________________________________________________</w:t>
      </w:r>
    </w:p>
    <w:p w14:paraId="5B3F835E" w14:textId="6B2733FF" w:rsidR="001C7C33" w:rsidRPr="001C7C33" w:rsidRDefault="001C7C33" w:rsidP="00F9043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1C7C33">
        <w:rPr>
          <w:rFonts w:ascii="Times New Roman" w:hAnsi="Times New Roman"/>
          <w:bCs/>
          <w:sz w:val="24"/>
          <w:szCs w:val="24"/>
        </w:rPr>
        <w:t>______________________________________________________________________</w:t>
      </w:r>
    </w:p>
    <w:p w14:paraId="5A02AD5B" w14:textId="5666073F" w:rsidR="001C7C33" w:rsidRPr="001C7C33" w:rsidRDefault="001C7C33" w:rsidP="00F9043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1C7C33">
        <w:rPr>
          <w:rFonts w:ascii="Times New Roman" w:hAnsi="Times New Roman"/>
          <w:bCs/>
          <w:sz w:val="24"/>
          <w:szCs w:val="24"/>
        </w:rPr>
        <w:t>______________________________________________________________________</w:t>
      </w:r>
    </w:p>
    <w:p w14:paraId="6DC4035D" w14:textId="77777777" w:rsidR="001C7C33" w:rsidRPr="001C7C33" w:rsidRDefault="001C7C33" w:rsidP="00F9043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1C7C33">
        <w:rPr>
          <w:rFonts w:ascii="Times New Roman" w:hAnsi="Times New Roman"/>
          <w:bCs/>
          <w:sz w:val="24"/>
          <w:szCs w:val="24"/>
        </w:rPr>
        <w:t>_____________________________________________________________________</w:t>
      </w:r>
    </w:p>
    <w:p w14:paraId="3E598C25" w14:textId="574784F1" w:rsidR="001C7C33" w:rsidRPr="001C7C33" w:rsidRDefault="001C7C33" w:rsidP="00F9043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1C7C33">
        <w:rPr>
          <w:rFonts w:ascii="Times New Roman" w:hAnsi="Times New Roman"/>
          <w:bCs/>
          <w:sz w:val="24"/>
          <w:szCs w:val="24"/>
        </w:rPr>
        <w:t>______________________________________________________________________</w:t>
      </w:r>
    </w:p>
    <w:p w14:paraId="5BEC9B6B" w14:textId="77777777" w:rsidR="002F3406" w:rsidRPr="001C7C33" w:rsidRDefault="002F3406" w:rsidP="00747166">
      <w:pPr>
        <w:pStyle w:val="ListParagraph"/>
        <w:spacing w:after="0" w:line="240" w:lineRule="auto"/>
        <w:ind w:left="851"/>
        <w:jc w:val="center"/>
        <w:rPr>
          <w:rFonts w:ascii="Times New Roman" w:hAnsi="Times New Roman"/>
          <w:bCs/>
          <w:sz w:val="24"/>
          <w:szCs w:val="24"/>
        </w:rPr>
      </w:pPr>
    </w:p>
    <w:p w14:paraId="1F134BDD" w14:textId="77777777" w:rsidR="002F3406" w:rsidRDefault="002F3406" w:rsidP="00747166">
      <w:pPr>
        <w:pStyle w:val="ListParagraph"/>
        <w:spacing w:after="0" w:line="240" w:lineRule="auto"/>
        <w:ind w:left="851"/>
        <w:jc w:val="center"/>
        <w:rPr>
          <w:rFonts w:ascii="Times New Roman" w:hAnsi="Times New Roman"/>
          <w:sz w:val="24"/>
          <w:szCs w:val="24"/>
        </w:rPr>
      </w:pPr>
    </w:p>
    <w:p w14:paraId="425217A8" w14:textId="77777777" w:rsidR="00882F12" w:rsidRPr="001B7BA2" w:rsidRDefault="00882F12" w:rsidP="001B7BA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1B7BA2">
        <w:rPr>
          <w:rFonts w:ascii="Times New Roman" w:hAnsi="Times New Roman"/>
          <w:b/>
          <w:sz w:val="24"/>
          <w:szCs w:val="24"/>
          <w:lang w:val="id-ID"/>
        </w:rPr>
        <w:t>---GOOD LUCK---</w:t>
      </w:r>
    </w:p>
    <w:sectPr w:rsidR="00882F12" w:rsidRPr="001B7BA2" w:rsidSect="00085246">
      <w:footerReference w:type="default" r:id="rId10"/>
      <w:pgSz w:w="11907" w:h="16839" w:code="9"/>
      <w:pgMar w:top="720" w:right="992" w:bottom="720" w:left="127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7B45C" w14:textId="77777777" w:rsidR="00805B1F" w:rsidRDefault="00805B1F" w:rsidP="00A56AEC">
      <w:pPr>
        <w:spacing w:after="0" w:line="240" w:lineRule="auto"/>
      </w:pPr>
      <w:r>
        <w:separator/>
      </w:r>
    </w:p>
  </w:endnote>
  <w:endnote w:type="continuationSeparator" w:id="0">
    <w:p w14:paraId="22728752" w14:textId="77777777" w:rsidR="00805B1F" w:rsidRDefault="00805B1F" w:rsidP="00A56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57DD0" w14:textId="77777777" w:rsidR="00E06DD0" w:rsidRDefault="00B557F7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0935CF0" wp14:editId="00612880">
              <wp:simplePos x="0" y="0"/>
              <wp:positionH relativeFrom="margin">
                <wp:posOffset>-295275</wp:posOffset>
              </wp:positionH>
              <wp:positionV relativeFrom="bottomMargin">
                <wp:posOffset>-76835</wp:posOffset>
              </wp:positionV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1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5676543" w14:textId="77777777" w:rsidR="00085246" w:rsidRPr="001A151A" w:rsidRDefault="00085246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 w:rsidRPr="001A151A">
                                  <w:rPr>
                                    <w:color w:val="000000" w:themeColor="text1"/>
                                    <w:lang w:val="id-ID"/>
                                  </w:rPr>
                                  <w:t>Jolly Roger Education</w:t>
                                </w:r>
                                <w:r w:rsidR="001B7BA2">
                                  <w:rPr>
                                    <w:color w:val="000000" w:themeColor="text1"/>
                                    <w:lang w:val="id-ID"/>
                                  </w:rPr>
                                  <w:t xml:space="preserve"> Test</w:t>
                                </w:r>
                              </w:p>
                            </w:sdtContent>
                          </w:sdt>
                          <w:p w14:paraId="4AA49913" w14:textId="77777777" w:rsidR="00085246" w:rsidRDefault="0008524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0935CF0" id="Group 37" o:spid="_x0000_s1027" style="position:absolute;margin-left:-23.25pt;margin-top:-6.05pt;width:468pt;height:25.2pt;z-index:251660288;mso-width-percent:1000;mso-wrap-distance-left:0;mso-wrap-distance-right:0;mso-position-horizontal-relative:margin;mso-position-vertical-relative:bottom-margin-area;mso-width-percent:10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5676543" w14:textId="77777777" w:rsidR="00085246" w:rsidRPr="001A151A" w:rsidRDefault="00085246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1A151A">
                            <w:rPr>
                              <w:color w:val="000000" w:themeColor="text1"/>
                              <w:lang w:val="id-ID"/>
                            </w:rPr>
                            <w:t>Jolly Roger Education</w:t>
                          </w:r>
                          <w:r w:rsidR="001B7BA2">
                            <w:rPr>
                              <w:color w:val="000000" w:themeColor="text1"/>
                              <w:lang w:val="id-ID"/>
                            </w:rPr>
                            <w:t xml:space="preserve"> Test</w:t>
                          </w:r>
                        </w:p>
                      </w:sdtContent>
                    </w:sdt>
                    <w:p w14:paraId="4AA49913" w14:textId="77777777" w:rsidR="00085246" w:rsidRDefault="0008524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A5B6AA7" wp14:editId="10174C55">
              <wp:simplePos x="0" y="0"/>
              <wp:positionH relativeFrom="rightMargin">
                <wp:posOffset>-295275</wp:posOffset>
              </wp:positionH>
              <wp:positionV relativeFrom="bottomMargin">
                <wp:posOffset>-76835</wp:posOffset>
              </wp:positionV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CD0264F" w14:textId="77777777" w:rsidR="00085246" w:rsidRDefault="0008524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E53847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5B6AA7" id="Rectangle 40" o:spid="_x0000_s1030" style="position:absolute;margin-left:-23.25pt;margin-top:-6.05pt;width:36pt;height:25.2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" fillcolor="black [3213]" stroked="f" strokeweight="3pt">
              <v:textbox>
                <w:txbxContent>
                  <w:p w14:paraId="0CD0264F" w14:textId="77777777" w:rsidR="00085246" w:rsidRDefault="0008524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E53847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4211C" w14:textId="77777777" w:rsidR="00805B1F" w:rsidRDefault="00805B1F" w:rsidP="00A56AEC">
      <w:pPr>
        <w:spacing w:after="0" w:line="240" w:lineRule="auto"/>
      </w:pPr>
      <w:r>
        <w:separator/>
      </w:r>
    </w:p>
  </w:footnote>
  <w:footnote w:type="continuationSeparator" w:id="0">
    <w:p w14:paraId="011F790B" w14:textId="77777777" w:rsidR="00805B1F" w:rsidRDefault="00805B1F" w:rsidP="00A56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F76ED"/>
    <w:multiLevelType w:val="hybridMultilevel"/>
    <w:tmpl w:val="E872EF48"/>
    <w:lvl w:ilvl="0" w:tplc="563248B2">
      <w:start w:val="1"/>
      <w:numFmt w:val="lowerLetter"/>
      <w:lvlText w:val="%1."/>
      <w:lvlJc w:val="left"/>
      <w:pPr>
        <w:ind w:left="1146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290B4CF1"/>
    <w:multiLevelType w:val="hybridMultilevel"/>
    <w:tmpl w:val="499E9E90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DAF5791"/>
    <w:multiLevelType w:val="hybridMultilevel"/>
    <w:tmpl w:val="44F28366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43F143E6"/>
    <w:multiLevelType w:val="hybridMultilevel"/>
    <w:tmpl w:val="05282B26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4B93004E"/>
    <w:multiLevelType w:val="hybridMultilevel"/>
    <w:tmpl w:val="8062D558"/>
    <w:lvl w:ilvl="0" w:tplc="2BBC27C6">
      <w:start w:val="1"/>
      <w:numFmt w:val="lowerLetter"/>
      <w:lvlText w:val="%1."/>
      <w:lvlJc w:val="left"/>
      <w:pPr>
        <w:ind w:left="1146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4CED7572"/>
    <w:multiLevelType w:val="hybridMultilevel"/>
    <w:tmpl w:val="D4CC5614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50435FB0"/>
    <w:multiLevelType w:val="hybridMultilevel"/>
    <w:tmpl w:val="C2665A1C"/>
    <w:lvl w:ilvl="0" w:tplc="5E68501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B1E16"/>
    <w:multiLevelType w:val="hybridMultilevel"/>
    <w:tmpl w:val="71764064"/>
    <w:lvl w:ilvl="0" w:tplc="B15A6BAE">
      <w:start w:val="1"/>
      <w:numFmt w:val="lowerLetter"/>
      <w:lvlText w:val="%1."/>
      <w:lvlJc w:val="left"/>
      <w:pPr>
        <w:ind w:left="1146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78BB7CAC"/>
    <w:multiLevelType w:val="hybridMultilevel"/>
    <w:tmpl w:val="499E9E90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7BB0538A"/>
    <w:multiLevelType w:val="hybridMultilevel"/>
    <w:tmpl w:val="DE96A6B4"/>
    <w:lvl w:ilvl="0" w:tplc="B6EC057E">
      <w:start w:val="1"/>
      <w:numFmt w:val="lowerLetter"/>
      <w:lvlText w:val="%1."/>
      <w:lvlJc w:val="left"/>
      <w:pPr>
        <w:ind w:left="1146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9"/>
  </w:num>
  <w:num w:numId="6">
    <w:abstractNumId w:val="0"/>
  </w:num>
  <w:num w:numId="7">
    <w:abstractNumId w:val="3"/>
  </w:num>
  <w:num w:numId="8">
    <w:abstractNumId w:val="8"/>
  </w:num>
  <w:num w:numId="9">
    <w:abstractNumId w:val="4"/>
  </w:num>
  <w:num w:numId="10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65"/>
    <w:rsid w:val="00003CB1"/>
    <w:rsid w:val="0000520E"/>
    <w:rsid w:val="0001007D"/>
    <w:rsid w:val="00046317"/>
    <w:rsid w:val="0007169B"/>
    <w:rsid w:val="00085246"/>
    <w:rsid w:val="00087821"/>
    <w:rsid w:val="000973BB"/>
    <w:rsid w:val="000C36F2"/>
    <w:rsid w:val="000C49F3"/>
    <w:rsid w:val="000D04C4"/>
    <w:rsid w:val="000D6B29"/>
    <w:rsid w:val="000D7658"/>
    <w:rsid w:val="000E1606"/>
    <w:rsid w:val="00111D78"/>
    <w:rsid w:val="00120DA2"/>
    <w:rsid w:val="00124FD3"/>
    <w:rsid w:val="0016691B"/>
    <w:rsid w:val="00166C79"/>
    <w:rsid w:val="00167074"/>
    <w:rsid w:val="00175659"/>
    <w:rsid w:val="001774D6"/>
    <w:rsid w:val="00182CEF"/>
    <w:rsid w:val="00191337"/>
    <w:rsid w:val="00196034"/>
    <w:rsid w:val="001A12CC"/>
    <w:rsid w:val="001A151A"/>
    <w:rsid w:val="001B7AFA"/>
    <w:rsid w:val="001B7BA2"/>
    <w:rsid w:val="001C2712"/>
    <w:rsid w:val="001C295D"/>
    <w:rsid w:val="001C591A"/>
    <w:rsid w:val="001C7C33"/>
    <w:rsid w:val="001D1DE6"/>
    <w:rsid w:val="001E3729"/>
    <w:rsid w:val="001F79E5"/>
    <w:rsid w:val="0021084B"/>
    <w:rsid w:val="00215863"/>
    <w:rsid w:val="00233BB1"/>
    <w:rsid w:val="00234C02"/>
    <w:rsid w:val="00235BEE"/>
    <w:rsid w:val="00244632"/>
    <w:rsid w:val="00245972"/>
    <w:rsid w:val="00245A5A"/>
    <w:rsid w:val="00257147"/>
    <w:rsid w:val="002609B6"/>
    <w:rsid w:val="00264312"/>
    <w:rsid w:val="002704CB"/>
    <w:rsid w:val="00272ED0"/>
    <w:rsid w:val="002C055B"/>
    <w:rsid w:val="002F0CC6"/>
    <w:rsid w:val="002F3406"/>
    <w:rsid w:val="00302A5D"/>
    <w:rsid w:val="00303C95"/>
    <w:rsid w:val="00304B38"/>
    <w:rsid w:val="003171AC"/>
    <w:rsid w:val="00332F30"/>
    <w:rsid w:val="003605F6"/>
    <w:rsid w:val="00361ED5"/>
    <w:rsid w:val="00370E58"/>
    <w:rsid w:val="00392F31"/>
    <w:rsid w:val="00395847"/>
    <w:rsid w:val="003A72ED"/>
    <w:rsid w:val="003C2BD9"/>
    <w:rsid w:val="003C3A43"/>
    <w:rsid w:val="003C5185"/>
    <w:rsid w:val="003C620D"/>
    <w:rsid w:val="003D26A6"/>
    <w:rsid w:val="003D6404"/>
    <w:rsid w:val="003E5772"/>
    <w:rsid w:val="003E6F42"/>
    <w:rsid w:val="003F03D9"/>
    <w:rsid w:val="003F3DD9"/>
    <w:rsid w:val="0040039A"/>
    <w:rsid w:val="004024CB"/>
    <w:rsid w:val="00425F46"/>
    <w:rsid w:val="00433435"/>
    <w:rsid w:val="00433D1B"/>
    <w:rsid w:val="00444DD0"/>
    <w:rsid w:val="00445334"/>
    <w:rsid w:val="004615C0"/>
    <w:rsid w:val="004865CA"/>
    <w:rsid w:val="00493163"/>
    <w:rsid w:val="004A286C"/>
    <w:rsid w:val="004A4337"/>
    <w:rsid w:val="004B4B1E"/>
    <w:rsid w:val="004B4D7B"/>
    <w:rsid w:val="004B5411"/>
    <w:rsid w:val="004B59D1"/>
    <w:rsid w:val="004B5AE9"/>
    <w:rsid w:val="004E227F"/>
    <w:rsid w:val="004F27A8"/>
    <w:rsid w:val="004F3DBB"/>
    <w:rsid w:val="0050664E"/>
    <w:rsid w:val="00517E30"/>
    <w:rsid w:val="005251FF"/>
    <w:rsid w:val="005273DF"/>
    <w:rsid w:val="00532607"/>
    <w:rsid w:val="00532FCA"/>
    <w:rsid w:val="00542463"/>
    <w:rsid w:val="0059031A"/>
    <w:rsid w:val="00596C7D"/>
    <w:rsid w:val="005B6250"/>
    <w:rsid w:val="005B6783"/>
    <w:rsid w:val="005D26B8"/>
    <w:rsid w:val="005D5E75"/>
    <w:rsid w:val="005E21AE"/>
    <w:rsid w:val="005F2918"/>
    <w:rsid w:val="00617097"/>
    <w:rsid w:val="006275DF"/>
    <w:rsid w:val="00643283"/>
    <w:rsid w:val="006558AF"/>
    <w:rsid w:val="006A3DE4"/>
    <w:rsid w:val="006C2F1D"/>
    <w:rsid w:val="006D68A0"/>
    <w:rsid w:val="006E3143"/>
    <w:rsid w:val="00715595"/>
    <w:rsid w:val="00717575"/>
    <w:rsid w:val="00725CDA"/>
    <w:rsid w:val="007341A2"/>
    <w:rsid w:val="00745387"/>
    <w:rsid w:val="007464B0"/>
    <w:rsid w:val="00747166"/>
    <w:rsid w:val="00756D9F"/>
    <w:rsid w:val="00767558"/>
    <w:rsid w:val="00774E91"/>
    <w:rsid w:val="0077503D"/>
    <w:rsid w:val="00792B10"/>
    <w:rsid w:val="007B034C"/>
    <w:rsid w:val="007D5C7B"/>
    <w:rsid w:val="00805B1F"/>
    <w:rsid w:val="00832DB3"/>
    <w:rsid w:val="00835CF0"/>
    <w:rsid w:val="00852D04"/>
    <w:rsid w:val="00853F35"/>
    <w:rsid w:val="00856999"/>
    <w:rsid w:val="00857A68"/>
    <w:rsid w:val="00860A54"/>
    <w:rsid w:val="00864357"/>
    <w:rsid w:val="00867D6A"/>
    <w:rsid w:val="00867D9B"/>
    <w:rsid w:val="00871623"/>
    <w:rsid w:val="00876D7E"/>
    <w:rsid w:val="00882F12"/>
    <w:rsid w:val="008A3054"/>
    <w:rsid w:val="008A69C5"/>
    <w:rsid w:val="008B0C30"/>
    <w:rsid w:val="008B42A8"/>
    <w:rsid w:val="008B5879"/>
    <w:rsid w:val="008C1B62"/>
    <w:rsid w:val="008D40FD"/>
    <w:rsid w:val="008E0B79"/>
    <w:rsid w:val="008E7754"/>
    <w:rsid w:val="0090063D"/>
    <w:rsid w:val="009449E1"/>
    <w:rsid w:val="00946C28"/>
    <w:rsid w:val="0095003B"/>
    <w:rsid w:val="00956ECB"/>
    <w:rsid w:val="00975EDC"/>
    <w:rsid w:val="00992C59"/>
    <w:rsid w:val="009A19D0"/>
    <w:rsid w:val="009A3259"/>
    <w:rsid w:val="009A4A26"/>
    <w:rsid w:val="009A67F6"/>
    <w:rsid w:val="009C5244"/>
    <w:rsid w:val="009D156A"/>
    <w:rsid w:val="009D7FE3"/>
    <w:rsid w:val="009E6F1D"/>
    <w:rsid w:val="00A079BA"/>
    <w:rsid w:val="00A31402"/>
    <w:rsid w:val="00A46AD9"/>
    <w:rsid w:val="00A56AEC"/>
    <w:rsid w:val="00A63B30"/>
    <w:rsid w:val="00A80E58"/>
    <w:rsid w:val="00A9701A"/>
    <w:rsid w:val="00AD3D69"/>
    <w:rsid w:val="00AD6A32"/>
    <w:rsid w:val="00AE0212"/>
    <w:rsid w:val="00AF502A"/>
    <w:rsid w:val="00AF6170"/>
    <w:rsid w:val="00B312DE"/>
    <w:rsid w:val="00B32608"/>
    <w:rsid w:val="00B37513"/>
    <w:rsid w:val="00B4375A"/>
    <w:rsid w:val="00B43A96"/>
    <w:rsid w:val="00B46ACC"/>
    <w:rsid w:val="00B557F7"/>
    <w:rsid w:val="00B67748"/>
    <w:rsid w:val="00B7348A"/>
    <w:rsid w:val="00B77F65"/>
    <w:rsid w:val="00BA06D3"/>
    <w:rsid w:val="00BA454B"/>
    <w:rsid w:val="00BB291C"/>
    <w:rsid w:val="00BE42FA"/>
    <w:rsid w:val="00BE6316"/>
    <w:rsid w:val="00BF6B24"/>
    <w:rsid w:val="00C35B75"/>
    <w:rsid w:val="00C63B5E"/>
    <w:rsid w:val="00C73400"/>
    <w:rsid w:val="00C736BA"/>
    <w:rsid w:val="00C82853"/>
    <w:rsid w:val="00CA50FE"/>
    <w:rsid w:val="00CC1B23"/>
    <w:rsid w:val="00CC2EE7"/>
    <w:rsid w:val="00CC3757"/>
    <w:rsid w:val="00CD16BE"/>
    <w:rsid w:val="00CF2982"/>
    <w:rsid w:val="00CF73C5"/>
    <w:rsid w:val="00D032BF"/>
    <w:rsid w:val="00D103DB"/>
    <w:rsid w:val="00D13371"/>
    <w:rsid w:val="00D239B3"/>
    <w:rsid w:val="00D25B30"/>
    <w:rsid w:val="00D538BD"/>
    <w:rsid w:val="00D80A1D"/>
    <w:rsid w:val="00D847F7"/>
    <w:rsid w:val="00D87708"/>
    <w:rsid w:val="00D93A72"/>
    <w:rsid w:val="00DC795C"/>
    <w:rsid w:val="00DE1CEE"/>
    <w:rsid w:val="00E028AF"/>
    <w:rsid w:val="00E06DD0"/>
    <w:rsid w:val="00E10037"/>
    <w:rsid w:val="00E119F8"/>
    <w:rsid w:val="00E121A0"/>
    <w:rsid w:val="00E13302"/>
    <w:rsid w:val="00E22E3D"/>
    <w:rsid w:val="00E333B8"/>
    <w:rsid w:val="00E352FA"/>
    <w:rsid w:val="00E47740"/>
    <w:rsid w:val="00E53847"/>
    <w:rsid w:val="00E5776A"/>
    <w:rsid w:val="00E763BB"/>
    <w:rsid w:val="00E94A67"/>
    <w:rsid w:val="00E97BD7"/>
    <w:rsid w:val="00EA0390"/>
    <w:rsid w:val="00EB241D"/>
    <w:rsid w:val="00ED07D7"/>
    <w:rsid w:val="00ED422A"/>
    <w:rsid w:val="00EF6748"/>
    <w:rsid w:val="00F56555"/>
    <w:rsid w:val="00F568CA"/>
    <w:rsid w:val="00F76797"/>
    <w:rsid w:val="00F90431"/>
    <w:rsid w:val="00FA37A8"/>
    <w:rsid w:val="00FA708D"/>
    <w:rsid w:val="00FB068F"/>
    <w:rsid w:val="00FF664B"/>
    <w:rsid w:val="00FF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801C5"/>
  <w15:docId w15:val="{DC0BD97A-CA9F-45E5-B28E-1DDD7670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B23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B23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link w:val="Header"/>
    <w:uiPriority w:val="99"/>
    <w:rsid w:val="00CC1B23"/>
    <w:rPr>
      <w:rFonts w:ascii="Calibri" w:eastAsia="Calibri" w:hAnsi="Calibri" w:cs="Times New Roman"/>
      <w:lang w:val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C1B2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160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56AE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56AEC"/>
    <w:rPr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CF73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\Documents\Custom%20Office%20Templates\FORMAT%20TEST%20JOLLY%20ROG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Jolly Roger Education Test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F1786A-3550-4287-B28C-3B7C4E33B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 TEST JOLLY ROGER.dotx</Template>
  <TotalTime>93</TotalTime>
  <Pages>4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>JRE</cp:keywords>
  <cp:lastModifiedBy>me</cp:lastModifiedBy>
  <cp:revision>18</cp:revision>
  <cp:lastPrinted>2019-04-12T09:44:00Z</cp:lastPrinted>
  <dcterms:created xsi:type="dcterms:W3CDTF">2020-02-14T03:20:00Z</dcterms:created>
  <dcterms:modified xsi:type="dcterms:W3CDTF">2020-02-21T04:24:00Z</dcterms:modified>
</cp:coreProperties>
</file>