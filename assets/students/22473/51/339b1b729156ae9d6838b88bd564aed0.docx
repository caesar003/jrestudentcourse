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 3</w:t>
      </w:r>
      <w:r>
        <w:rPr>
          <w:rFonts w:ascii="Times New Roman" w:hAnsi="Times New Roman"/>
          <w:b/>
          <w:sz w:val="24"/>
          <w:szCs w:val="24"/>
          <w:u w:val="single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WRITTEN TEST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41275</wp:posOffset>
                </wp:positionV>
                <wp:extent cx="5848350" cy="1033145"/>
                <wp:effectExtent l="0" t="0" r="19050" b="14605"/>
                <wp:wrapNone/>
                <wp:docPr id="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31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  <w:t>Ni Made Pande Regita Aisvarya Putri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  <w:t>251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 …., 2020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9.1pt;margin-top:3.25pt;height:81.35pt;width:460.5pt;z-index:251658240;mso-width-relative:page;mso-height-relative:page;" fillcolor="#FFFFFF" filled="t" stroked="t" coordsize="21600,21600" arcsize="0.166666666666667" o:gfxdata="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t1dntMAAAAIAQAADwAAAAAAAAABACAAAAAiAAAAZHJzL2Rvd25yZXYueG1sUEsBAhQA&#10;FAAAAAgAh07iQKI5eEEwAgAAZgQAAA4AAAAAAAAAAQAgAAAAIg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  <w:t>Ni Made Pande Regita Aisvarya Putri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22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  <w:t>251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 …., 2020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pStyle w:val="10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0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0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DEMONSTRATIVE</w:t>
      </w:r>
    </w:p>
    <w:p>
      <w:pPr>
        <w:pStyle w:val="10"/>
        <w:spacing w:after="0" w:line="240" w:lineRule="auto"/>
        <w:ind w:left="644"/>
        <w:rPr>
          <w:rFonts w:ascii="Times New Roman" w:hAnsi="Times New Roman"/>
          <w:b/>
          <w:sz w:val="24"/>
          <w:szCs w:val="24"/>
          <w:lang/>
        </w:rPr>
      </w:pPr>
      <w:r>
        <w:rPr>
          <w:rFonts w:ascii="Times New Roman" w:hAnsi="Times New Roman"/>
          <w:b/>
          <w:sz w:val="24"/>
          <w:szCs w:val="24"/>
        </w:rPr>
        <w:t xml:space="preserve">Please </w:t>
      </w:r>
      <w:r>
        <w:rPr>
          <w:rFonts w:ascii="Times New Roman" w:hAnsi="Times New Roman"/>
          <w:b/>
          <w:sz w:val="24"/>
          <w:szCs w:val="24"/>
          <w:lang/>
        </w:rPr>
        <w:t>describe four things in this classroom using demonstrative pronouns!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TALKING ABOUT SPORT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a monologue about your favorite sport, at least in 7 sentences!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PRESENT PERFECT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write down the activities you have done in these 5 years!</w:t>
      </w:r>
    </w:p>
    <w:tbl>
      <w:tblPr>
        <w:tblStyle w:val="7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6"/>
        <w:gridCol w:w="8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</w:tcPr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</w:tbl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WISH SENTENCES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two wishes for every situation given!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No one can take you to the English course.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Your parents want you to move to International 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You didn</w:t>
      </w:r>
      <w:r>
        <w:rPr>
          <w:rFonts w:hint="default" w:ascii="Times New Roman" w:hAnsi="Times New Roman"/>
          <w:b/>
          <w:bCs/>
          <w:sz w:val="24"/>
          <w:szCs w:val="24"/>
          <w:lang/>
        </w:rPr>
        <w:t>’t have any complete series of your favorite brush pens.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The iPhone 10 gets very cheap in March.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Your team didn</w:t>
      </w:r>
      <w:r>
        <w:rPr>
          <w:rFonts w:hint="default" w:ascii="Times New Roman" w:hAnsi="Times New Roman"/>
          <w:b/>
          <w:bCs/>
          <w:sz w:val="24"/>
          <w:szCs w:val="24"/>
          <w:lang/>
        </w:rPr>
        <w:t>’t win a competition of writing an essay.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MAKING INVITATION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some short dialogues to invite someone based on the situation given!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parents to come to your school to have parents meeting.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have group photo shoot.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join the students council with you.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watch movie with your brother.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MAKING REQUEST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5 requests to some people politely!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DETERMINER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a short monologue using at least five determiners (underline the determiners)!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BE USED TO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write down 5 sentences of your habitual past!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>
      <w:headerReference r:id="rId3" w:type="default"/>
      <w:footerReference r:id="rId4" w:type="default"/>
      <w:type w:val="continuous"/>
      <w:pgSz w:w="11907" w:h="16839"/>
      <w:pgMar w:top="1843" w:right="992" w:bottom="720" w:left="12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7F7F7F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Date"/>
                              <w:id w:val="-1616892695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Jolly Roger Education Test</w:t>
                                </w:r>
                              </w:p>
                            </w:sdtContent>
                          </w:sdt>
                          <w:p>
                            <w:pPr>
                              <w:jc w:val="right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margin-left:40.55pt;margin-top:799.9pt;height:25.2pt;width:468pt;mso-position-horizontal-relative:page;mso-position-vertical-relative:page;mso-wrap-distance-bottom:0pt;mso-wrap-distance-left:0pt;mso-wrap-distance-right:0pt;mso-wrap-distance-top:0pt;z-index:251660288;mso-width-relative:margin;mso-height-relative:page;mso-width-percent:1000;" coordsize="5962650,323851" o:gfxdata="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S5+K7aAAAACgEAAA8AAAAAAAAAAQAgAAAAIgAAAGRycy9kb3ducmV2Lnht&#10;bFBLAQIUABQAAAAIAIdO4kAi6qnaFAMAAEwIAAAOAAAAAAAAAAEAIAAAACkBAABkcnMvZTJvRG9j&#10;LnhtbFBLBQYAAAAABgAGAFkBAACvBgAAAAA=&#10;">
              <o:lock v:ext="edit" aspectratio="f"/>
              <v:rect id="_x0000_s1026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66676;height:257175;width:5943601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alias w:val="Date"/>
                        <w:id w:val="-1616892695"/>
                        <w15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lang w:val="id-ID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Jolly Roger Education Test</w:t>
                          </w:r>
                        </w:p>
                      </w:sdtContent>
                    </w:sdt>
                    <w:p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22.5pt;margin-top:799.9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fillcolor="#000000 [3213]" filled="t" stroked="f" coordsize="21600,21600" o:gfxdata="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kCxd2gAAAAkBAAAPAAAAAAAAAAEAIAAA&#10;ACIAAABkcnMvZG93bnJldi54bWxQSwECFAAUAAAACACHTuJAvLiD3EMCAACKBAAADgAAAAAAAAAB&#10;ACAAAAApAQAAZHJzL2Uyb0RvYy54bWxQSwUGAAAAAAYABgBZAQAA3gUAAAAA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  <w:r>
      <w:rPr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0034B"/>
    <w:multiLevelType w:val="singleLevel"/>
    <w:tmpl w:val="846003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A0898B"/>
    <w:multiLevelType w:val="singleLevel"/>
    <w:tmpl w:val="94A08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55FD00"/>
    <w:multiLevelType w:val="singleLevel"/>
    <w:tmpl w:val="9755FD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09A8F77"/>
    <w:multiLevelType w:val="singleLevel"/>
    <w:tmpl w:val="B09A8F7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056DDF"/>
    <w:multiLevelType w:val="multilevel"/>
    <w:tmpl w:val="25056DDF"/>
    <w:lvl w:ilvl="0" w:tentative="0">
      <w:start w:val="1"/>
      <w:numFmt w:val="upperRoman"/>
      <w:lvlText w:val="%1."/>
      <w:lvlJc w:val="right"/>
      <w:pPr>
        <w:ind w:left="64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005A8"/>
    <w:multiLevelType w:val="multilevel"/>
    <w:tmpl w:val="539005A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QyNjMwsDQwNTJW0lEKTi0uzszPAykwrAUAueCWoywAAAA="/>
  </w:docVars>
  <w:rsids>
    <w:rsidRoot w:val="00A079BA"/>
    <w:rsid w:val="00003CB1"/>
    <w:rsid w:val="0001007D"/>
    <w:rsid w:val="0007169B"/>
    <w:rsid w:val="00085246"/>
    <w:rsid w:val="00087821"/>
    <w:rsid w:val="000973BB"/>
    <w:rsid w:val="000C49F3"/>
    <w:rsid w:val="000D04C4"/>
    <w:rsid w:val="000D6B29"/>
    <w:rsid w:val="000D7658"/>
    <w:rsid w:val="000E1606"/>
    <w:rsid w:val="00100F65"/>
    <w:rsid w:val="00120DA2"/>
    <w:rsid w:val="00124FD3"/>
    <w:rsid w:val="00155452"/>
    <w:rsid w:val="00162584"/>
    <w:rsid w:val="0016691B"/>
    <w:rsid w:val="00166C79"/>
    <w:rsid w:val="00167074"/>
    <w:rsid w:val="001729F6"/>
    <w:rsid w:val="00175659"/>
    <w:rsid w:val="00196034"/>
    <w:rsid w:val="001A12CC"/>
    <w:rsid w:val="001A151A"/>
    <w:rsid w:val="001A30A9"/>
    <w:rsid w:val="001B7BA2"/>
    <w:rsid w:val="001C2712"/>
    <w:rsid w:val="001C295D"/>
    <w:rsid w:val="001C591A"/>
    <w:rsid w:val="001D1DE6"/>
    <w:rsid w:val="001E3729"/>
    <w:rsid w:val="001F79E5"/>
    <w:rsid w:val="0021084B"/>
    <w:rsid w:val="00215863"/>
    <w:rsid w:val="00215DA8"/>
    <w:rsid w:val="00217ECB"/>
    <w:rsid w:val="00233BB1"/>
    <w:rsid w:val="00234C02"/>
    <w:rsid w:val="00235BEE"/>
    <w:rsid w:val="00244632"/>
    <w:rsid w:val="00245972"/>
    <w:rsid w:val="00245A5A"/>
    <w:rsid w:val="00257147"/>
    <w:rsid w:val="002609B6"/>
    <w:rsid w:val="0026145B"/>
    <w:rsid w:val="00264312"/>
    <w:rsid w:val="002704CB"/>
    <w:rsid w:val="002D6E66"/>
    <w:rsid w:val="002F0CC6"/>
    <w:rsid w:val="002F3406"/>
    <w:rsid w:val="00302A5D"/>
    <w:rsid w:val="00303688"/>
    <w:rsid w:val="00303C95"/>
    <w:rsid w:val="00304B38"/>
    <w:rsid w:val="003134E7"/>
    <w:rsid w:val="003171AC"/>
    <w:rsid w:val="00332F30"/>
    <w:rsid w:val="003605F6"/>
    <w:rsid w:val="00361ED5"/>
    <w:rsid w:val="003707F3"/>
    <w:rsid w:val="00370E58"/>
    <w:rsid w:val="00371DDF"/>
    <w:rsid w:val="00392F31"/>
    <w:rsid w:val="00395847"/>
    <w:rsid w:val="003A72ED"/>
    <w:rsid w:val="003C2BD9"/>
    <w:rsid w:val="003C5185"/>
    <w:rsid w:val="003C5AFA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4DD0"/>
    <w:rsid w:val="00445334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190D"/>
    <w:rsid w:val="004F27A8"/>
    <w:rsid w:val="004F3DBB"/>
    <w:rsid w:val="0050664E"/>
    <w:rsid w:val="00517E30"/>
    <w:rsid w:val="00532607"/>
    <w:rsid w:val="00532FCA"/>
    <w:rsid w:val="00535124"/>
    <w:rsid w:val="00542463"/>
    <w:rsid w:val="00577C9E"/>
    <w:rsid w:val="0059031A"/>
    <w:rsid w:val="00596C7D"/>
    <w:rsid w:val="005A2AFD"/>
    <w:rsid w:val="005B6250"/>
    <w:rsid w:val="005B6783"/>
    <w:rsid w:val="005D26B8"/>
    <w:rsid w:val="005D5E75"/>
    <w:rsid w:val="005E21AE"/>
    <w:rsid w:val="00617097"/>
    <w:rsid w:val="006275DF"/>
    <w:rsid w:val="00643283"/>
    <w:rsid w:val="006558AF"/>
    <w:rsid w:val="006A0524"/>
    <w:rsid w:val="006A3DE4"/>
    <w:rsid w:val="006C2F1D"/>
    <w:rsid w:val="006C7EE4"/>
    <w:rsid w:val="006D68A0"/>
    <w:rsid w:val="006E2349"/>
    <w:rsid w:val="006E3143"/>
    <w:rsid w:val="00701843"/>
    <w:rsid w:val="00715595"/>
    <w:rsid w:val="00717575"/>
    <w:rsid w:val="00725CDA"/>
    <w:rsid w:val="007341A2"/>
    <w:rsid w:val="00745387"/>
    <w:rsid w:val="00747166"/>
    <w:rsid w:val="00756D9F"/>
    <w:rsid w:val="00774E91"/>
    <w:rsid w:val="0077503D"/>
    <w:rsid w:val="00792B10"/>
    <w:rsid w:val="00797D00"/>
    <w:rsid w:val="007B034C"/>
    <w:rsid w:val="00832DB3"/>
    <w:rsid w:val="00835CF0"/>
    <w:rsid w:val="00856999"/>
    <w:rsid w:val="00857A68"/>
    <w:rsid w:val="00860A54"/>
    <w:rsid w:val="00864357"/>
    <w:rsid w:val="0086781D"/>
    <w:rsid w:val="00867D6A"/>
    <w:rsid w:val="00867D9B"/>
    <w:rsid w:val="00871623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36823"/>
    <w:rsid w:val="009442C4"/>
    <w:rsid w:val="00946C28"/>
    <w:rsid w:val="0095003B"/>
    <w:rsid w:val="0096346C"/>
    <w:rsid w:val="00970FDB"/>
    <w:rsid w:val="00975EDC"/>
    <w:rsid w:val="00992C59"/>
    <w:rsid w:val="009A19D0"/>
    <w:rsid w:val="009A3259"/>
    <w:rsid w:val="009A4A26"/>
    <w:rsid w:val="009A67F6"/>
    <w:rsid w:val="009A773E"/>
    <w:rsid w:val="009C5244"/>
    <w:rsid w:val="009D156A"/>
    <w:rsid w:val="009D7FE3"/>
    <w:rsid w:val="009E6F1D"/>
    <w:rsid w:val="00A079BA"/>
    <w:rsid w:val="00A31402"/>
    <w:rsid w:val="00A4287C"/>
    <w:rsid w:val="00A46AD9"/>
    <w:rsid w:val="00A56AEC"/>
    <w:rsid w:val="00A63B30"/>
    <w:rsid w:val="00A80E58"/>
    <w:rsid w:val="00A922F1"/>
    <w:rsid w:val="00A9701A"/>
    <w:rsid w:val="00AD3D69"/>
    <w:rsid w:val="00AD5080"/>
    <w:rsid w:val="00AD6A32"/>
    <w:rsid w:val="00AE0212"/>
    <w:rsid w:val="00AF502A"/>
    <w:rsid w:val="00AF6170"/>
    <w:rsid w:val="00B312DE"/>
    <w:rsid w:val="00B32608"/>
    <w:rsid w:val="00B37513"/>
    <w:rsid w:val="00B43A96"/>
    <w:rsid w:val="00B46ACC"/>
    <w:rsid w:val="00B557F7"/>
    <w:rsid w:val="00B559DC"/>
    <w:rsid w:val="00B67748"/>
    <w:rsid w:val="00B7348A"/>
    <w:rsid w:val="00B87918"/>
    <w:rsid w:val="00BA06D3"/>
    <w:rsid w:val="00BA454B"/>
    <w:rsid w:val="00BE42FA"/>
    <w:rsid w:val="00BE6316"/>
    <w:rsid w:val="00BF6B24"/>
    <w:rsid w:val="00C121FA"/>
    <w:rsid w:val="00C13FBB"/>
    <w:rsid w:val="00C20EE3"/>
    <w:rsid w:val="00C35B75"/>
    <w:rsid w:val="00C63B5E"/>
    <w:rsid w:val="00C73400"/>
    <w:rsid w:val="00C736BA"/>
    <w:rsid w:val="00C74365"/>
    <w:rsid w:val="00C82853"/>
    <w:rsid w:val="00CA50FE"/>
    <w:rsid w:val="00CB006A"/>
    <w:rsid w:val="00CC1B23"/>
    <w:rsid w:val="00CC2497"/>
    <w:rsid w:val="00CC2EE7"/>
    <w:rsid w:val="00CC3757"/>
    <w:rsid w:val="00CF2982"/>
    <w:rsid w:val="00CF6B78"/>
    <w:rsid w:val="00CF73C5"/>
    <w:rsid w:val="00D032BF"/>
    <w:rsid w:val="00D239B3"/>
    <w:rsid w:val="00D25B30"/>
    <w:rsid w:val="00D452BB"/>
    <w:rsid w:val="00D45EA1"/>
    <w:rsid w:val="00D538BD"/>
    <w:rsid w:val="00D80A1D"/>
    <w:rsid w:val="00D8244D"/>
    <w:rsid w:val="00D847F7"/>
    <w:rsid w:val="00D93A72"/>
    <w:rsid w:val="00DB7124"/>
    <w:rsid w:val="00DC795C"/>
    <w:rsid w:val="00DE1833"/>
    <w:rsid w:val="00DE1CEE"/>
    <w:rsid w:val="00E06DD0"/>
    <w:rsid w:val="00E333B8"/>
    <w:rsid w:val="00E352FA"/>
    <w:rsid w:val="00E40167"/>
    <w:rsid w:val="00E4213C"/>
    <w:rsid w:val="00E47218"/>
    <w:rsid w:val="00E47740"/>
    <w:rsid w:val="00E5776A"/>
    <w:rsid w:val="00E94A67"/>
    <w:rsid w:val="00E97BD7"/>
    <w:rsid w:val="00EA0390"/>
    <w:rsid w:val="00EB241D"/>
    <w:rsid w:val="00ED07D7"/>
    <w:rsid w:val="00EF6748"/>
    <w:rsid w:val="00F51949"/>
    <w:rsid w:val="00F56555"/>
    <w:rsid w:val="00F568CA"/>
    <w:rsid w:val="00F76797"/>
    <w:rsid w:val="00FA1357"/>
    <w:rsid w:val="00FA37A8"/>
    <w:rsid w:val="00FA708D"/>
    <w:rsid w:val="00FB068F"/>
    <w:rsid w:val="00FF664B"/>
    <w:rsid w:val="00FF6DC6"/>
    <w:rsid w:val="7A72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4"/>
    <w:uiPriority w:val="99"/>
    <w:rPr>
      <w:rFonts w:ascii="Calibri" w:hAnsi="Calibri" w:eastAsia="Calibri" w:cs="Times New Roman"/>
      <w:lang w:val="en-SG"/>
    </w:rPr>
  </w:style>
  <w:style w:type="character" w:customStyle="1" w:styleId="9">
    <w:name w:val="Balloon Text Char"/>
    <w:link w:val="2"/>
    <w:semiHidden/>
    <w:uiPriority w:val="99"/>
    <w:rPr>
      <w:rFonts w:ascii="Tahoma" w:hAnsi="Tahoma" w:eastAsia="Calibri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link w:val="3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520E0-90A5-4364-8946-2DE93D30DE4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Pages>5</Pages>
  <Words>943</Words>
  <Characters>5377</Characters>
  <Lines>44</Lines>
  <Paragraphs>12</Paragraphs>
  <TotalTime>11</TotalTime>
  <ScaleCrop>false</ScaleCrop>
  <LinksUpToDate>false</LinksUpToDate>
  <CharactersWithSpaces>6308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2020-02-07T02:34:00Z</dcterms:created>
  <dc:creator>Staf JRE</dc:creator>
  <cp:keywords>JRE</cp:keywords>
  <cp:lastModifiedBy>Master</cp:lastModifiedBy>
  <cp:lastPrinted>2019-08-27T03:57:00Z</cp:lastPrinted>
  <dcterms:modified xsi:type="dcterms:W3CDTF">2020-02-10T09:20:45Z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