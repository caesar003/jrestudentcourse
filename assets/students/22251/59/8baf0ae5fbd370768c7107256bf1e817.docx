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 3</w:t>
      </w:r>
      <w:r>
        <w:rPr>
          <w:rFonts w:ascii="Times New Roman" w:hAnsi="Times New Roman"/>
          <w:b/>
          <w:sz w:val="24"/>
          <w:szCs w:val="24"/>
          <w:u w:val="single"/>
          <w:vertAlign w:val="superscript"/>
        </w:rPr>
        <w:t>RD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WRITTEN TEST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41275</wp:posOffset>
                </wp:positionV>
                <wp:extent cx="5848350" cy="1033145"/>
                <wp:effectExtent l="0" t="0" r="19050" b="14605"/>
                <wp:wrapNone/>
                <wp:docPr id="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31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  <w:t>Ni Made Pande Regita Aisvarya Putri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/>
                              </w:rPr>
                              <w:t>251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Miss Herna</w:t>
                            </w:r>
                          </w:p>
                          <w:p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February …., 2020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9.1pt;margin-top:3.25pt;height:81.35pt;width:460.5pt;z-index:251658240;mso-width-relative:page;mso-height-relative:page;" fillcolor="#FFFFFF" filled="t" stroked="t" coordsize="21600,21600" arcsize="0.166666666666667" o:gfxdata="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t1dntMAAAAIAQAADwAAAAAAAAABACAAAAAiAAAAZHJzL2Rvd25yZXYueG1sUEsBAhQA&#10;FAAAAAgAh07iQKI5eEEwAgAAZgQAAA4AAAAAAAAAAQAgAAAAIg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  <w:t>Ni Made Pande Regita Aisvarya Putri</w:t>
                      </w:r>
                    </w:p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22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/>
                        </w:rPr>
                        <w:t>251</w:t>
                      </w:r>
                    </w:p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Miss Herna</w:t>
                      </w:r>
                    </w:p>
                    <w:p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February …., 2020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pStyle w:val="10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0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0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>
      <w:pPr>
        <w:pStyle w:val="10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DEMONSTRATIVE</w:t>
      </w:r>
    </w:p>
    <w:p>
      <w:pPr>
        <w:pStyle w:val="10"/>
        <w:spacing w:after="0" w:line="240" w:lineRule="auto"/>
        <w:ind w:left="644"/>
        <w:rPr>
          <w:rFonts w:ascii="Times New Roman" w:hAnsi="Times New Roman"/>
          <w:b/>
          <w:sz w:val="24"/>
          <w:szCs w:val="24"/>
          <w:lang/>
        </w:rPr>
      </w:pPr>
      <w:r>
        <w:rPr>
          <w:rFonts w:ascii="Times New Roman" w:hAnsi="Times New Roman"/>
          <w:b/>
          <w:sz w:val="24"/>
          <w:szCs w:val="24"/>
        </w:rPr>
        <w:t xml:space="preserve">Please </w:t>
      </w:r>
      <w:r>
        <w:rPr>
          <w:rFonts w:ascii="Times New Roman" w:hAnsi="Times New Roman"/>
          <w:b/>
          <w:sz w:val="24"/>
          <w:szCs w:val="24"/>
          <w:lang/>
        </w:rPr>
        <w:t>describe four things in this classroom using demonstrative pronouns!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3"/>
          <w:numId w:val="2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TALKING ABOUT SPORT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a monologue about your favorite sport, at least in 7 sentences!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PRESENT PERFECT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write down the activities you have done in these 5 years!</w:t>
      </w:r>
    </w:p>
    <w:tbl>
      <w:tblPr>
        <w:tblStyle w:val="7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6"/>
        <w:gridCol w:w="8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vertAlign w:val="baseline"/>
                <w:lang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163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794BE"/>
          </w:tcPr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4"/>
                <w:vertAlign w:val="baseline"/>
              </w:rPr>
            </w:pPr>
          </w:p>
        </w:tc>
        <w:tc>
          <w:tcPr>
            <w:tcW w:w="82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  <w:vAlign w:val="center"/>
          </w:tcPr>
          <w:p>
            <w:pPr>
              <w:pStyle w:val="10"/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vertAlign w:val="baseline"/>
                <w:lang/>
              </w:rPr>
              <w:t>2.</w:t>
            </w:r>
          </w:p>
        </w:tc>
      </w:tr>
    </w:tbl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WISH SENTENCES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two wishes for every situation given!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No one can take you to the English course.</w:t>
      </w: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________________________________________________________________________________</w:t>
      </w: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Your parents want you to move to International 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You didn</w:t>
      </w:r>
      <w:r>
        <w:rPr>
          <w:rFonts w:hint="default" w:ascii="Times New Roman" w:hAnsi="Times New Roman"/>
          <w:b/>
          <w:bCs/>
          <w:sz w:val="24"/>
          <w:szCs w:val="24"/>
          <w:lang/>
        </w:rPr>
        <w:t>’t have any complete series of your favorite brush pens.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The iPhone 10 gets very cheap in March.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3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Your team didn</w:t>
      </w:r>
      <w:r>
        <w:rPr>
          <w:rFonts w:hint="default" w:ascii="Times New Roman" w:hAnsi="Times New Roman"/>
          <w:b/>
          <w:bCs/>
          <w:sz w:val="24"/>
          <w:szCs w:val="24"/>
          <w:lang/>
        </w:rPr>
        <w:t>’t win a competition of writing an essay.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ilvl w:val="0"/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</w:t>
      </w: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10"/>
        <w:numPr>
          <w:numId w:val="0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MAKING INVITATION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some short dialogues to invite someone based on the situation given!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parents to come to your school to have parents meeting.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 w:firstLine="0" w:firstLine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friends to have group photo shoot.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 w:firstLine="0" w:firstLine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friends to join the students council with you.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 w:firstLine="0" w:firstLine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Invite your friends to watch movie with your brother.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_____________: 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MAKING REQUEST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5 requests to some people politely!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DETERMINER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make a short monologue using at least five determiners (underline the determiners)!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left="644" w:leftChars="0" w:hanging="36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BE USED TO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>Please write down 5 sentences of your habitual past!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24" w:lineRule="auto"/>
        <w:ind w:left="283" w:leftChars="0"/>
        <w:textAlignment w:val="auto"/>
        <w:outlineLvl w:val="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</w:t>
      </w:r>
    </w:p>
    <w:p>
      <w:pPr>
        <w:pStyle w:val="10"/>
        <w:numPr>
          <w:numId w:val="0"/>
        </w:numPr>
        <w:spacing w:after="0" w:line="240" w:lineRule="auto"/>
        <w:ind w:left="284" w:leftChars="0"/>
        <w:rPr>
          <w:rFonts w:ascii="Times New Roman" w:hAnsi="Times New Roman"/>
          <w:b/>
          <w:bCs/>
          <w:sz w:val="24"/>
          <w:szCs w:val="24"/>
          <w:lang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sectPr>
      <w:headerReference r:id="rId3" w:type="default"/>
      <w:footerReference r:id="rId4" w:type="default"/>
      <w:type w:val="continuous"/>
      <w:pgSz w:w="11907" w:h="16839"/>
      <w:pgMar w:top="1843" w:right="992" w:bottom="720" w:left="12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7F7F7F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Date"/>
                              <w:id w:val="-1616892695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d-ID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Jolly Roger Education Test</w:t>
                                </w:r>
                              </w:p>
                            </w:sdtContent>
                          </w:sdt>
                          <w:p>
                            <w:pPr>
                              <w:jc w:val="right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margin-left:40.55pt;margin-top:799.9pt;height:25.2pt;width:468pt;mso-position-horizontal-relative:page;mso-position-vertical-relative:page;mso-wrap-distance-bottom:0pt;mso-wrap-distance-left:0pt;mso-wrap-distance-right:0pt;mso-wrap-distance-top:0pt;z-index:251660288;mso-width-relative:margin;mso-height-relative:page;mso-width-percent:1000;" coordsize="5962650,323851" o:gfxdata="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S5+K7aAAAACgEAAA8AAAAAAAAAAQAgAAAAIgAAAGRycy9kb3ducmV2Lnht&#10;bFBLAQIUABQAAAAIAIdO4kAi6qnaFAMAAEwIAAAOAAAAAAAAAAEAIAAAACkBAABkcnMvZTJvRG9j&#10;LnhtbFBLBQYAAAAABgAGAFkBAACvBgAAAAA=&#10;">
              <o:lock v:ext="edit" aspectratio="f"/>
              <v:rect id="_x0000_s1026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66676;height:257175;width:5943601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alias w:val="Date"/>
                        <w:id w:val="-1616892695"/>
                        <w15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jc w:val="right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lang w:val="id-ID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Jolly Roger Education Test</w:t>
                          </w:r>
                        </w:p>
                      </w:sdtContent>
                    </w:sdt>
                    <w:p>
                      <w:pPr>
                        <w:jc w:val="right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22.5pt;margin-top:799.9pt;height:25.2pt;width:36pt;mso-position-horizontal-relative:page;mso-position-vertical-relative:page;mso-wrap-distance-bottom:0pt;mso-wrap-distance-left:0pt;mso-wrap-distance-right:0pt;mso-wrap-distance-top:0pt;z-index:251659264;v-text-anchor:bottom;mso-width-relative:page;mso-height-relative:page;" fillcolor="#000000 [3213]" filled="t" stroked="f" coordsize="21600,21600" o:gfxdata="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kCxd2gAAAAkBAAAPAAAAAAAAAAEAIAAA&#10;ACIAAABkcnMvZG93bnJldi54bWxQSwECFAAUAAAACACHTuJAvLiD3EMCAACKBAAADgAAAAAAAAAB&#10;ACAAAAApAQAAZHJzL2Uyb0RvYy54bWxQSwUGAAAAAAYABgBZAQAA3gUAAAAA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  <w:r>
      <w:rPr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id-ID"/>
      </w:rPr>
    </w:pPr>
  </w:p>
  <w:p>
    <w:pPr>
      <w:pStyle w:val="4"/>
      <w:pBdr>
        <w:bottom w:val="thickThinSmallGap" w:color="622423" w:sz="24" w:space="1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>
    <w:pPr>
      <w:pStyle w:val="4"/>
      <w:pBdr>
        <w:bottom w:val="thickThinSmallGap" w:color="622423" w:sz="24" w:space="1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0034B"/>
    <w:multiLevelType w:val="singleLevel"/>
    <w:tmpl w:val="846003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A0898B"/>
    <w:multiLevelType w:val="singleLevel"/>
    <w:tmpl w:val="94A08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55FD00"/>
    <w:multiLevelType w:val="singleLevel"/>
    <w:tmpl w:val="9755FD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09A8F77"/>
    <w:multiLevelType w:val="singleLevel"/>
    <w:tmpl w:val="B09A8F7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056DDF"/>
    <w:multiLevelType w:val="multilevel"/>
    <w:tmpl w:val="25056DDF"/>
    <w:lvl w:ilvl="0" w:tentative="0">
      <w:start w:val="1"/>
      <w:numFmt w:val="upperRoman"/>
      <w:lvlText w:val="%1."/>
      <w:lvlJc w:val="right"/>
      <w:pPr>
        <w:ind w:left="644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005A8"/>
    <w:multiLevelType w:val="multilevel"/>
    <w:tmpl w:val="539005A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jQyNjMwsDQwNTJW0lEKTi0uzszPAykwrAUAueCWoywAAAA="/>
  </w:docVars>
  <w:rsids>
    <w:rsidRoot w:val="00A079BA"/>
    <w:rsid w:val="00003CB1"/>
    <w:rsid w:val="0001007D"/>
    <w:rsid w:val="0007169B"/>
    <w:rsid w:val="00085246"/>
    <w:rsid w:val="00087821"/>
    <w:rsid w:val="000973BB"/>
    <w:rsid w:val="000C49F3"/>
    <w:rsid w:val="000D04C4"/>
    <w:rsid w:val="000D6B29"/>
    <w:rsid w:val="000D7658"/>
    <w:rsid w:val="000E1606"/>
    <w:rsid w:val="00100F65"/>
    <w:rsid w:val="00120DA2"/>
    <w:rsid w:val="00124FD3"/>
    <w:rsid w:val="00155452"/>
    <w:rsid w:val="00162584"/>
    <w:rsid w:val="0016691B"/>
    <w:rsid w:val="00166C79"/>
    <w:rsid w:val="00167074"/>
    <w:rsid w:val="001729F6"/>
    <w:rsid w:val="00175659"/>
    <w:rsid w:val="00196034"/>
    <w:rsid w:val="001A12CC"/>
    <w:rsid w:val="001A151A"/>
    <w:rsid w:val="001A30A9"/>
    <w:rsid w:val="001B7BA2"/>
    <w:rsid w:val="001C2712"/>
    <w:rsid w:val="001C295D"/>
    <w:rsid w:val="001C591A"/>
    <w:rsid w:val="001D1DE6"/>
    <w:rsid w:val="001E3729"/>
    <w:rsid w:val="001F79E5"/>
    <w:rsid w:val="0021084B"/>
    <w:rsid w:val="00215863"/>
    <w:rsid w:val="00215DA8"/>
    <w:rsid w:val="00217ECB"/>
    <w:rsid w:val="00233BB1"/>
    <w:rsid w:val="00234C02"/>
    <w:rsid w:val="00235BEE"/>
    <w:rsid w:val="00244632"/>
    <w:rsid w:val="00245972"/>
    <w:rsid w:val="00245A5A"/>
    <w:rsid w:val="00257147"/>
    <w:rsid w:val="002609B6"/>
    <w:rsid w:val="0026145B"/>
    <w:rsid w:val="00264312"/>
    <w:rsid w:val="002704CB"/>
    <w:rsid w:val="002D6E66"/>
    <w:rsid w:val="002F0CC6"/>
    <w:rsid w:val="002F3406"/>
    <w:rsid w:val="00302A5D"/>
    <w:rsid w:val="00303688"/>
    <w:rsid w:val="00303C95"/>
    <w:rsid w:val="00304B38"/>
    <w:rsid w:val="003134E7"/>
    <w:rsid w:val="003171AC"/>
    <w:rsid w:val="00332F30"/>
    <w:rsid w:val="003605F6"/>
    <w:rsid w:val="00361ED5"/>
    <w:rsid w:val="003707F3"/>
    <w:rsid w:val="00370E58"/>
    <w:rsid w:val="00371DDF"/>
    <w:rsid w:val="00392F31"/>
    <w:rsid w:val="00395847"/>
    <w:rsid w:val="003A72ED"/>
    <w:rsid w:val="003C2BD9"/>
    <w:rsid w:val="003C5185"/>
    <w:rsid w:val="003C5AFA"/>
    <w:rsid w:val="003C620D"/>
    <w:rsid w:val="003D26A6"/>
    <w:rsid w:val="003D6404"/>
    <w:rsid w:val="003E5772"/>
    <w:rsid w:val="003F03D9"/>
    <w:rsid w:val="003F3DD9"/>
    <w:rsid w:val="0040039A"/>
    <w:rsid w:val="00425F46"/>
    <w:rsid w:val="00433435"/>
    <w:rsid w:val="00444DD0"/>
    <w:rsid w:val="00445334"/>
    <w:rsid w:val="004615C0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190D"/>
    <w:rsid w:val="004F27A8"/>
    <w:rsid w:val="004F3DBB"/>
    <w:rsid w:val="0050664E"/>
    <w:rsid w:val="00517E30"/>
    <w:rsid w:val="00532607"/>
    <w:rsid w:val="00532FCA"/>
    <w:rsid w:val="00535124"/>
    <w:rsid w:val="00542463"/>
    <w:rsid w:val="00577C9E"/>
    <w:rsid w:val="0059031A"/>
    <w:rsid w:val="00596C7D"/>
    <w:rsid w:val="005A2AFD"/>
    <w:rsid w:val="005B6250"/>
    <w:rsid w:val="005B6783"/>
    <w:rsid w:val="005D26B8"/>
    <w:rsid w:val="005D5E75"/>
    <w:rsid w:val="005E21AE"/>
    <w:rsid w:val="00617097"/>
    <w:rsid w:val="006275DF"/>
    <w:rsid w:val="00643283"/>
    <w:rsid w:val="006558AF"/>
    <w:rsid w:val="006A0524"/>
    <w:rsid w:val="006A3DE4"/>
    <w:rsid w:val="006C2F1D"/>
    <w:rsid w:val="006C7EE4"/>
    <w:rsid w:val="006D68A0"/>
    <w:rsid w:val="006E2349"/>
    <w:rsid w:val="006E3143"/>
    <w:rsid w:val="00701843"/>
    <w:rsid w:val="00715595"/>
    <w:rsid w:val="00717575"/>
    <w:rsid w:val="00725CDA"/>
    <w:rsid w:val="007341A2"/>
    <w:rsid w:val="00745387"/>
    <w:rsid w:val="00747166"/>
    <w:rsid w:val="00756D9F"/>
    <w:rsid w:val="00774E91"/>
    <w:rsid w:val="0077503D"/>
    <w:rsid w:val="00792B10"/>
    <w:rsid w:val="00797D00"/>
    <w:rsid w:val="007B034C"/>
    <w:rsid w:val="00832DB3"/>
    <w:rsid w:val="00835CF0"/>
    <w:rsid w:val="00856999"/>
    <w:rsid w:val="00857A68"/>
    <w:rsid w:val="00860A54"/>
    <w:rsid w:val="00864357"/>
    <w:rsid w:val="0086781D"/>
    <w:rsid w:val="00867D6A"/>
    <w:rsid w:val="00867D9B"/>
    <w:rsid w:val="00871623"/>
    <w:rsid w:val="00876D7E"/>
    <w:rsid w:val="00882F12"/>
    <w:rsid w:val="008A3054"/>
    <w:rsid w:val="008A69C5"/>
    <w:rsid w:val="008B42A8"/>
    <w:rsid w:val="008B5879"/>
    <w:rsid w:val="008C1B62"/>
    <w:rsid w:val="008D40FD"/>
    <w:rsid w:val="008D46B7"/>
    <w:rsid w:val="008E0B79"/>
    <w:rsid w:val="00936823"/>
    <w:rsid w:val="009442C4"/>
    <w:rsid w:val="00946C28"/>
    <w:rsid w:val="0095003B"/>
    <w:rsid w:val="0096346C"/>
    <w:rsid w:val="00970FDB"/>
    <w:rsid w:val="00975EDC"/>
    <w:rsid w:val="00992C59"/>
    <w:rsid w:val="009A19D0"/>
    <w:rsid w:val="009A3259"/>
    <w:rsid w:val="009A4A26"/>
    <w:rsid w:val="009A67F6"/>
    <w:rsid w:val="009A773E"/>
    <w:rsid w:val="009C5244"/>
    <w:rsid w:val="009D156A"/>
    <w:rsid w:val="009D7FE3"/>
    <w:rsid w:val="009E6F1D"/>
    <w:rsid w:val="00A079BA"/>
    <w:rsid w:val="00A31402"/>
    <w:rsid w:val="00A4287C"/>
    <w:rsid w:val="00A46AD9"/>
    <w:rsid w:val="00A56AEC"/>
    <w:rsid w:val="00A63B30"/>
    <w:rsid w:val="00A80E58"/>
    <w:rsid w:val="00A922F1"/>
    <w:rsid w:val="00A9701A"/>
    <w:rsid w:val="00AD3D69"/>
    <w:rsid w:val="00AD5080"/>
    <w:rsid w:val="00AD6A32"/>
    <w:rsid w:val="00AE0212"/>
    <w:rsid w:val="00AF502A"/>
    <w:rsid w:val="00AF6170"/>
    <w:rsid w:val="00B312DE"/>
    <w:rsid w:val="00B32608"/>
    <w:rsid w:val="00B37513"/>
    <w:rsid w:val="00B43A96"/>
    <w:rsid w:val="00B46ACC"/>
    <w:rsid w:val="00B557F7"/>
    <w:rsid w:val="00B559DC"/>
    <w:rsid w:val="00B67748"/>
    <w:rsid w:val="00B7348A"/>
    <w:rsid w:val="00B87918"/>
    <w:rsid w:val="00BA06D3"/>
    <w:rsid w:val="00BA454B"/>
    <w:rsid w:val="00BE42FA"/>
    <w:rsid w:val="00BE6316"/>
    <w:rsid w:val="00BF6B24"/>
    <w:rsid w:val="00C121FA"/>
    <w:rsid w:val="00C13FBB"/>
    <w:rsid w:val="00C20EE3"/>
    <w:rsid w:val="00C35B75"/>
    <w:rsid w:val="00C63B5E"/>
    <w:rsid w:val="00C73400"/>
    <w:rsid w:val="00C736BA"/>
    <w:rsid w:val="00C74365"/>
    <w:rsid w:val="00C82853"/>
    <w:rsid w:val="00CA50FE"/>
    <w:rsid w:val="00CB006A"/>
    <w:rsid w:val="00CC1B23"/>
    <w:rsid w:val="00CC2497"/>
    <w:rsid w:val="00CC2EE7"/>
    <w:rsid w:val="00CC3757"/>
    <w:rsid w:val="00CF2982"/>
    <w:rsid w:val="00CF6B78"/>
    <w:rsid w:val="00CF73C5"/>
    <w:rsid w:val="00D032BF"/>
    <w:rsid w:val="00D239B3"/>
    <w:rsid w:val="00D25B30"/>
    <w:rsid w:val="00D452BB"/>
    <w:rsid w:val="00D45EA1"/>
    <w:rsid w:val="00D538BD"/>
    <w:rsid w:val="00D80A1D"/>
    <w:rsid w:val="00D8244D"/>
    <w:rsid w:val="00D847F7"/>
    <w:rsid w:val="00D93A72"/>
    <w:rsid w:val="00DB7124"/>
    <w:rsid w:val="00DC795C"/>
    <w:rsid w:val="00DE1833"/>
    <w:rsid w:val="00DE1CEE"/>
    <w:rsid w:val="00E06DD0"/>
    <w:rsid w:val="00E333B8"/>
    <w:rsid w:val="00E352FA"/>
    <w:rsid w:val="00E40167"/>
    <w:rsid w:val="00E4213C"/>
    <w:rsid w:val="00E47218"/>
    <w:rsid w:val="00E47740"/>
    <w:rsid w:val="00E5776A"/>
    <w:rsid w:val="00E94A67"/>
    <w:rsid w:val="00E97BD7"/>
    <w:rsid w:val="00EA0390"/>
    <w:rsid w:val="00EB241D"/>
    <w:rsid w:val="00ED07D7"/>
    <w:rsid w:val="00EF6748"/>
    <w:rsid w:val="00F51949"/>
    <w:rsid w:val="00F56555"/>
    <w:rsid w:val="00F568CA"/>
    <w:rsid w:val="00F76797"/>
    <w:rsid w:val="00FA1357"/>
    <w:rsid w:val="00FA37A8"/>
    <w:rsid w:val="00FA708D"/>
    <w:rsid w:val="00FB068F"/>
    <w:rsid w:val="00FF664B"/>
    <w:rsid w:val="00FF6DC6"/>
    <w:rsid w:val="3C27280B"/>
    <w:rsid w:val="4B010AD2"/>
    <w:rsid w:val="7A72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4"/>
    <w:uiPriority w:val="99"/>
    <w:rPr>
      <w:rFonts w:ascii="Calibri" w:hAnsi="Calibri" w:eastAsia="Calibri" w:cs="Times New Roman"/>
      <w:lang w:val="en-SG"/>
    </w:rPr>
  </w:style>
  <w:style w:type="character" w:customStyle="1" w:styleId="9">
    <w:name w:val="Balloon Text Char"/>
    <w:link w:val="2"/>
    <w:semiHidden/>
    <w:uiPriority w:val="99"/>
    <w:rPr>
      <w:rFonts w:ascii="Tahoma" w:hAnsi="Tahoma" w:eastAsia="Calibri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oter Char"/>
    <w:link w:val="3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%20JRE\Desktop\FORMAT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1520E0-90A5-4364-8946-2DE93D30DE4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</Template>
  <Pages>5</Pages>
  <Words>943</Words>
  <Characters>5377</Characters>
  <Lines>44</Lines>
  <Paragraphs>12</Paragraphs>
  <TotalTime>12</TotalTime>
  <ScaleCrop>false</ScaleCrop>
  <LinksUpToDate>false</LinksUpToDate>
  <CharactersWithSpaces>6308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2020-02-07T02:34:00Z</dcterms:created>
  <dc:creator>Staf JRE</dc:creator>
  <cp:keywords>JRE</cp:keywords>
  <cp:lastModifiedBy>Master</cp:lastModifiedBy>
  <cp:lastPrinted>2019-08-27T03:57:00Z</cp:lastPrinted>
  <dcterms:modified xsi:type="dcterms:W3CDTF">2020-02-10T09:21:35Z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