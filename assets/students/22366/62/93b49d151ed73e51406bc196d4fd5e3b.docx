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66" w:rsidRPr="002D6E66" w:rsidRDefault="00C13FBB" w:rsidP="00867D9B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 3</w:t>
      </w:r>
      <w:r w:rsidRPr="00C13FBB">
        <w:rPr>
          <w:rFonts w:ascii="Times New Roman" w:hAnsi="Times New Roman"/>
          <w:b/>
          <w:sz w:val="24"/>
          <w:szCs w:val="24"/>
          <w:u w:val="single"/>
          <w:vertAlign w:val="superscript"/>
        </w:rPr>
        <w:t>RD</w:t>
      </w:r>
      <w:r w:rsidR="008D46B7" w:rsidRPr="002D6E66">
        <w:rPr>
          <w:rFonts w:ascii="Times New Roman" w:hAnsi="Times New Roman"/>
          <w:b/>
          <w:sz w:val="24"/>
          <w:szCs w:val="24"/>
          <w:u w:val="single"/>
        </w:rPr>
        <w:t xml:space="preserve"> WRITTEN TEST</w:t>
      </w:r>
    </w:p>
    <w:p w:rsidR="00747166" w:rsidRPr="002D6E66" w:rsidRDefault="0096346C" w:rsidP="00747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D6E6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8C23EB" wp14:editId="174AAAB1">
                <wp:simplePos x="0" y="0"/>
                <wp:positionH relativeFrom="column">
                  <wp:posOffset>116015</wp:posOffset>
                </wp:positionH>
                <wp:positionV relativeFrom="paragraph">
                  <wp:posOffset>41324</wp:posOffset>
                </wp:positionV>
                <wp:extent cx="5848350" cy="1033154"/>
                <wp:effectExtent l="0" t="0" r="19050" b="14605"/>
                <wp:wrapNone/>
                <wp:docPr id="3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31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A06D3" w:rsidRPr="008D46B7" w:rsidRDefault="002F3406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A06D3"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Ni </w:t>
                            </w:r>
                            <w:proofErr w:type="spellStart"/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Ketut</w:t>
                            </w:r>
                            <w:proofErr w:type="spellEnd"/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Sukmawati</w:t>
                            </w:r>
                            <w:proofErr w:type="spellEnd"/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a.k.a. Bella</w:t>
                            </w:r>
                          </w:p>
                          <w:p w:rsidR="00BA06D3" w:rsidRPr="00215DA8" w:rsidRDefault="00BA06D3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882F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2F34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92C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22366</w:t>
                            </w:r>
                          </w:p>
                          <w:p w:rsidR="00BA06D3" w:rsidRDefault="00E06DD0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D46B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 w:rsidR="00D93A72" w:rsidRPr="008D46B7" w:rsidRDefault="00D93A72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 …., 2020</w:t>
                            </w:r>
                          </w:p>
                          <w:p w:rsidR="00BA06D3" w:rsidRDefault="00BA06D3" w:rsidP="007471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8C23EB" id="Rectangle: Rounded Corners 1" o:spid="_x0000_s1026" style="position:absolute;left:0;text-align:left;margin-left:9.15pt;margin-top:3.25pt;width:460.5pt;height:8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">
                <v:textbox>
                  <w:txbxContent>
                    <w:p w:rsidR="00BA06D3" w:rsidRPr="008D46B7" w:rsidRDefault="002F3406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A06D3"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Ni </w:t>
                      </w:r>
                      <w:proofErr w:type="spellStart"/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Ketut</w:t>
                      </w:r>
                      <w:proofErr w:type="spellEnd"/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Sukmawati</w:t>
                      </w:r>
                      <w:proofErr w:type="spellEnd"/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a.k.a. Bella</w:t>
                      </w:r>
                    </w:p>
                    <w:p w:rsidR="00BA06D3" w:rsidRPr="00215DA8" w:rsidRDefault="00BA06D3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882F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 w:rsidR="002F34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92C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22366</w:t>
                      </w:r>
                    </w:p>
                    <w:p w:rsidR="00BA06D3" w:rsidRDefault="00E06DD0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D46B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 w:rsidR="00D93A72" w:rsidRPr="008D46B7" w:rsidRDefault="00D93A72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 …., 2020</w:t>
                      </w:r>
                    </w:p>
                    <w:p w:rsidR="00BA06D3" w:rsidRDefault="00BA06D3" w:rsidP="00747166"/>
                  </w:txbxContent>
                </v:textbox>
              </v:roundrect>
            </w:pict>
          </mc:Fallback>
        </mc:AlternateContent>
      </w:r>
    </w:p>
    <w:p w:rsidR="00756D9F" w:rsidRPr="002D6E66" w:rsidRDefault="00756D9F" w:rsidP="005B6783">
      <w:pPr>
        <w:rPr>
          <w:sz w:val="24"/>
          <w:szCs w:val="24"/>
        </w:rPr>
      </w:pPr>
    </w:p>
    <w:p w:rsidR="009A67F6" w:rsidRPr="002D6E66" w:rsidRDefault="009A67F6" w:rsidP="009A67F6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2F3406" w:rsidRPr="002D6E66" w:rsidRDefault="002F3406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:rsidR="00AD3D69" w:rsidRPr="002D6E66" w:rsidRDefault="00AD3D69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:rsidR="00303688" w:rsidRPr="00303688" w:rsidRDefault="00303688" w:rsidP="001E29CD">
      <w:pPr>
        <w:pStyle w:val="ListParagraph"/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</w:p>
    <w:p w:rsidR="00303688" w:rsidRPr="00303688" w:rsidRDefault="00303688" w:rsidP="001E29C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SIMPLE PAST</w:t>
      </w:r>
    </w:p>
    <w:p w:rsidR="00303688" w:rsidRPr="008C0030" w:rsidRDefault="00303688" w:rsidP="001E29CD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 w:rsidRPr="008C0030">
        <w:rPr>
          <w:rFonts w:ascii="Times New Roman" w:hAnsi="Times New Roman"/>
          <w:b/>
          <w:sz w:val="24"/>
          <w:szCs w:val="24"/>
          <w:lang w:val="id-ID"/>
        </w:rPr>
        <w:t xml:space="preserve">Please change these sentences </w:t>
      </w:r>
      <w:r>
        <w:rPr>
          <w:rFonts w:ascii="Times New Roman" w:hAnsi="Times New Roman"/>
          <w:b/>
          <w:sz w:val="24"/>
          <w:szCs w:val="24"/>
          <w:lang w:val="id-ID"/>
        </w:rPr>
        <w:t>to be</w:t>
      </w:r>
      <w:r w:rsidRPr="008C0030">
        <w:rPr>
          <w:rFonts w:ascii="Times New Roman" w:hAnsi="Times New Roman"/>
          <w:b/>
          <w:sz w:val="24"/>
          <w:szCs w:val="24"/>
          <w:lang w:val="id-ID"/>
        </w:rPr>
        <w:t xml:space="preserve"> positive, negative or interogative form!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</w:t>
      </w:r>
      <w:r>
        <w:rPr>
          <w:rFonts w:ascii="Times New Roman" w:hAnsi="Times New Roman"/>
          <w:sz w:val="24"/>
          <w:szCs w:val="24"/>
          <w:lang w:val="id-ID"/>
        </w:rPr>
        <w:t xml:space="preserve">+) She </w:t>
      </w:r>
      <w:r>
        <w:rPr>
          <w:rFonts w:ascii="Times New Roman" w:hAnsi="Times New Roman"/>
          <w:sz w:val="24"/>
          <w:szCs w:val="24"/>
        </w:rPr>
        <w:t>drove a taxi last night.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(?)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Pr="0005241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(-) </w:t>
      </w:r>
      <w:r>
        <w:rPr>
          <w:rFonts w:ascii="Times New Roman" w:hAnsi="Times New Roman"/>
          <w:sz w:val="24"/>
          <w:szCs w:val="24"/>
        </w:rPr>
        <w:t>we did not close the door yesterday.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(?)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Pr="006A06C9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(?) Did Bobby listen to </w:t>
      </w:r>
      <w:r>
        <w:rPr>
          <w:rFonts w:ascii="Times New Roman" w:hAnsi="Times New Roman"/>
          <w:sz w:val="24"/>
          <w:szCs w:val="24"/>
        </w:rPr>
        <w:t>the songs?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</w:t>
      </w:r>
      <w:r>
        <w:rPr>
          <w:rFonts w:ascii="Times New Roman" w:hAnsi="Times New Roman"/>
          <w:sz w:val="24"/>
          <w:szCs w:val="24"/>
          <w:lang w:val="id-ID"/>
        </w:rPr>
        <w:t>+) They were late for 15 minutes in this morning.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(?)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Pr="006A06C9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(-) I was not the </w:t>
      </w:r>
      <w:r>
        <w:rPr>
          <w:rFonts w:ascii="Times New Roman" w:hAnsi="Times New Roman"/>
          <w:sz w:val="24"/>
          <w:szCs w:val="24"/>
        </w:rPr>
        <w:t>most beautiful girl at the party last night.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(?)</w:t>
      </w:r>
    </w:p>
    <w:p w:rsidR="00303688" w:rsidRPr="008C0030" w:rsidRDefault="00303688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Pr="008C0030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 w:rsidRPr="008C0030"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Default="00303688" w:rsidP="001E29CD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(?) Was he angry last meeting?</w:t>
      </w:r>
    </w:p>
    <w:p w:rsidR="00303688" w:rsidRPr="00303688" w:rsidRDefault="00303688" w:rsidP="001E29CD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</w:rPr>
      </w:pPr>
      <w:r w:rsidRPr="00303688">
        <w:rPr>
          <w:rFonts w:ascii="Times New Roman" w:hAnsi="Times New Roman"/>
          <w:b/>
          <w:sz w:val="24"/>
          <w:szCs w:val="24"/>
        </w:rPr>
        <w:t>Please make your own sentences by using the subjects and the verbs below!</w:t>
      </w:r>
    </w:p>
    <w:p w:rsidR="00303688" w:rsidRDefault="001E29CD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I/open</w:t>
      </w:r>
      <w:r w:rsidR="00303688">
        <w:rPr>
          <w:rFonts w:ascii="Times New Roman" w:hAnsi="Times New Roman"/>
          <w:sz w:val="24"/>
          <w:szCs w:val="24"/>
        </w:rPr>
        <w:t xml:space="preserve"> (?)</w:t>
      </w:r>
    </w:p>
    <w:p w:rsidR="00303688" w:rsidRDefault="001E29CD" w:rsidP="001E29CD">
      <w:pPr>
        <w:pStyle w:val="ListParagraph"/>
        <w:numPr>
          <w:ilvl w:val="0"/>
          <w:numId w:val="40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You/strong</w:t>
      </w:r>
      <w:r w:rsidR="00303688">
        <w:rPr>
          <w:rFonts w:ascii="Times New Roman" w:hAnsi="Times New Roman"/>
          <w:sz w:val="24"/>
          <w:szCs w:val="24"/>
        </w:rPr>
        <w:t xml:space="preserve"> (+)</w:t>
      </w:r>
    </w:p>
    <w:p w:rsidR="00303688" w:rsidRDefault="00303688" w:rsidP="001E29CD">
      <w:pPr>
        <w:pStyle w:val="ListParagraph"/>
        <w:spacing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give an appropriate verb based on the word in the bracket!</w:t>
      </w:r>
    </w:p>
    <w:p w:rsidR="00303688" w:rsidRPr="006A06C9" w:rsidRDefault="00303688" w:rsidP="001E29CD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Charles _____________ some notes in the classroom. (write)</w:t>
      </w:r>
    </w:p>
    <w:p w:rsidR="00303688" w:rsidRPr="006A06C9" w:rsidRDefault="00303688" w:rsidP="001E29CD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The dancer _____________________ well two days ago. (not, sleep)</w:t>
      </w:r>
    </w:p>
    <w:p w:rsidR="00303688" w:rsidRDefault="00303688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1E29CD" w:rsidRDefault="001E29CD" w:rsidP="001E29CD">
      <w:pPr>
        <w:pStyle w:val="ListParagraph"/>
        <w:spacing w:line="336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Please write down your happy experiences in at least 7 sentences!</w:t>
      </w:r>
    </w:p>
    <w:p w:rsidR="001E29CD" w:rsidRPr="006A06C9" w:rsidRDefault="001E29CD" w:rsidP="001E29CD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29CD" w:rsidRPr="006A06C9" w:rsidRDefault="001E29CD" w:rsidP="001E29CD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E29CD" w:rsidRPr="006A06C9" w:rsidRDefault="001E29CD" w:rsidP="001E29CD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E29CD" w:rsidRPr="00303688" w:rsidRDefault="001E29CD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303688" w:rsidRPr="00303688" w:rsidRDefault="00303688" w:rsidP="00B559D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PAST CONTINUOUS</w:t>
      </w:r>
    </w:p>
    <w:p w:rsidR="00303688" w:rsidRDefault="00303688" w:rsidP="00303688">
      <w:pPr>
        <w:pStyle w:val="ListParagraph"/>
        <w:spacing w:line="240" w:lineRule="auto"/>
        <w:ind w:left="64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Please make 5 sentences in positive, negative and interogative form!</w:t>
      </w:r>
    </w:p>
    <w:p w:rsidR="00303688" w:rsidRDefault="00303688" w:rsidP="0086781D">
      <w:pPr>
        <w:pStyle w:val="ListParagraph"/>
        <w:numPr>
          <w:ilvl w:val="0"/>
          <w:numId w:val="41"/>
        </w:numPr>
        <w:spacing w:after="160" w:line="27" w:lineRule="atLeas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Pr="00ED3D15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(-) </w:t>
      </w:r>
      <w:r>
        <w:rPr>
          <w:rFonts w:ascii="Times New Roman" w:hAnsi="Times New Roman"/>
          <w:sz w:val="24"/>
          <w:szCs w:val="24"/>
        </w:rPr>
        <w:t>You were not listening to the radio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(?)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</w:p>
    <w:p w:rsidR="00303688" w:rsidRDefault="00303688" w:rsidP="0086781D">
      <w:pPr>
        <w:pStyle w:val="ListParagraph"/>
        <w:numPr>
          <w:ilvl w:val="0"/>
          <w:numId w:val="41"/>
        </w:numPr>
        <w:spacing w:after="160"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(+)</w:t>
      </w:r>
      <w:r>
        <w:rPr>
          <w:rFonts w:ascii="Times New Roman" w:hAnsi="Times New Roman"/>
          <w:sz w:val="24"/>
          <w:szCs w:val="24"/>
        </w:rPr>
        <w:t xml:space="preserve"> Rachel was coming to office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(?) 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</w:p>
    <w:p w:rsidR="00303688" w:rsidRDefault="00303688" w:rsidP="0086781D">
      <w:pPr>
        <w:pStyle w:val="ListParagraph"/>
        <w:numPr>
          <w:ilvl w:val="0"/>
          <w:numId w:val="41"/>
        </w:numPr>
        <w:spacing w:after="160"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Pr="00ED3D15" w:rsidRDefault="00303688" w:rsidP="0086781D">
      <w:pPr>
        <w:pStyle w:val="ListParagraph"/>
        <w:spacing w:line="27" w:lineRule="atLeast"/>
        <w:ind w:left="6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(?) Was </w:t>
      </w:r>
      <w:r>
        <w:rPr>
          <w:rFonts w:ascii="Times New Roman" w:hAnsi="Times New Roman"/>
          <w:sz w:val="24"/>
          <w:szCs w:val="24"/>
        </w:rPr>
        <w:t>I taking a bath?</w:t>
      </w:r>
    </w:p>
    <w:p w:rsidR="00303688" w:rsidRDefault="00303688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303688" w:rsidRDefault="00303688" w:rsidP="00303688">
      <w:pPr>
        <w:pStyle w:val="ListParagraph"/>
        <w:numPr>
          <w:ilvl w:val="0"/>
          <w:numId w:val="41"/>
        </w:numPr>
        <w:spacing w:after="160" w:line="348" w:lineRule="auto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(+)</w:t>
      </w:r>
      <w:r>
        <w:rPr>
          <w:rFonts w:ascii="Times New Roman" w:hAnsi="Times New Roman"/>
          <w:sz w:val="24"/>
          <w:szCs w:val="24"/>
        </w:rPr>
        <w:t xml:space="preserve"> Maria was reading a novel</w:t>
      </w:r>
    </w:p>
    <w:p w:rsidR="00303688" w:rsidRDefault="00303688" w:rsidP="00303688">
      <w:pPr>
        <w:pStyle w:val="ListParagraph"/>
        <w:spacing w:line="348" w:lineRule="auto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Default="00303688" w:rsidP="00303688">
      <w:pPr>
        <w:pStyle w:val="ListParagraph"/>
        <w:spacing w:line="348" w:lineRule="auto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(?) </w:t>
      </w:r>
    </w:p>
    <w:p w:rsidR="00303688" w:rsidRDefault="00303688" w:rsidP="00303688">
      <w:pPr>
        <w:pStyle w:val="ListParagraph"/>
        <w:spacing w:line="240" w:lineRule="auto"/>
        <w:ind w:left="646"/>
        <w:rPr>
          <w:rFonts w:ascii="Times New Roman" w:hAnsi="Times New Roman"/>
          <w:sz w:val="24"/>
          <w:szCs w:val="24"/>
          <w:lang w:val="id-ID"/>
        </w:rPr>
      </w:pPr>
    </w:p>
    <w:p w:rsidR="00303688" w:rsidRDefault="00303688" w:rsidP="00303688">
      <w:pPr>
        <w:pStyle w:val="ListParagraph"/>
        <w:numPr>
          <w:ilvl w:val="0"/>
          <w:numId w:val="41"/>
        </w:numPr>
        <w:spacing w:after="160" w:line="348" w:lineRule="auto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(+)</w:t>
      </w:r>
    </w:p>
    <w:p w:rsidR="00303688" w:rsidRDefault="00303688" w:rsidP="00303688">
      <w:pPr>
        <w:pStyle w:val="ListParagraph"/>
        <w:spacing w:line="348" w:lineRule="auto"/>
        <w:ind w:left="64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(-)</w:t>
      </w:r>
    </w:p>
    <w:p w:rsidR="00303688" w:rsidRPr="00302DE2" w:rsidRDefault="00303688" w:rsidP="00303688">
      <w:pPr>
        <w:pStyle w:val="ListParagraph"/>
        <w:spacing w:line="348" w:lineRule="auto"/>
        <w:ind w:left="6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(?) </w:t>
      </w:r>
      <w:r>
        <w:rPr>
          <w:rFonts w:ascii="Times New Roman" w:hAnsi="Times New Roman"/>
          <w:sz w:val="24"/>
          <w:szCs w:val="24"/>
        </w:rPr>
        <w:t>Were they telling my secret?</w:t>
      </w:r>
    </w:p>
    <w:p w:rsidR="00303688" w:rsidRPr="00303688" w:rsidRDefault="00303688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303688" w:rsidRPr="00303688" w:rsidRDefault="00303688" w:rsidP="00B559D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SIMPLE FUTURE</w:t>
      </w:r>
    </w:p>
    <w:p w:rsidR="00303688" w:rsidRDefault="0086781D" w:rsidP="00303688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  <w:r w:rsidRPr="0086781D">
        <w:rPr>
          <w:rFonts w:ascii="Times New Roman" w:hAnsi="Times New Roman"/>
          <w:b/>
          <w:sz w:val="24"/>
          <w:szCs w:val="24"/>
        </w:rPr>
        <w:t>Please write down y</w:t>
      </w:r>
      <w:r w:rsidR="001E29CD">
        <w:rPr>
          <w:rFonts w:ascii="Times New Roman" w:hAnsi="Times New Roman"/>
          <w:b/>
          <w:sz w:val="24"/>
          <w:szCs w:val="24"/>
        </w:rPr>
        <w:t>our plan in this year (2020)</w:t>
      </w:r>
      <w:r w:rsidRPr="0086781D">
        <w:rPr>
          <w:rFonts w:ascii="Times New Roman" w:hAnsi="Times New Roman"/>
          <w:b/>
          <w:sz w:val="24"/>
          <w:szCs w:val="24"/>
        </w:rPr>
        <w:t>!</w:t>
      </w:r>
    </w:p>
    <w:p w:rsidR="0086781D" w:rsidRDefault="0086781D" w:rsidP="0086781D">
      <w:pPr>
        <w:pStyle w:val="ListParagraph"/>
        <w:numPr>
          <w:ilvl w:val="0"/>
          <w:numId w:val="4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86781D" w:rsidRPr="00303688" w:rsidRDefault="0086781D" w:rsidP="0086781D">
      <w:pPr>
        <w:pStyle w:val="ListParagraph"/>
        <w:numPr>
          <w:ilvl w:val="0"/>
          <w:numId w:val="4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86781D" w:rsidRPr="00303688" w:rsidRDefault="0086781D" w:rsidP="0086781D">
      <w:pPr>
        <w:pStyle w:val="ListParagraph"/>
        <w:numPr>
          <w:ilvl w:val="0"/>
          <w:numId w:val="4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86781D" w:rsidRPr="00303688" w:rsidRDefault="0086781D" w:rsidP="0086781D">
      <w:pPr>
        <w:pStyle w:val="ListParagraph"/>
        <w:numPr>
          <w:ilvl w:val="0"/>
          <w:numId w:val="4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86781D" w:rsidRPr="00303688" w:rsidRDefault="0086781D" w:rsidP="0086781D">
      <w:pPr>
        <w:pStyle w:val="ListParagraph"/>
        <w:numPr>
          <w:ilvl w:val="0"/>
          <w:numId w:val="4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86781D" w:rsidRDefault="0086781D" w:rsidP="00303688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1E29CD" w:rsidRPr="0086781D" w:rsidRDefault="001E29CD" w:rsidP="00303688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</w:p>
    <w:p w:rsidR="00303688" w:rsidRPr="0086781D" w:rsidRDefault="00303688" w:rsidP="00B559D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FUTURE CONTINUOUS</w:t>
      </w:r>
    </w:p>
    <w:p w:rsidR="0086781D" w:rsidRDefault="0086781D" w:rsidP="0086781D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fill in the gaps with the apt form!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mother ___________________ the medicine when the doctor visits her.(take)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_______________________ the homework at 7 p.m. in this evening. (not, do)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 </w:t>
      </w:r>
      <w:proofErr w:type="gramStart"/>
      <w:r>
        <w:rPr>
          <w:rFonts w:ascii="Times New Roman" w:hAnsi="Times New Roman"/>
          <w:sz w:val="24"/>
          <w:szCs w:val="24"/>
        </w:rPr>
        <w:t>we</w:t>
      </w:r>
      <w:proofErr w:type="gramEnd"/>
      <w:r>
        <w:rPr>
          <w:rFonts w:ascii="Times New Roman" w:hAnsi="Times New Roman"/>
          <w:sz w:val="24"/>
          <w:szCs w:val="24"/>
        </w:rPr>
        <w:t xml:space="preserve"> _____________ overtime when everyone spends their night dating? (work)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/>
          <w:sz w:val="24"/>
          <w:szCs w:val="24"/>
        </w:rPr>
        <w:t>Carrtie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___________________________ her debt. (count)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sz w:val="24"/>
          <w:szCs w:val="24"/>
        </w:rPr>
        <w:t>guests</w:t>
      </w:r>
      <w:proofErr w:type="gramEnd"/>
      <w:r>
        <w:rPr>
          <w:rFonts w:ascii="Times New Roman" w:hAnsi="Times New Roman"/>
          <w:sz w:val="24"/>
          <w:szCs w:val="24"/>
        </w:rPr>
        <w:t xml:space="preserve"> ________________________ when the staffs clean the rooms. (travel)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Jacob and Bella __________________________ home when you send a chat. (not, walk)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tour guide ________________________ the itinerary. (explain)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Ivan _________________________ to his mother at 10 p.m. tonight. (not, talk)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________________________ the tests when you ask me to go out. (make)</w:t>
      </w:r>
    </w:p>
    <w:p w:rsidR="0086781D" w:rsidRDefault="0086781D" w:rsidP="0086781D">
      <w:pPr>
        <w:pStyle w:val="ListParagraph"/>
        <w:numPr>
          <w:ilvl w:val="6"/>
          <w:numId w:val="47"/>
        </w:numPr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 Kevin __________________ hard when we come home? (study)</w:t>
      </w:r>
    </w:p>
    <w:p w:rsidR="0086781D" w:rsidRPr="00303688" w:rsidRDefault="0086781D" w:rsidP="0086781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1E29CD" w:rsidRPr="00936823" w:rsidRDefault="001E29CD" w:rsidP="001E29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COUNTABLE AND UNCOUNTABLE NOUN</w:t>
      </w:r>
    </w:p>
    <w:p w:rsidR="001E29CD" w:rsidRDefault="001E29CD" w:rsidP="001E29CD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mention 10 countable noun and 10 uncountable noun!</w:t>
      </w:r>
    </w:p>
    <w:p w:rsidR="001E29CD" w:rsidRDefault="001E29CD" w:rsidP="001E29CD">
      <w:pPr>
        <w:pStyle w:val="ListParagraph"/>
        <w:numPr>
          <w:ilvl w:val="3"/>
          <w:numId w:val="37"/>
        </w:numPr>
        <w:spacing w:after="0" w:line="360" w:lineRule="auto"/>
        <w:ind w:left="851"/>
        <w:rPr>
          <w:rFonts w:ascii="Times New Roman" w:hAnsi="Times New Roman"/>
          <w:sz w:val="24"/>
          <w:szCs w:val="24"/>
        </w:rPr>
        <w:sectPr w:rsidR="001E29CD" w:rsidSect="0026145B">
          <w:headerReference w:type="default" r:id="rId9"/>
          <w:footerReference w:type="default" r:id="rId10"/>
          <w:type w:val="continuous"/>
          <w:pgSz w:w="11907" w:h="16839" w:code="9"/>
          <w:pgMar w:top="1843" w:right="992" w:bottom="720" w:left="1276" w:header="0" w:footer="0" w:gutter="0"/>
          <w:cols w:space="720"/>
          <w:docGrid w:linePitch="360"/>
        </w:sectPr>
      </w:pPr>
    </w:p>
    <w:p w:rsidR="001E29CD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8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Pr="00936823" w:rsidRDefault="001E29CD" w:rsidP="001E29CD">
      <w:pPr>
        <w:pStyle w:val="ListParagraph"/>
        <w:numPr>
          <w:ilvl w:val="0"/>
          <w:numId w:val="3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1E29CD" w:rsidRDefault="001E29CD" w:rsidP="001E29CD">
      <w:pPr>
        <w:pStyle w:val="ListParagraph"/>
        <w:spacing w:after="0" w:line="360" w:lineRule="auto"/>
        <w:ind w:left="851"/>
        <w:rPr>
          <w:rFonts w:ascii="Times New Roman" w:hAnsi="Times New Roman"/>
          <w:sz w:val="24"/>
          <w:szCs w:val="24"/>
        </w:rPr>
        <w:sectPr w:rsidR="001E29CD" w:rsidSect="00936823">
          <w:type w:val="continuous"/>
          <w:pgSz w:w="11907" w:h="16839" w:code="9"/>
          <w:pgMar w:top="1843" w:right="992" w:bottom="720" w:left="1276" w:header="0" w:footer="0" w:gutter="0"/>
          <w:cols w:num="2" w:space="720"/>
          <w:docGrid w:linePitch="360"/>
        </w:sectPr>
      </w:pPr>
    </w:p>
    <w:p w:rsidR="001E29CD" w:rsidRPr="00936823" w:rsidRDefault="001E29CD" w:rsidP="001E29CD">
      <w:pPr>
        <w:pStyle w:val="ListParagraph"/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</w:p>
    <w:p w:rsidR="001E29CD" w:rsidRPr="00936823" w:rsidRDefault="001E29CD" w:rsidP="001E29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936823">
        <w:rPr>
          <w:rFonts w:ascii="Times New Roman" w:hAnsi="Times New Roman"/>
          <w:b/>
          <w:sz w:val="24"/>
          <w:szCs w:val="24"/>
        </w:rPr>
        <w:t>Please make a sentence for each some, any, many, much, a few, a little, how many and how much!</w:t>
      </w:r>
    </w:p>
    <w:p w:rsidR="001E29CD" w:rsidRDefault="001E29CD" w:rsidP="001E29CD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215DA8">
        <w:rPr>
          <w:rFonts w:ascii="Times New Roman" w:hAnsi="Times New Roman"/>
          <w:sz w:val="24"/>
          <w:szCs w:val="24"/>
        </w:rPr>
        <w:t xml:space="preserve"> 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1E29CD" w:rsidRDefault="001E29CD" w:rsidP="001E29CD">
      <w:pPr>
        <w:pStyle w:val="ListParagraph"/>
        <w:numPr>
          <w:ilvl w:val="0"/>
          <w:numId w:val="34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303688" w:rsidRPr="00B559DC" w:rsidRDefault="00303688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:rsidR="001E29CD" w:rsidRPr="001E29CD" w:rsidRDefault="007A3AA8" w:rsidP="001E29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ADJECTIVE OF PERSONALITY</w:t>
      </w:r>
    </w:p>
    <w:p w:rsidR="001E29CD" w:rsidRPr="007A3AA8" w:rsidRDefault="007A3AA8" w:rsidP="001E29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Please mention 5 good and 5 bad personalities</w:t>
      </w:r>
      <w:r w:rsidR="001E29CD" w:rsidRPr="001E29CD">
        <w:rPr>
          <w:rFonts w:ascii="Times New Roman" w:hAnsi="Times New Roman"/>
          <w:b/>
          <w:sz w:val="24"/>
          <w:szCs w:val="24"/>
        </w:rPr>
        <w:t>!</w:t>
      </w:r>
    </w:p>
    <w:p w:rsidR="007A3AA8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  <w:sectPr w:rsidR="007A3AA8" w:rsidSect="0026145B">
          <w:headerReference w:type="default" r:id="rId11"/>
          <w:footerReference w:type="default" r:id="rId12"/>
          <w:type w:val="continuous"/>
          <w:pgSz w:w="11907" w:h="16839" w:code="9"/>
          <w:pgMar w:top="1843" w:right="992" w:bottom="720" w:left="1276" w:header="0" w:footer="0" w:gutter="0"/>
          <w:cols w:space="720"/>
          <w:docGrid w:linePitch="360"/>
        </w:sectPr>
      </w:pPr>
    </w:p>
    <w:p w:rsidR="007A3AA8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Pr="00936823" w:rsidRDefault="007A3AA8" w:rsidP="007A3AA8">
      <w:pPr>
        <w:pStyle w:val="ListParagraph"/>
        <w:numPr>
          <w:ilvl w:val="0"/>
          <w:numId w:val="49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:rsidR="007A3AA8" w:rsidRDefault="007A3AA8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7A3AA8" w:rsidSect="007A3AA8">
          <w:type w:val="continuous"/>
          <w:pgSz w:w="11907" w:h="16839" w:code="9"/>
          <w:pgMar w:top="1843" w:right="992" w:bottom="720" w:left="1276" w:header="0" w:footer="0" w:gutter="0"/>
          <w:cols w:num="2" w:space="720"/>
          <w:docGrid w:linePitch="360"/>
        </w:sectPr>
      </w:pPr>
    </w:p>
    <w:p w:rsidR="001E29CD" w:rsidRDefault="001E29CD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E29CD" w:rsidRDefault="007A3AA8" w:rsidP="007A3AA8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Please write down your father’s personality!</w:t>
      </w:r>
    </w:p>
    <w:p w:rsidR="007A3AA8" w:rsidRPr="006A06C9" w:rsidRDefault="007A3AA8" w:rsidP="007A3AA8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3AA8" w:rsidRPr="006A06C9" w:rsidRDefault="007A3AA8" w:rsidP="007A3AA8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7A3AA8" w:rsidRDefault="007A3AA8" w:rsidP="007A3AA8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How is your best friend’s personality?</w:t>
      </w:r>
      <w:bookmarkStart w:id="0" w:name="_GoBack"/>
      <w:bookmarkEnd w:id="0"/>
    </w:p>
    <w:p w:rsidR="007A3AA8" w:rsidRPr="006A06C9" w:rsidRDefault="007A3AA8" w:rsidP="007A3AA8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3AA8" w:rsidRPr="006A06C9" w:rsidRDefault="007A3AA8" w:rsidP="007A3AA8">
      <w:pPr>
        <w:pStyle w:val="ListParagraph"/>
        <w:spacing w:line="36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7A3AA8" w:rsidRDefault="007A3AA8" w:rsidP="007A3AA8">
      <w:pPr>
        <w:spacing w:after="0" w:line="240" w:lineRule="auto"/>
        <w:ind w:left="567"/>
        <w:rPr>
          <w:rFonts w:ascii="Times New Roman" w:hAnsi="Times New Roman"/>
          <w:b/>
          <w:sz w:val="24"/>
          <w:szCs w:val="24"/>
          <w:lang w:val="id-ID"/>
        </w:rPr>
      </w:pPr>
    </w:p>
    <w:p w:rsidR="001E29CD" w:rsidRDefault="001E29CD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1E29CD" w:rsidRDefault="001E29CD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882F12" w:rsidRPr="002D6E66" w:rsidRDefault="00882F12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D6E66"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 w:rsidR="00882F12" w:rsidRPr="002D6E66" w:rsidSect="0026145B">
      <w:type w:val="continuous"/>
      <w:pgSz w:w="11907" w:h="16839" w:code="9"/>
      <w:pgMar w:top="1843" w:right="992" w:bottom="720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F1" w:rsidRDefault="00A922F1" w:rsidP="00A56AEC">
      <w:pPr>
        <w:spacing w:after="0" w:line="240" w:lineRule="auto"/>
      </w:pPr>
      <w:r>
        <w:separator/>
      </w:r>
    </w:p>
  </w:endnote>
  <w:endnote w:type="continuationSeparator" w:id="0">
    <w:p w:rsidR="00A922F1" w:rsidRDefault="00A922F1" w:rsidP="00A5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CD" w:rsidRDefault="001E29CD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26599B87" wp14:editId="56B04A2E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5321891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29CD" w:rsidRPr="001A151A" w:rsidRDefault="001E29CD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Jolly Roger Education Test</w:t>
                                </w:r>
                              </w:p>
                            </w:sdtContent>
                          </w:sdt>
                          <w:p w:rsidR="001E29CD" w:rsidRDefault="001E29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599B87" id="Group 1" o:spid="_x0000_s1027" style="position:absolute;margin-left:-23.25pt;margin-top:-6.05pt;width:468pt;height:25.2pt;z-index:25166438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">
              <v:rect id="Rectangle 2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LScMA&#10;AADaAAAADwAAAGRycy9kb3ducmV2LnhtbESP3YrCMBSE7xd8h3AEbxZNLSpSG8VfWPbG3wc4NMe2&#10;2JyUJtb69puFhb0cZuYbJl11phItNa60rGA8ikAQZ1aXnCu4XQ/DOQjnkTVWlknBmxyslr2PFBNt&#10;X3ym9uJzESDsElRQeF8nUrqsIINuZGvi4N1tY9AH2eRSN/gKcFPJOIpm0mDJYaHAmrYFZY/L0yi4&#10;Hk+z/aGcclw/dutJNt187r83Sg363XoBwlPn/8N/7S+tIIbfK+E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ALScMAAADa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D8cMA&#10;AADaAAAADwAAAGRycy9kb3ducmV2LnhtbESPT2sCMRTE74V+h/AEbzXrClJWo4hQ9CT47+DtsXlu&#10;tt28LElWVz99UxB6HGbmN8x82dtG3MiH2rGC8SgDQVw6XXOl4HT8+vgEESKyxsYxKXhQgOXi/W2O&#10;hXZ33tPtECuRIBwKVGBibAspQ2nIYhi5ljh5V+ctxiR9JbXHe4LbRuZZNpUWa04LBltaGyp/Dp1V&#10;4M+7fLX+vpy7fCOflTl1Ez3dKTUc9KsZiEh9/A+/2lutYAJ/V9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zD8cMAAADaAAAADwAAAAAAAAAAAAAAAACYAgAAZHJzL2Rv&#10;d25yZXYueG1sUEsFBgAAAAAEAAQA9QAAAIgDAAAAAA==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53218911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E29CD" w:rsidRPr="001A151A" w:rsidRDefault="001E29CD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Jolly Roger Education Test</w:t>
                          </w:r>
                        </w:p>
                      </w:sdtContent>
                    </w:sdt>
                    <w:p w:rsidR="001E29CD" w:rsidRDefault="001E29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41AB322" wp14:editId="4F56F2D2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29CD" w:rsidRDefault="001E29C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A3AA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1AB322" id="Rectangle 4" o:spid="_x0000_s1030" style="position:absolute;margin-left:-23.25pt;margin-top:-6.0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" fillcolor="black [3213]" stroked="f" strokeweight="3pt">
              <v:textbox>
                <w:txbxContent>
                  <w:p w:rsidR="001E29CD" w:rsidRDefault="001E29C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A3AA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D0" w:rsidRDefault="00B557F7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21A6989" wp14:editId="0A4F7F92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61689269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85246" w:rsidRPr="001A151A" w:rsidRDefault="0008524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1A151A">
                                  <w:rPr>
                                    <w:color w:val="000000" w:themeColor="text1"/>
                                    <w:lang w:val="id-ID"/>
                                  </w:rPr>
                                  <w:t>Jolly Roger Education</w:t>
                                </w:r>
                                <w:r w:rsidR="001B7BA2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p w:rsidR="00085246" w:rsidRDefault="000852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1A6989" id="Group 37" o:spid="_x0000_s1031" style="position:absolute;margin-left:-23.25pt;margin-top:-6.0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">
              <v:rect id="Rectangle 38" o:spid="_x0000_s1032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61689269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85246" w:rsidRPr="001A151A" w:rsidRDefault="0008524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1A151A">
                            <w:rPr>
                              <w:color w:val="000000" w:themeColor="text1"/>
                              <w:lang w:val="id-ID"/>
                            </w:rPr>
                            <w:t>Jolly Roger Education</w:t>
                          </w:r>
                          <w:r w:rsidR="001B7BA2">
                            <w:rPr>
                              <w:color w:val="000000" w:themeColor="text1"/>
                              <w:lang w:val="id-ID"/>
                            </w:rPr>
                            <w:t xml:space="preserve"> Test</w:t>
                          </w:r>
                        </w:p>
                      </w:sdtContent>
                    </w:sdt>
                    <w:p w:rsidR="00085246" w:rsidRDefault="000852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CC4084" wp14:editId="04D3D97B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5246" w:rsidRDefault="000852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A3AA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CC4084" id="Rectangle 40" o:spid="_x0000_s1034" style="position:absolute;margin-left:-23.25pt;margin-top:-6.0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" fillcolor="black [3213]" stroked="f" strokeweight="3pt">
              <v:textbox>
                <w:txbxContent>
                  <w:p w:rsidR="00085246" w:rsidRDefault="000852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A3AA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F1" w:rsidRDefault="00A922F1" w:rsidP="00A56AEC">
      <w:pPr>
        <w:spacing w:after="0" w:line="240" w:lineRule="auto"/>
      </w:pPr>
      <w:r>
        <w:separator/>
      </w:r>
    </w:p>
  </w:footnote>
  <w:footnote w:type="continuationSeparator" w:id="0">
    <w:p w:rsidR="00A922F1" w:rsidRDefault="00A922F1" w:rsidP="00A5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7A160D2B" wp14:editId="3B0412FF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1E29CD" w:rsidRDefault="001E29CD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:rsidR="001E29CD" w:rsidRDefault="001E29CD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F74174B" wp14:editId="03AE8246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:rsidR="00701843" w:rsidRDefault="00701843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75pt;height:14.75pt" o:bullet="t">
        <v:imagedata r:id="rId1" o:title="mso6454"/>
      </v:shape>
    </w:pict>
  </w:numPicBullet>
  <w:abstractNum w:abstractNumId="0">
    <w:nsid w:val="02843ACF"/>
    <w:multiLevelType w:val="hybridMultilevel"/>
    <w:tmpl w:val="E9888BF0"/>
    <w:lvl w:ilvl="0" w:tplc="19BEF914">
      <w:start w:val="4"/>
      <w:numFmt w:val="upperRoman"/>
      <w:lvlText w:val="%1."/>
      <w:lvlJc w:val="righ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B2D68"/>
    <w:multiLevelType w:val="hybridMultilevel"/>
    <w:tmpl w:val="C952C59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F52468"/>
    <w:multiLevelType w:val="hybridMultilevel"/>
    <w:tmpl w:val="D4CAE33A"/>
    <w:lvl w:ilvl="0" w:tplc="7D3495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AA9297C"/>
    <w:multiLevelType w:val="hybridMultilevel"/>
    <w:tmpl w:val="C912391C"/>
    <w:lvl w:ilvl="0" w:tplc="C80053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AF16217"/>
    <w:multiLevelType w:val="hybridMultilevel"/>
    <w:tmpl w:val="CCE867B2"/>
    <w:lvl w:ilvl="0" w:tplc="364692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83CAF"/>
    <w:multiLevelType w:val="hybridMultilevel"/>
    <w:tmpl w:val="AD2C24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D23E71"/>
    <w:multiLevelType w:val="hybridMultilevel"/>
    <w:tmpl w:val="507C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C2C40"/>
    <w:multiLevelType w:val="hybridMultilevel"/>
    <w:tmpl w:val="CEB4550A"/>
    <w:lvl w:ilvl="0" w:tplc="ED56B52A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9045464"/>
    <w:multiLevelType w:val="hybridMultilevel"/>
    <w:tmpl w:val="6E867E7C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87490"/>
    <w:multiLevelType w:val="hybridMultilevel"/>
    <w:tmpl w:val="8A623EA6"/>
    <w:lvl w:ilvl="0" w:tplc="0CD6C85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1EC81291"/>
    <w:multiLevelType w:val="hybridMultilevel"/>
    <w:tmpl w:val="6DA6D1D4"/>
    <w:lvl w:ilvl="0" w:tplc="CAF243B6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4911035"/>
    <w:multiLevelType w:val="hybridMultilevel"/>
    <w:tmpl w:val="CE3EA12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56DDF"/>
    <w:multiLevelType w:val="hybridMultilevel"/>
    <w:tmpl w:val="6254C200"/>
    <w:lvl w:ilvl="0" w:tplc="5B5A2120">
      <w:start w:val="1"/>
      <w:numFmt w:val="upperRoman"/>
      <w:lvlText w:val="%1."/>
      <w:lvlJc w:val="righ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6D0783"/>
    <w:multiLevelType w:val="hybridMultilevel"/>
    <w:tmpl w:val="C80E4390"/>
    <w:lvl w:ilvl="0" w:tplc="EA06A0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27F7E9B"/>
    <w:multiLevelType w:val="hybridMultilevel"/>
    <w:tmpl w:val="B6182A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330056C"/>
    <w:multiLevelType w:val="hybridMultilevel"/>
    <w:tmpl w:val="F5EAAA46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E63E573C">
      <w:start w:val="1"/>
      <w:numFmt w:val="decimal"/>
      <w:lvlText w:val="%4."/>
      <w:lvlJc w:val="left"/>
      <w:pPr>
        <w:ind w:left="4320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61F058B"/>
    <w:multiLevelType w:val="hybridMultilevel"/>
    <w:tmpl w:val="8636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26287"/>
    <w:multiLevelType w:val="hybridMultilevel"/>
    <w:tmpl w:val="07F6BC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A3329"/>
    <w:multiLevelType w:val="hybridMultilevel"/>
    <w:tmpl w:val="E49E256E"/>
    <w:lvl w:ilvl="0" w:tplc="6D3AAF7A">
      <w:start w:val="3"/>
      <w:numFmt w:val="upperRoman"/>
      <w:lvlText w:val="%1."/>
      <w:lvlJc w:val="righ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52C2F"/>
    <w:multiLevelType w:val="hybridMultilevel"/>
    <w:tmpl w:val="00669CF0"/>
    <w:lvl w:ilvl="0" w:tplc="3FDAFF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B3B060B"/>
    <w:multiLevelType w:val="hybridMultilevel"/>
    <w:tmpl w:val="B6182A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15A4DE3"/>
    <w:multiLevelType w:val="hybridMultilevel"/>
    <w:tmpl w:val="38404D56"/>
    <w:lvl w:ilvl="0" w:tplc="724E99F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2008A"/>
    <w:multiLevelType w:val="hybridMultilevel"/>
    <w:tmpl w:val="74A8C8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C0D8E"/>
    <w:multiLevelType w:val="hybridMultilevel"/>
    <w:tmpl w:val="8A36C96C"/>
    <w:lvl w:ilvl="0" w:tplc="8CA4E1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AE7421D"/>
    <w:multiLevelType w:val="hybridMultilevel"/>
    <w:tmpl w:val="6E867E7C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1DA3"/>
    <w:multiLevelType w:val="hybridMultilevel"/>
    <w:tmpl w:val="71740ED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D6C7E8D"/>
    <w:multiLevelType w:val="hybridMultilevel"/>
    <w:tmpl w:val="D0CA7756"/>
    <w:lvl w:ilvl="0" w:tplc="1ED2BB4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D7B39D9"/>
    <w:multiLevelType w:val="hybridMultilevel"/>
    <w:tmpl w:val="0142ADCC"/>
    <w:lvl w:ilvl="0" w:tplc="04090007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>
    <w:nsid w:val="4F5D6194"/>
    <w:multiLevelType w:val="hybridMultilevel"/>
    <w:tmpl w:val="CCE867B2"/>
    <w:lvl w:ilvl="0" w:tplc="364692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B14B8E"/>
    <w:multiLevelType w:val="hybridMultilevel"/>
    <w:tmpl w:val="E0C2EE1C"/>
    <w:lvl w:ilvl="0" w:tplc="467C4F0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C3B87"/>
    <w:multiLevelType w:val="hybridMultilevel"/>
    <w:tmpl w:val="C952C59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39005A8"/>
    <w:multiLevelType w:val="hybridMultilevel"/>
    <w:tmpl w:val="CCE867B2"/>
    <w:lvl w:ilvl="0" w:tplc="364692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CF031D"/>
    <w:multiLevelType w:val="hybridMultilevel"/>
    <w:tmpl w:val="6DA6D1D4"/>
    <w:lvl w:ilvl="0" w:tplc="CAF243B6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61957C6"/>
    <w:multiLevelType w:val="hybridMultilevel"/>
    <w:tmpl w:val="09E865A4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F16B17"/>
    <w:multiLevelType w:val="hybridMultilevel"/>
    <w:tmpl w:val="98487426"/>
    <w:lvl w:ilvl="0" w:tplc="F140C6AE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CC41252"/>
    <w:multiLevelType w:val="hybridMultilevel"/>
    <w:tmpl w:val="B6182A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058485C"/>
    <w:multiLevelType w:val="hybridMultilevel"/>
    <w:tmpl w:val="2E4EF372"/>
    <w:lvl w:ilvl="0" w:tplc="E9DC1CB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58432BD"/>
    <w:multiLevelType w:val="hybridMultilevel"/>
    <w:tmpl w:val="E1C4B846"/>
    <w:lvl w:ilvl="0" w:tplc="0A968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9A78A1"/>
    <w:multiLevelType w:val="hybridMultilevel"/>
    <w:tmpl w:val="16E6DF7E"/>
    <w:lvl w:ilvl="0" w:tplc="E37A692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9D61441"/>
    <w:multiLevelType w:val="hybridMultilevel"/>
    <w:tmpl w:val="E32EF692"/>
    <w:lvl w:ilvl="0" w:tplc="CD60643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>
    <w:nsid w:val="6AFA4F79"/>
    <w:multiLevelType w:val="hybridMultilevel"/>
    <w:tmpl w:val="57CA4AF6"/>
    <w:lvl w:ilvl="0" w:tplc="D6D68844">
      <w:start w:val="1"/>
      <w:numFmt w:val="upperRoman"/>
      <w:lvlText w:val="%1."/>
      <w:lvlJc w:val="right"/>
      <w:pPr>
        <w:ind w:left="1070" w:hanging="360"/>
      </w:pPr>
      <w:rPr>
        <w:rFonts w:hint="default"/>
        <w:sz w:val="26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>
    <w:nsid w:val="6E835502"/>
    <w:multiLevelType w:val="hybridMultilevel"/>
    <w:tmpl w:val="2626FF86"/>
    <w:lvl w:ilvl="0" w:tplc="A504F2EE">
      <w:start w:val="1"/>
      <w:numFmt w:val="lowerLetter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6F821396"/>
    <w:multiLevelType w:val="hybridMultilevel"/>
    <w:tmpl w:val="AFEC781C"/>
    <w:lvl w:ilvl="0" w:tplc="4FF6F41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>
    <w:nsid w:val="73472A42"/>
    <w:multiLevelType w:val="hybridMultilevel"/>
    <w:tmpl w:val="EE54B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B22A1B"/>
    <w:multiLevelType w:val="hybridMultilevel"/>
    <w:tmpl w:val="3378E354"/>
    <w:lvl w:ilvl="0" w:tplc="BC881CE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B2D4A53"/>
    <w:multiLevelType w:val="hybridMultilevel"/>
    <w:tmpl w:val="02D88ECC"/>
    <w:lvl w:ilvl="0" w:tplc="8E1088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B7221F5"/>
    <w:multiLevelType w:val="hybridMultilevel"/>
    <w:tmpl w:val="9D58B5FE"/>
    <w:lvl w:ilvl="0" w:tplc="107A70B8">
      <w:start w:val="4"/>
      <w:numFmt w:val="upperRoman"/>
      <w:lvlText w:val="%1."/>
      <w:lvlJc w:val="right"/>
      <w:pPr>
        <w:ind w:left="5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A842F7"/>
    <w:multiLevelType w:val="hybridMultilevel"/>
    <w:tmpl w:val="8F622D58"/>
    <w:lvl w:ilvl="0" w:tplc="0421000F">
      <w:start w:val="1"/>
      <w:numFmt w:val="decimal"/>
      <w:lvlText w:val="%1."/>
      <w:lvlJc w:val="left"/>
      <w:pPr>
        <w:ind w:left="64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2"/>
  </w:num>
  <w:num w:numId="5">
    <w:abstractNumId w:val="35"/>
  </w:num>
  <w:num w:numId="6">
    <w:abstractNumId w:val="19"/>
  </w:num>
  <w:num w:numId="7">
    <w:abstractNumId w:val="43"/>
  </w:num>
  <w:num w:numId="8">
    <w:abstractNumId w:val="37"/>
  </w:num>
  <w:num w:numId="9">
    <w:abstractNumId w:val="22"/>
  </w:num>
  <w:num w:numId="10">
    <w:abstractNumId w:val="7"/>
  </w:num>
  <w:num w:numId="11">
    <w:abstractNumId w:val="12"/>
  </w:num>
  <w:num w:numId="12">
    <w:abstractNumId w:val="0"/>
  </w:num>
  <w:num w:numId="13">
    <w:abstractNumId w:val="6"/>
  </w:num>
  <w:num w:numId="14">
    <w:abstractNumId w:val="41"/>
  </w:num>
  <w:num w:numId="15">
    <w:abstractNumId w:val="36"/>
  </w:num>
  <w:num w:numId="16">
    <w:abstractNumId w:val="44"/>
  </w:num>
  <w:num w:numId="17">
    <w:abstractNumId w:val="42"/>
  </w:num>
  <w:num w:numId="18">
    <w:abstractNumId w:val="39"/>
  </w:num>
  <w:num w:numId="19">
    <w:abstractNumId w:val="9"/>
  </w:num>
  <w:num w:numId="20">
    <w:abstractNumId w:val="38"/>
  </w:num>
  <w:num w:numId="2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28"/>
  </w:num>
  <w:num w:numId="26">
    <w:abstractNumId w:val="3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4"/>
  </w:num>
  <w:num w:numId="31">
    <w:abstractNumId w:val="5"/>
  </w:num>
  <w:num w:numId="32">
    <w:abstractNumId w:val="27"/>
  </w:num>
  <w:num w:numId="33">
    <w:abstractNumId w:val="16"/>
  </w:num>
  <w:num w:numId="34">
    <w:abstractNumId w:val="20"/>
  </w:num>
  <w:num w:numId="35">
    <w:abstractNumId w:val="3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8"/>
  </w:num>
  <w:num w:numId="39">
    <w:abstractNumId w:val="40"/>
  </w:num>
  <w:num w:numId="40">
    <w:abstractNumId w:val="45"/>
  </w:num>
  <w:num w:numId="41">
    <w:abstractNumId w:val="10"/>
  </w:num>
  <w:num w:numId="42">
    <w:abstractNumId w:val="18"/>
  </w:num>
  <w:num w:numId="43">
    <w:abstractNumId w:val="3"/>
  </w:num>
  <w:num w:numId="44">
    <w:abstractNumId w:val="30"/>
  </w:num>
  <w:num w:numId="45">
    <w:abstractNumId w:val="1"/>
  </w:num>
  <w:num w:numId="46">
    <w:abstractNumId w:val="11"/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</w:num>
  <w:num w:numId="4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QyNjMwsDQwNTJW0lEKTi0uzszPAykwrAUAueCWoywAAAA="/>
  </w:docVars>
  <w:rsids>
    <w:rsidRoot w:val="00A079BA"/>
    <w:rsid w:val="00003CB1"/>
    <w:rsid w:val="0001007D"/>
    <w:rsid w:val="0007169B"/>
    <w:rsid w:val="00085246"/>
    <w:rsid w:val="00087821"/>
    <w:rsid w:val="000973BB"/>
    <w:rsid w:val="000C49F3"/>
    <w:rsid w:val="000D04C4"/>
    <w:rsid w:val="000D6B29"/>
    <w:rsid w:val="000D7658"/>
    <w:rsid w:val="000E1606"/>
    <w:rsid w:val="00100F65"/>
    <w:rsid w:val="00120DA2"/>
    <w:rsid w:val="00124FD3"/>
    <w:rsid w:val="00155452"/>
    <w:rsid w:val="00162584"/>
    <w:rsid w:val="0016691B"/>
    <w:rsid w:val="00166C79"/>
    <w:rsid w:val="00167074"/>
    <w:rsid w:val="001729F6"/>
    <w:rsid w:val="00175659"/>
    <w:rsid w:val="00196034"/>
    <w:rsid w:val="001A12CC"/>
    <w:rsid w:val="001A151A"/>
    <w:rsid w:val="001A30A9"/>
    <w:rsid w:val="001B7BA2"/>
    <w:rsid w:val="001C2712"/>
    <w:rsid w:val="001C295D"/>
    <w:rsid w:val="001C591A"/>
    <w:rsid w:val="001D1DE6"/>
    <w:rsid w:val="001E29CD"/>
    <w:rsid w:val="001E3729"/>
    <w:rsid w:val="001F79E5"/>
    <w:rsid w:val="0021084B"/>
    <w:rsid w:val="00215863"/>
    <w:rsid w:val="00215DA8"/>
    <w:rsid w:val="00217ECB"/>
    <w:rsid w:val="00233BB1"/>
    <w:rsid w:val="00234C02"/>
    <w:rsid w:val="00235BEE"/>
    <w:rsid w:val="00244632"/>
    <w:rsid w:val="00245972"/>
    <w:rsid w:val="00245A5A"/>
    <w:rsid w:val="00257147"/>
    <w:rsid w:val="002609B6"/>
    <w:rsid w:val="0026145B"/>
    <w:rsid w:val="00264312"/>
    <w:rsid w:val="002704CB"/>
    <w:rsid w:val="002D6E66"/>
    <w:rsid w:val="002F0CC6"/>
    <w:rsid w:val="002F3406"/>
    <w:rsid w:val="00302A5D"/>
    <w:rsid w:val="00303688"/>
    <w:rsid w:val="00303C95"/>
    <w:rsid w:val="00304B38"/>
    <w:rsid w:val="003134E7"/>
    <w:rsid w:val="003171AC"/>
    <w:rsid w:val="00332F30"/>
    <w:rsid w:val="003605F6"/>
    <w:rsid w:val="00361ED5"/>
    <w:rsid w:val="003707F3"/>
    <w:rsid w:val="00370E58"/>
    <w:rsid w:val="00371DDF"/>
    <w:rsid w:val="00392F31"/>
    <w:rsid w:val="00395847"/>
    <w:rsid w:val="003A72ED"/>
    <w:rsid w:val="003C2BD9"/>
    <w:rsid w:val="003C5185"/>
    <w:rsid w:val="003C5AFA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4DD0"/>
    <w:rsid w:val="00445334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190D"/>
    <w:rsid w:val="004F27A8"/>
    <w:rsid w:val="004F3DBB"/>
    <w:rsid w:val="0050664E"/>
    <w:rsid w:val="00517E30"/>
    <w:rsid w:val="00532607"/>
    <w:rsid w:val="00532FCA"/>
    <w:rsid w:val="00535124"/>
    <w:rsid w:val="00542463"/>
    <w:rsid w:val="00577C9E"/>
    <w:rsid w:val="0059031A"/>
    <w:rsid w:val="00596C7D"/>
    <w:rsid w:val="005A2AFD"/>
    <w:rsid w:val="005B6250"/>
    <w:rsid w:val="005B6783"/>
    <w:rsid w:val="005D26B8"/>
    <w:rsid w:val="005D5E75"/>
    <w:rsid w:val="005E21AE"/>
    <w:rsid w:val="00617097"/>
    <w:rsid w:val="006275DF"/>
    <w:rsid w:val="00643283"/>
    <w:rsid w:val="006558AF"/>
    <w:rsid w:val="006A0524"/>
    <w:rsid w:val="006A3DE4"/>
    <w:rsid w:val="006C2F1D"/>
    <w:rsid w:val="006C7EE4"/>
    <w:rsid w:val="006D68A0"/>
    <w:rsid w:val="006E2349"/>
    <w:rsid w:val="006E3143"/>
    <w:rsid w:val="00701843"/>
    <w:rsid w:val="00715595"/>
    <w:rsid w:val="00717575"/>
    <w:rsid w:val="00725CDA"/>
    <w:rsid w:val="007341A2"/>
    <w:rsid w:val="00745387"/>
    <w:rsid w:val="00747166"/>
    <w:rsid w:val="00756D9F"/>
    <w:rsid w:val="00774E91"/>
    <w:rsid w:val="0077503D"/>
    <w:rsid w:val="00792B10"/>
    <w:rsid w:val="00797D00"/>
    <w:rsid w:val="007A3AA8"/>
    <w:rsid w:val="007B034C"/>
    <w:rsid w:val="00832DB3"/>
    <w:rsid w:val="00835CF0"/>
    <w:rsid w:val="00856999"/>
    <w:rsid w:val="00857A68"/>
    <w:rsid w:val="00860A54"/>
    <w:rsid w:val="00864357"/>
    <w:rsid w:val="0086781D"/>
    <w:rsid w:val="00867D6A"/>
    <w:rsid w:val="00867D9B"/>
    <w:rsid w:val="00871623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36823"/>
    <w:rsid w:val="00946C28"/>
    <w:rsid w:val="0095003B"/>
    <w:rsid w:val="0096346C"/>
    <w:rsid w:val="00970FDB"/>
    <w:rsid w:val="00975EDC"/>
    <w:rsid w:val="00992C59"/>
    <w:rsid w:val="009A19D0"/>
    <w:rsid w:val="009A3259"/>
    <w:rsid w:val="009A4A26"/>
    <w:rsid w:val="009A67F6"/>
    <w:rsid w:val="009A773E"/>
    <w:rsid w:val="009C5244"/>
    <w:rsid w:val="009D156A"/>
    <w:rsid w:val="009D7FE3"/>
    <w:rsid w:val="009E6F1D"/>
    <w:rsid w:val="00A079BA"/>
    <w:rsid w:val="00A31402"/>
    <w:rsid w:val="00A4287C"/>
    <w:rsid w:val="00A46AD9"/>
    <w:rsid w:val="00A56AEC"/>
    <w:rsid w:val="00A63B30"/>
    <w:rsid w:val="00A80E58"/>
    <w:rsid w:val="00A922F1"/>
    <w:rsid w:val="00A9701A"/>
    <w:rsid w:val="00AD3D69"/>
    <w:rsid w:val="00AD5080"/>
    <w:rsid w:val="00AD6A32"/>
    <w:rsid w:val="00AE0212"/>
    <w:rsid w:val="00AF502A"/>
    <w:rsid w:val="00AF6170"/>
    <w:rsid w:val="00B312DE"/>
    <w:rsid w:val="00B32608"/>
    <w:rsid w:val="00B37513"/>
    <w:rsid w:val="00B43A96"/>
    <w:rsid w:val="00B46ACC"/>
    <w:rsid w:val="00B557F7"/>
    <w:rsid w:val="00B559DC"/>
    <w:rsid w:val="00B67748"/>
    <w:rsid w:val="00B7348A"/>
    <w:rsid w:val="00B87918"/>
    <w:rsid w:val="00BA06D3"/>
    <w:rsid w:val="00BA454B"/>
    <w:rsid w:val="00BE42FA"/>
    <w:rsid w:val="00BE6316"/>
    <w:rsid w:val="00BF6B24"/>
    <w:rsid w:val="00C121FA"/>
    <w:rsid w:val="00C13FBB"/>
    <w:rsid w:val="00C20EE3"/>
    <w:rsid w:val="00C35B75"/>
    <w:rsid w:val="00C63B5E"/>
    <w:rsid w:val="00C73400"/>
    <w:rsid w:val="00C736BA"/>
    <w:rsid w:val="00C74365"/>
    <w:rsid w:val="00C82853"/>
    <w:rsid w:val="00CA50FE"/>
    <w:rsid w:val="00CB006A"/>
    <w:rsid w:val="00CC1B23"/>
    <w:rsid w:val="00CC2EE7"/>
    <w:rsid w:val="00CC3757"/>
    <w:rsid w:val="00CF2982"/>
    <w:rsid w:val="00CF6B78"/>
    <w:rsid w:val="00CF73C5"/>
    <w:rsid w:val="00D032BF"/>
    <w:rsid w:val="00D239B3"/>
    <w:rsid w:val="00D25B30"/>
    <w:rsid w:val="00D452BB"/>
    <w:rsid w:val="00D45EA1"/>
    <w:rsid w:val="00D538BD"/>
    <w:rsid w:val="00D80A1D"/>
    <w:rsid w:val="00D8244D"/>
    <w:rsid w:val="00D847F7"/>
    <w:rsid w:val="00D93A72"/>
    <w:rsid w:val="00DB7124"/>
    <w:rsid w:val="00DC795C"/>
    <w:rsid w:val="00DE1833"/>
    <w:rsid w:val="00DE1CEE"/>
    <w:rsid w:val="00E06DD0"/>
    <w:rsid w:val="00E333B8"/>
    <w:rsid w:val="00E352FA"/>
    <w:rsid w:val="00E40167"/>
    <w:rsid w:val="00E4213C"/>
    <w:rsid w:val="00E47218"/>
    <w:rsid w:val="00E47740"/>
    <w:rsid w:val="00E5776A"/>
    <w:rsid w:val="00E94A67"/>
    <w:rsid w:val="00E97BD7"/>
    <w:rsid w:val="00EA0390"/>
    <w:rsid w:val="00EB241D"/>
    <w:rsid w:val="00ED07D7"/>
    <w:rsid w:val="00EF6748"/>
    <w:rsid w:val="00F51949"/>
    <w:rsid w:val="00F56555"/>
    <w:rsid w:val="00F568CA"/>
    <w:rsid w:val="00F76797"/>
    <w:rsid w:val="00FA37A8"/>
    <w:rsid w:val="00FA708D"/>
    <w:rsid w:val="00FB068F"/>
    <w:rsid w:val="00FF664B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93D13B-9F01-498E-9F85-136D883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2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2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link w:val="Header"/>
    <w:uiPriority w:val="99"/>
    <w:rsid w:val="00CC1B23"/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1B2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A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6AE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CF7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1F1A3-7198-48D9-86B3-768F9C73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TotalTime>1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JRE</dc:creator>
  <cp:keywords>JRE</cp:keywords>
  <cp:lastModifiedBy>admin</cp:lastModifiedBy>
  <cp:revision>2</cp:revision>
  <cp:lastPrinted>2020-02-04T07:53:00Z</cp:lastPrinted>
  <dcterms:created xsi:type="dcterms:W3CDTF">2020-02-04T07:54:00Z</dcterms:created>
  <dcterms:modified xsi:type="dcterms:W3CDTF">2020-02-04T07:54:00Z</dcterms:modified>
</cp:coreProperties>
</file>