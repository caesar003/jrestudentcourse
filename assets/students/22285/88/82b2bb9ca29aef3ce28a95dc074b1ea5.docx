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D640" w14:textId="6F7FFDC0" w:rsidR="00747166" w:rsidRPr="008D46B7" w:rsidRDefault="008D46B7" w:rsidP="00867D9B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THE </w:t>
      </w:r>
      <w:r w:rsidR="00071134">
        <w:rPr>
          <w:rFonts w:ascii="Times New Roman" w:hAnsi="Times New Roman"/>
          <w:b/>
          <w:sz w:val="24"/>
          <w:szCs w:val="24"/>
          <w:u w:val="single"/>
        </w:rPr>
        <w:t>2</w:t>
      </w:r>
      <w:r w:rsidR="00071134" w:rsidRPr="00071134">
        <w:rPr>
          <w:rFonts w:ascii="Times New Roman" w:hAnsi="Times New Roman"/>
          <w:b/>
          <w:sz w:val="24"/>
          <w:szCs w:val="24"/>
          <w:u w:val="single"/>
          <w:vertAlign w:val="superscript"/>
        </w:rPr>
        <w:t>ND</w:t>
      </w:r>
      <w:r w:rsidR="003B3DD3">
        <w:rPr>
          <w:rFonts w:ascii="Times New Roman" w:hAnsi="Times New Roman"/>
          <w:b/>
          <w:sz w:val="24"/>
          <w:szCs w:val="24"/>
          <w:u w:val="single"/>
        </w:rPr>
        <w:t xml:space="preserve"> REMEDIAL TEST</w:t>
      </w:r>
    </w:p>
    <w:p w14:paraId="6E914D6F" w14:textId="58309888" w:rsidR="00747166" w:rsidRPr="00851801" w:rsidRDefault="00DA672D" w:rsidP="00747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719218" wp14:editId="031D560C">
                <wp:simplePos x="0" y="0"/>
                <wp:positionH relativeFrom="margin">
                  <wp:posOffset>-635</wp:posOffset>
                </wp:positionH>
                <wp:positionV relativeFrom="paragraph">
                  <wp:posOffset>45085</wp:posOffset>
                </wp:positionV>
                <wp:extent cx="5848350" cy="962025"/>
                <wp:effectExtent l="0" t="0" r="19050" b="28575"/>
                <wp:wrapNone/>
                <wp:docPr id="30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E706D0" w14:textId="1C7CDF2E" w:rsidR="00BA06D3" w:rsidRPr="003B3DD3" w:rsidRDefault="002F3406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A06D3"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B3DD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Desak Putu Kirana Allodya Raharja</w:t>
                            </w:r>
                          </w:p>
                          <w:p w14:paraId="2BFD2325" w14:textId="574C5588" w:rsidR="00BA06D3" w:rsidRPr="002D5486" w:rsidRDefault="00BA06D3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882F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="002F34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992C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DD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22285</w:t>
                            </w:r>
                          </w:p>
                          <w:p w14:paraId="293A0428" w14:textId="77777777" w:rsidR="00BA06D3" w:rsidRDefault="00E06DD0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D46B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Miss Herna</w:t>
                            </w:r>
                          </w:p>
                          <w:p w14:paraId="31BE3179" w14:textId="3A09DB7A" w:rsidR="00D93A72" w:rsidRPr="008D46B7" w:rsidRDefault="00D93A72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2D54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February</w:t>
                            </w:r>
                            <w:r w:rsidR="003B3DD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22</w:t>
                            </w:r>
                            <w:r w:rsidR="008D46B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, 20</w:t>
                            </w:r>
                            <w:r w:rsidR="002D54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687CB89C" w14:textId="77777777" w:rsidR="00BA06D3" w:rsidRDefault="00BA06D3" w:rsidP="007471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719218" id="Rectangle: Rounded Corners 1" o:spid="_x0000_s1026" style="position:absolute;left:0;text-align:left;margin-left:-.05pt;margin-top:3.55pt;width:460.5pt;height:75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">
                <v:textbox>
                  <w:txbxContent>
                    <w:p w14:paraId="1AE706D0" w14:textId="1C7CDF2E" w:rsidR="00BA06D3" w:rsidRPr="003B3DD3" w:rsidRDefault="002F3406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A06D3"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3B3DD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Desak Putu Kirana Allodya Raharja</w:t>
                      </w:r>
                    </w:p>
                    <w:p w14:paraId="2BFD2325" w14:textId="574C5588" w:rsidR="00BA06D3" w:rsidRPr="002D5486" w:rsidRDefault="00BA06D3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 w:rsidR="00882F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 w:rsidR="002F34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992C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B3DD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22285</w:t>
                      </w:r>
                    </w:p>
                    <w:p w14:paraId="293A0428" w14:textId="77777777" w:rsidR="00BA06D3" w:rsidRDefault="00E06DD0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D46B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Miss Herna</w:t>
                      </w:r>
                    </w:p>
                    <w:p w14:paraId="31BE3179" w14:textId="3A09DB7A" w:rsidR="00D93A72" w:rsidRPr="008D46B7" w:rsidRDefault="00D93A72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 w:rsidR="002D54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February</w:t>
                      </w:r>
                      <w:r w:rsidR="003B3DD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22</w:t>
                      </w:r>
                      <w:r w:rsidR="008D46B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, 20</w:t>
                      </w:r>
                      <w:r w:rsidR="002D54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687CB89C" w14:textId="77777777" w:rsidR="00BA06D3" w:rsidRDefault="00BA06D3" w:rsidP="00747166"/>
                  </w:txbxContent>
                </v:textbox>
                <w10:wrap anchorx="margin"/>
              </v:roundrect>
            </w:pict>
          </mc:Fallback>
        </mc:AlternateContent>
      </w:r>
    </w:p>
    <w:p w14:paraId="575482A6" w14:textId="77777777" w:rsidR="00756D9F" w:rsidRDefault="00756D9F" w:rsidP="005B6783">
      <w:pPr>
        <w:rPr>
          <w:sz w:val="24"/>
          <w:szCs w:val="24"/>
        </w:rPr>
      </w:pPr>
    </w:p>
    <w:p w14:paraId="602506B9" w14:textId="77777777" w:rsidR="009A67F6" w:rsidRDefault="009A67F6" w:rsidP="009A67F6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14:paraId="077FE10B" w14:textId="77777777" w:rsidR="002F3406" w:rsidRDefault="002F3406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14:paraId="4FE923CF" w14:textId="77777777" w:rsidR="00D93A72" w:rsidRPr="00792B10" w:rsidRDefault="00D93A72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14:paraId="3E0F9A9C" w14:textId="77777777" w:rsidR="00AD3D69" w:rsidRDefault="00AD3D69" w:rsidP="00747166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77AB276A" w14:textId="5ECBDA78" w:rsidR="008D46B7" w:rsidRDefault="003B3DD3" w:rsidP="00995F7F">
      <w:pPr>
        <w:pStyle w:val="ListParagraph"/>
        <w:numPr>
          <w:ilvl w:val="0"/>
          <w:numId w:val="1"/>
        </w:numPr>
        <w:spacing w:after="16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DIRECTION</w:t>
      </w:r>
    </w:p>
    <w:p w14:paraId="7C13F80D" w14:textId="580020BA" w:rsidR="008D46B7" w:rsidRDefault="008D46B7" w:rsidP="008D46B7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Please </w:t>
      </w:r>
      <w:r w:rsidR="003B3DD3">
        <w:rPr>
          <w:rFonts w:ascii="Times New Roman" w:hAnsi="Times New Roman"/>
          <w:b/>
          <w:sz w:val="24"/>
          <w:szCs w:val="24"/>
          <w:lang w:val="id-ID"/>
        </w:rPr>
        <w:t>give direction to the places!</w:t>
      </w:r>
    </w:p>
    <w:p w14:paraId="20B7B36A" w14:textId="17F46C25" w:rsidR="003B3DD3" w:rsidRDefault="003B3DD3" w:rsidP="008D46B7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752" behindDoc="0" locked="0" layoutInCell="1" allowOverlap="1" wp14:anchorId="0CE0F010" wp14:editId="1E7CED91">
            <wp:simplePos x="0" y="0"/>
            <wp:positionH relativeFrom="column">
              <wp:posOffset>180340</wp:posOffset>
            </wp:positionH>
            <wp:positionV relativeFrom="paragraph">
              <wp:posOffset>16510</wp:posOffset>
            </wp:positionV>
            <wp:extent cx="5753100" cy="4980940"/>
            <wp:effectExtent l="0" t="0" r="0" b="0"/>
            <wp:wrapNone/>
            <wp:docPr id="3" name="Picture 3" descr="Hasil gambar untuk tow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own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D0D71" w14:textId="1A54E035" w:rsidR="00442295" w:rsidRDefault="00442295" w:rsidP="00132072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56A02F4B" w14:textId="77777777" w:rsidR="00442295" w:rsidRDefault="00442295" w:rsidP="00132072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264A5A29" w14:textId="4EA2AFA7" w:rsidR="003B3DD3" w:rsidRDefault="00882F12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1B7BA2"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p w14:paraId="1A593DB1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634D17AF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50C21D3F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1D7987F3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5F0027C8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22257E6A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34170DFA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0F30CA67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48FE2136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17FDABDB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6E9D407E" w14:textId="77777777" w:rsidR="003B3DD3" w:rsidRP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5239899C" w14:textId="21C00668" w:rsid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5EC27528" w14:textId="65157445" w:rsidR="003B3DD3" w:rsidRDefault="003B3DD3" w:rsidP="003B3DD3">
      <w:pPr>
        <w:rPr>
          <w:rFonts w:ascii="Times New Roman" w:hAnsi="Times New Roman"/>
          <w:sz w:val="24"/>
          <w:szCs w:val="24"/>
          <w:lang w:val="id-ID"/>
        </w:rPr>
      </w:pPr>
    </w:p>
    <w:p w14:paraId="24325A37" w14:textId="082DC1AB" w:rsidR="003B3DD3" w:rsidRDefault="003B3DD3" w:rsidP="003B3DD3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How do I get ice cream haven from Davis High School?</w:t>
      </w:r>
    </w:p>
    <w:p w14:paraId="594480D7" w14:textId="340FA8E0" w:rsidR="003B3DD3" w:rsidRDefault="003B3DD3" w:rsidP="003B3DD3">
      <w:pPr>
        <w:pStyle w:val="ListParagraph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266BC1" w14:textId="77777777" w:rsidR="003B3DD3" w:rsidRDefault="003B3DD3" w:rsidP="003B3DD3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</w:p>
    <w:p w14:paraId="5200B151" w14:textId="77777777" w:rsidR="003B3DD3" w:rsidRDefault="003B3DD3" w:rsidP="003B3DD3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</w:p>
    <w:p w14:paraId="5965CE63" w14:textId="1FCDF841" w:rsidR="003B3DD3" w:rsidRDefault="003B3DD3" w:rsidP="003B3DD3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How do I get city park from the library?</w:t>
      </w:r>
      <w:r w:rsidRPr="003B3DD3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</w:p>
    <w:p w14:paraId="31AB9DB5" w14:textId="77777777" w:rsidR="003B3DD3" w:rsidRDefault="003B3DD3" w:rsidP="003B3DD3">
      <w:pPr>
        <w:pStyle w:val="ListParagraph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A59ABA" w14:textId="5E6B6668" w:rsidR="003B3DD3" w:rsidRDefault="003B3DD3" w:rsidP="003B3DD3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</w:p>
    <w:p w14:paraId="3BB9A4BD" w14:textId="5BF1B94E" w:rsidR="003B3DD3" w:rsidRDefault="003B3DD3" w:rsidP="003B3DD3">
      <w:pPr>
        <w:pStyle w:val="ListParagraph"/>
        <w:spacing w:line="240" w:lineRule="auto"/>
        <w:ind w:left="284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--GOOD LUCK--</w:t>
      </w:r>
      <w:bookmarkStart w:id="0" w:name="_GoBack"/>
      <w:bookmarkEnd w:id="0"/>
    </w:p>
    <w:p w14:paraId="031A54C2" w14:textId="77777777" w:rsidR="00882F12" w:rsidRPr="003B3DD3" w:rsidRDefault="00882F12" w:rsidP="003B3DD3">
      <w:pPr>
        <w:ind w:firstLine="720"/>
        <w:rPr>
          <w:rFonts w:ascii="Times New Roman" w:hAnsi="Times New Roman"/>
          <w:sz w:val="24"/>
          <w:szCs w:val="24"/>
          <w:lang w:val="id-ID"/>
        </w:rPr>
      </w:pPr>
    </w:p>
    <w:sectPr w:rsidR="00882F12" w:rsidRPr="003B3DD3" w:rsidSect="00DE77E8">
      <w:headerReference w:type="default" r:id="rId10"/>
      <w:footerReference w:type="default" r:id="rId11"/>
      <w:type w:val="continuous"/>
      <w:pgSz w:w="11907" w:h="16839" w:code="9"/>
      <w:pgMar w:top="1843" w:right="992" w:bottom="720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D47B6" w14:textId="77777777" w:rsidR="00E96169" w:rsidRDefault="00E96169" w:rsidP="00A56AEC">
      <w:pPr>
        <w:spacing w:after="0" w:line="240" w:lineRule="auto"/>
      </w:pPr>
      <w:r>
        <w:separator/>
      </w:r>
    </w:p>
  </w:endnote>
  <w:endnote w:type="continuationSeparator" w:id="0">
    <w:p w14:paraId="1C69A69D" w14:textId="77777777" w:rsidR="00E96169" w:rsidRDefault="00E96169" w:rsidP="00A5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5EF20" w14:textId="77777777" w:rsidR="00E06DD0" w:rsidRDefault="00B557F7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89702C5" wp14:editId="54523DAB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89571128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3CDBCA" w14:textId="77777777" w:rsidR="00085246" w:rsidRPr="001A151A" w:rsidRDefault="0008524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1A151A">
                                  <w:rPr>
                                    <w:color w:val="000000" w:themeColor="text1"/>
                                    <w:lang w:val="id-ID"/>
                                  </w:rPr>
                                  <w:t>Jolly Roger Education</w:t>
                                </w:r>
                                <w:r w:rsidR="001B7BA2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p w14:paraId="2AC8998B" w14:textId="77777777" w:rsidR="00085246" w:rsidRDefault="0008524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789702C5" id="Group 37" o:spid="_x0000_s1028" style="position:absolute;margin-left:-23.25pt;margin-top:-6.0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89571128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53CDBCA" w14:textId="77777777" w:rsidR="00085246" w:rsidRPr="001A151A" w:rsidRDefault="0008524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1A151A">
                            <w:rPr>
                              <w:color w:val="000000" w:themeColor="text1"/>
                              <w:lang w:val="id-ID"/>
                            </w:rPr>
                            <w:t>Jolly Roger Education</w:t>
                          </w:r>
                          <w:r w:rsidR="001B7BA2">
                            <w:rPr>
                              <w:color w:val="000000" w:themeColor="text1"/>
                              <w:lang w:val="id-ID"/>
                            </w:rPr>
                            <w:t xml:space="preserve"> Test</w:t>
                          </w:r>
                        </w:p>
                      </w:sdtContent>
                    </w:sdt>
                    <w:p w14:paraId="2AC8998B" w14:textId="77777777" w:rsidR="00085246" w:rsidRDefault="0008524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14BDEE" wp14:editId="20C75A7C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A242CE" w14:textId="77777777" w:rsidR="00085246" w:rsidRDefault="000852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B3DD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14BDEE" id="Rectangle 40" o:spid="_x0000_s1030" style="position:absolute;margin-left:-23.25pt;margin-top:-6.0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" fillcolor="black [3213]" stroked="f" strokeweight="3pt">
              <v:textbox>
                <w:txbxContent>
                  <w:p w14:paraId="4BA242CE" w14:textId="77777777" w:rsidR="00085246" w:rsidRDefault="000852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B3DD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A6780" w14:textId="77777777" w:rsidR="00E96169" w:rsidRDefault="00E96169" w:rsidP="00A56AEC">
      <w:pPr>
        <w:spacing w:after="0" w:line="240" w:lineRule="auto"/>
      </w:pPr>
      <w:r>
        <w:separator/>
      </w:r>
    </w:p>
  </w:footnote>
  <w:footnote w:type="continuationSeparator" w:id="0">
    <w:p w14:paraId="4B4D5483" w14:textId="77777777" w:rsidR="00E96169" w:rsidRDefault="00E96169" w:rsidP="00A5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08E98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3BEAFC04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0F58EF5F" wp14:editId="61E3BB58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0D2F208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779BF445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34F6F354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00E1A587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6B97CE82" w14:textId="77777777" w:rsidR="00701843" w:rsidRDefault="00701843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14:paraId="39DA4059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6177"/>
    <w:multiLevelType w:val="hybridMultilevel"/>
    <w:tmpl w:val="62966DFC"/>
    <w:lvl w:ilvl="0" w:tplc="630C2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45464"/>
    <w:multiLevelType w:val="hybridMultilevel"/>
    <w:tmpl w:val="6E867E7C"/>
    <w:lvl w:ilvl="0" w:tplc="E63E573C">
      <w:start w:val="1"/>
      <w:numFmt w:val="decimal"/>
      <w:lvlText w:val="%1."/>
      <w:lvlJc w:val="left"/>
      <w:pPr>
        <w:ind w:left="43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363FB"/>
    <w:multiLevelType w:val="hybridMultilevel"/>
    <w:tmpl w:val="C83669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206A7C"/>
    <w:multiLevelType w:val="hybridMultilevel"/>
    <w:tmpl w:val="BC96619C"/>
    <w:lvl w:ilvl="0" w:tplc="C406CF2C">
      <w:start w:val="8"/>
      <w:numFmt w:val="upperRoman"/>
      <w:lvlText w:val="%1."/>
      <w:lvlJc w:val="right"/>
      <w:pPr>
        <w:ind w:left="644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0056C"/>
    <w:multiLevelType w:val="hybridMultilevel"/>
    <w:tmpl w:val="59F6B616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E63E573C">
      <w:start w:val="1"/>
      <w:numFmt w:val="decimal"/>
      <w:lvlText w:val="%4."/>
      <w:lvlJc w:val="left"/>
      <w:pPr>
        <w:ind w:left="4320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19E60494">
      <w:start w:val="1"/>
      <w:numFmt w:val="decimal"/>
      <w:lvlText w:val="%7."/>
      <w:lvlJc w:val="left"/>
      <w:pPr>
        <w:ind w:left="6480" w:hanging="360"/>
      </w:pPr>
      <w:rPr>
        <w:b w:val="0"/>
      </w:r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AE06816"/>
    <w:multiLevelType w:val="hybridMultilevel"/>
    <w:tmpl w:val="A8D6A1A2"/>
    <w:lvl w:ilvl="0" w:tplc="E63E573C">
      <w:start w:val="1"/>
      <w:numFmt w:val="decimal"/>
      <w:lvlText w:val="%1."/>
      <w:lvlJc w:val="left"/>
      <w:pPr>
        <w:ind w:left="43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619C1"/>
    <w:multiLevelType w:val="hybridMultilevel"/>
    <w:tmpl w:val="55E0E49A"/>
    <w:lvl w:ilvl="0" w:tplc="2D880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DE65D1"/>
    <w:multiLevelType w:val="hybridMultilevel"/>
    <w:tmpl w:val="30164572"/>
    <w:lvl w:ilvl="0" w:tplc="8C9CA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C966EB4"/>
    <w:multiLevelType w:val="hybridMultilevel"/>
    <w:tmpl w:val="DF5ED0B6"/>
    <w:lvl w:ilvl="0" w:tplc="2D880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646A5"/>
    <w:multiLevelType w:val="hybridMultilevel"/>
    <w:tmpl w:val="55E0E49A"/>
    <w:lvl w:ilvl="0" w:tplc="2D880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A3393A"/>
    <w:multiLevelType w:val="hybridMultilevel"/>
    <w:tmpl w:val="84867E16"/>
    <w:lvl w:ilvl="0" w:tplc="C46CF34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0B14B8E"/>
    <w:multiLevelType w:val="hybridMultilevel"/>
    <w:tmpl w:val="E0C2EE1C"/>
    <w:lvl w:ilvl="0" w:tplc="467C4F0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F031D"/>
    <w:multiLevelType w:val="hybridMultilevel"/>
    <w:tmpl w:val="6DA6D1D4"/>
    <w:lvl w:ilvl="0" w:tplc="CAF243B6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106B4E"/>
    <w:multiLevelType w:val="hybridMultilevel"/>
    <w:tmpl w:val="9B802C9E"/>
    <w:lvl w:ilvl="0" w:tplc="16A6216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61957C6"/>
    <w:multiLevelType w:val="hybridMultilevel"/>
    <w:tmpl w:val="09E865A4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31EB4"/>
    <w:multiLevelType w:val="hybridMultilevel"/>
    <w:tmpl w:val="34C253CC"/>
    <w:lvl w:ilvl="0" w:tplc="D6D68844">
      <w:start w:val="1"/>
      <w:numFmt w:val="upperRoman"/>
      <w:lvlText w:val="%1."/>
      <w:lvlJc w:val="righ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A4F79"/>
    <w:multiLevelType w:val="hybridMultilevel"/>
    <w:tmpl w:val="8A3A75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443BD"/>
    <w:multiLevelType w:val="hybridMultilevel"/>
    <w:tmpl w:val="62966DFC"/>
    <w:lvl w:ilvl="0" w:tplc="630C2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F54488"/>
    <w:multiLevelType w:val="hybridMultilevel"/>
    <w:tmpl w:val="689CC172"/>
    <w:lvl w:ilvl="0" w:tplc="12A0F5B8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ED07667"/>
    <w:multiLevelType w:val="hybridMultilevel"/>
    <w:tmpl w:val="4496B230"/>
    <w:lvl w:ilvl="0" w:tplc="0BE6B64A">
      <w:start w:val="3"/>
      <w:numFmt w:val="upperRoman"/>
      <w:lvlText w:val="%1."/>
      <w:lvlJc w:val="right"/>
      <w:pPr>
        <w:ind w:left="644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67780"/>
    <w:multiLevelType w:val="hybridMultilevel"/>
    <w:tmpl w:val="87AAF9CE"/>
    <w:lvl w:ilvl="0" w:tplc="09B4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403C5"/>
    <w:multiLevelType w:val="hybridMultilevel"/>
    <w:tmpl w:val="BD6460A8"/>
    <w:lvl w:ilvl="0" w:tplc="FDE6EA74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7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6"/>
  </w:num>
  <w:num w:numId="10">
    <w:abstractNumId w:val="15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9"/>
  </w:num>
  <w:num w:numId="14">
    <w:abstractNumId w:val="21"/>
  </w:num>
  <w:num w:numId="15">
    <w:abstractNumId w:val="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14"/>
  </w:num>
  <w:num w:numId="20">
    <w:abstractNumId w:val="1"/>
  </w:num>
  <w:num w:numId="21">
    <w:abstractNumId w:val="16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TE1sjA0NTc1MzZX0lEKTi0uzszPAykwrAUAAb2qciwAAAA="/>
  </w:docVars>
  <w:rsids>
    <w:rsidRoot w:val="00A079BA"/>
    <w:rsid w:val="00003CB1"/>
    <w:rsid w:val="0001007D"/>
    <w:rsid w:val="00071134"/>
    <w:rsid w:val="0007169B"/>
    <w:rsid w:val="00085246"/>
    <w:rsid w:val="00087821"/>
    <w:rsid w:val="000973BB"/>
    <w:rsid w:val="000C49F3"/>
    <w:rsid w:val="000D04C4"/>
    <w:rsid w:val="000D6B29"/>
    <w:rsid w:val="000D7658"/>
    <w:rsid w:val="000E1606"/>
    <w:rsid w:val="00120DA2"/>
    <w:rsid w:val="00124FD3"/>
    <w:rsid w:val="00132072"/>
    <w:rsid w:val="0016691B"/>
    <w:rsid w:val="00166C79"/>
    <w:rsid w:val="00167074"/>
    <w:rsid w:val="00175659"/>
    <w:rsid w:val="00196034"/>
    <w:rsid w:val="001A12CC"/>
    <w:rsid w:val="001A151A"/>
    <w:rsid w:val="001B7BA2"/>
    <w:rsid w:val="001C2712"/>
    <w:rsid w:val="001C295D"/>
    <w:rsid w:val="001C591A"/>
    <w:rsid w:val="001D1DE6"/>
    <w:rsid w:val="001E3729"/>
    <w:rsid w:val="001F79E5"/>
    <w:rsid w:val="0021084B"/>
    <w:rsid w:val="00215863"/>
    <w:rsid w:val="00217ECB"/>
    <w:rsid w:val="00233BB1"/>
    <w:rsid w:val="00234C02"/>
    <w:rsid w:val="00235BEE"/>
    <w:rsid w:val="00244632"/>
    <w:rsid w:val="00245972"/>
    <w:rsid w:val="00245A5A"/>
    <w:rsid w:val="00257147"/>
    <w:rsid w:val="002609B6"/>
    <w:rsid w:val="00264312"/>
    <w:rsid w:val="002704CB"/>
    <w:rsid w:val="002D5486"/>
    <w:rsid w:val="002F0CC6"/>
    <w:rsid w:val="002F3406"/>
    <w:rsid w:val="00302A5D"/>
    <w:rsid w:val="00303C95"/>
    <w:rsid w:val="00304B38"/>
    <w:rsid w:val="003171AC"/>
    <w:rsid w:val="00331117"/>
    <w:rsid w:val="00332F30"/>
    <w:rsid w:val="003605F6"/>
    <w:rsid w:val="00361ED5"/>
    <w:rsid w:val="00370E58"/>
    <w:rsid w:val="003759C5"/>
    <w:rsid w:val="00392F31"/>
    <w:rsid w:val="00395847"/>
    <w:rsid w:val="003A72ED"/>
    <w:rsid w:val="003B3DD3"/>
    <w:rsid w:val="003C2BD9"/>
    <w:rsid w:val="003C5185"/>
    <w:rsid w:val="003C620D"/>
    <w:rsid w:val="003D26A6"/>
    <w:rsid w:val="003D6404"/>
    <w:rsid w:val="003E5772"/>
    <w:rsid w:val="003F03D9"/>
    <w:rsid w:val="003F3DD9"/>
    <w:rsid w:val="0040039A"/>
    <w:rsid w:val="00425F46"/>
    <w:rsid w:val="00433435"/>
    <w:rsid w:val="00442295"/>
    <w:rsid w:val="00444DD0"/>
    <w:rsid w:val="00445334"/>
    <w:rsid w:val="004615C0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27A8"/>
    <w:rsid w:val="004F3DBB"/>
    <w:rsid w:val="0050664E"/>
    <w:rsid w:val="00517E30"/>
    <w:rsid w:val="00532607"/>
    <w:rsid w:val="00532FCA"/>
    <w:rsid w:val="00542463"/>
    <w:rsid w:val="0059031A"/>
    <w:rsid w:val="00596C7D"/>
    <w:rsid w:val="005B6250"/>
    <w:rsid w:val="005B6783"/>
    <w:rsid w:val="005D26B8"/>
    <w:rsid w:val="005D5E75"/>
    <w:rsid w:val="005E21AE"/>
    <w:rsid w:val="005E7391"/>
    <w:rsid w:val="00617097"/>
    <w:rsid w:val="006275DF"/>
    <w:rsid w:val="00643283"/>
    <w:rsid w:val="006558AF"/>
    <w:rsid w:val="006A3DE4"/>
    <w:rsid w:val="006C2F1D"/>
    <w:rsid w:val="006C7EE4"/>
    <w:rsid w:val="006D68A0"/>
    <w:rsid w:val="006E2349"/>
    <w:rsid w:val="006E3143"/>
    <w:rsid w:val="006F0623"/>
    <w:rsid w:val="00701843"/>
    <w:rsid w:val="00715595"/>
    <w:rsid w:val="00717575"/>
    <w:rsid w:val="00725CDA"/>
    <w:rsid w:val="007341A2"/>
    <w:rsid w:val="00745387"/>
    <w:rsid w:val="00747166"/>
    <w:rsid w:val="00756D9F"/>
    <w:rsid w:val="007642DF"/>
    <w:rsid w:val="00774E91"/>
    <w:rsid w:val="0077503D"/>
    <w:rsid w:val="00792B10"/>
    <w:rsid w:val="007B034C"/>
    <w:rsid w:val="007C11C7"/>
    <w:rsid w:val="00832DB3"/>
    <w:rsid w:val="00835CF0"/>
    <w:rsid w:val="00856999"/>
    <w:rsid w:val="00857A68"/>
    <w:rsid w:val="00860A54"/>
    <w:rsid w:val="00864357"/>
    <w:rsid w:val="00867D6A"/>
    <w:rsid w:val="00867D9B"/>
    <w:rsid w:val="00871623"/>
    <w:rsid w:val="00876D7E"/>
    <w:rsid w:val="00882F12"/>
    <w:rsid w:val="008A3054"/>
    <w:rsid w:val="008A69C5"/>
    <w:rsid w:val="008B42A8"/>
    <w:rsid w:val="008B5879"/>
    <w:rsid w:val="008C1B62"/>
    <w:rsid w:val="008D40FD"/>
    <w:rsid w:val="008D46B7"/>
    <w:rsid w:val="008E0B79"/>
    <w:rsid w:val="00946C28"/>
    <w:rsid w:val="0095003B"/>
    <w:rsid w:val="00975EDC"/>
    <w:rsid w:val="00992038"/>
    <w:rsid w:val="00992C59"/>
    <w:rsid w:val="00995F7F"/>
    <w:rsid w:val="009A19D0"/>
    <w:rsid w:val="009A3259"/>
    <w:rsid w:val="009A4A26"/>
    <w:rsid w:val="009A67F6"/>
    <w:rsid w:val="009C5244"/>
    <w:rsid w:val="009D156A"/>
    <w:rsid w:val="009D7FE3"/>
    <w:rsid w:val="009E6F1D"/>
    <w:rsid w:val="00A079BA"/>
    <w:rsid w:val="00A31402"/>
    <w:rsid w:val="00A46AD9"/>
    <w:rsid w:val="00A56AEC"/>
    <w:rsid w:val="00A63B30"/>
    <w:rsid w:val="00A80E58"/>
    <w:rsid w:val="00A9701A"/>
    <w:rsid w:val="00AD3D69"/>
    <w:rsid w:val="00AD5080"/>
    <w:rsid w:val="00AD6A32"/>
    <w:rsid w:val="00AE0212"/>
    <w:rsid w:val="00AF502A"/>
    <w:rsid w:val="00AF6170"/>
    <w:rsid w:val="00B312DE"/>
    <w:rsid w:val="00B32608"/>
    <w:rsid w:val="00B37513"/>
    <w:rsid w:val="00B43A96"/>
    <w:rsid w:val="00B46ACC"/>
    <w:rsid w:val="00B557F7"/>
    <w:rsid w:val="00B67748"/>
    <w:rsid w:val="00B7348A"/>
    <w:rsid w:val="00B87918"/>
    <w:rsid w:val="00BA06D3"/>
    <w:rsid w:val="00BA454B"/>
    <w:rsid w:val="00BE42FA"/>
    <w:rsid w:val="00BE6316"/>
    <w:rsid w:val="00BF6B24"/>
    <w:rsid w:val="00C35B75"/>
    <w:rsid w:val="00C63B5E"/>
    <w:rsid w:val="00C64096"/>
    <w:rsid w:val="00C73400"/>
    <w:rsid w:val="00C736BA"/>
    <w:rsid w:val="00C82853"/>
    <w:rsid w:val="00CA50FE"/>
    <w:rsid w:val="00CC1B23"/>
    <w:rsid w:val="00CC2EE7"/>
    <w:rsid w:val="00CC3757"/>
    <w:rsid w:val="00CF2982"/>
    <w:rsid w:val="00CF73C5"/>
    <w:rsid w:val="00D032BF"/>
    <w:rsid w:val="00D239B3"/>
    <w:rsid w:val="00D25B30"/>
    <w:rsid w:val="00D538BD"/>
    <w:rsid w:val="00D80A1D"/>
    <w:rsid w:val="00D847F7"/>
    <w:rsid w:val="00D93A72"/>
    <w:rsid w:val="00DA672D"/>
    <w:rsid w:val="00DC795C"/>
    <w:rsid w:val="00DE1CEE"/>
    <w:rsid w:val="00DE77E8"/>
    <w:rsid w:val="00E06DD0"/>
    <w:rsid w:val="00E333B8"/>
    <w:rsid w:val="00E352FA"/>
    <w:rsid w:val="00E4213C"/>
    <w:rsid w:val="00E47740"/>
    <w:rsid w:val="00E5776A"/>
    <w:rsid w:val="00E94A67"/>
    <w:rsid w:val="00E96169"/>
    <w:rsid w:val="00E97BD7"/>
    <w:rsid w:val="00EA0390"/>
    <w:rsid w:val="00EB241D"/>
    <w:rsid w:val="00ED07D7"/>
    <w:rsid w:val="00EF6748"/>
    <w:rsid w:val="00F56555"/>
    <w:rsid w:val="00F568CA"/>
    <w:rsid w:val="00F76797"/>
    <w:rsid w:val="00FA37A8"/>
    <w:rsid w:val="00FA708D"/>
    <w:rsid w:val="00FB068F"/>
    <w:rsid w:val="00FF664B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848163"/>
  <w15:docId w15:val="{E993D13B-9F01-498E-9F85-136D883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2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2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link w:val="Header"/>
    <w:uiPriority w:val="99"/>
    <w:rsid w:val="00CC1B23"/>
    <w:rPr>
      <w:rFonts w:ascii="Calibri" w:eastAsia="Calibri" w:hAnsi="Calibri" w:cs="Times New Roman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1B2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6A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6AE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CF7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%20JRE\Desktop\FORMAT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8E10D-387E-4CF1-9CF7-149D3C8E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JRE</dc:creator>
  <cp:keywords>JRE</cp:keywords>
  <cp:lastModifiedBy>admin</cp:lastModifiedBy>
  <cp:revision>2</cp:revision>
  <cp:lastPrinted>2020-02-22T02:45:00Z</cp:lastPrinted>
  <dcterms:created xsi:type="dcterms:W3CDTF">2020-02-22T02:46:00Z</dcterms:created>
  <dcterms:modified xsi:type="dcterms:W3CDTF">2020-02-22T02:46:00Z</dcterms:modified>
</cp:coreProperties>
</file>