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F4BCE" w14:textId="4E24E5A3" w:rsidR="00747166" w:rsidRPr="002D6E66" w:rsidRDefault="00C13FBB" w:rsidP="00867D9B">
      <w:pPr>
        <w:spacing w:before="240"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THE 3</w:t>
      </w:r>
      <w:r w:rsidRPr="00C13FBB">
        <w:rPr>
          <w:rFonts w:ascii="Times New Roman" w:hAnsi="Times New Roman"/>
          <w:b/>
          <w:sz w:val="24"/>
          <w:szCs w:val="24"/>
          <w:u w:val="single"/>
          <w:vertAlign w:val="superscript"/>
        </w:rPr>
        <w:t>RD</w:t>
      </w:r>
      <w:r w:rsidR="00C502D3">
        <w:rPr>
          <w:rFonts w:ascii="Times New Roman" w:hAnsi="Times New Roman"/>
          <w:b/>
          <w:sz w:val="24"/>
          <w:szCs w:val="24"/>
          <w:u w:val="single"/>
        </w:rPr>
        <w:t xml:space="preserve"> SPOK</w:t>
      </w:r>
      <w:r w:rsidR="008D46B7" w:rsidRPr="002D6E66">
        <w:rPr>
          <w:rFonts w:ascii="Times New Roman" w:hAnsi="Times New Roman"/>
          <w:b/>
          <w:sz w:val="24"/>
          <w:szCs w:val="24"/>
          <w:u w:val="single"/>
        </w:rPr>
        <w:t>EN TEST</w:t>
      </w:r>
    </w:p>
    <w:p w14:paraId="77EBEADC" w14:textId="77777777" w:rsidR="00747166" w:rsidRPr="002D6E66" w:rsidRDefault="0096346C" w:rsidP="0074716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2D6E66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5709AA" wp14:editId="721AA46F">
                <wp:simplePos x="0" y="0"/>
                <wp:positionH relativeFrom="column">
                  <wp:posOffset>116015</wp:posOffset>
                </wp:positionH>
                <wp:positionV relativeFrom="paragraph">
                  <wp:posOffset>41324</wp:posOffset>
                </wp:positionV>
                <wp:extent cx="5848350" cy="1033154"/>
                <wp:effectExtent l="0" t="0" r="19050" b="14605"/>
                <wp:wrapNone/>
                <wp:docPr id="30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103315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811731" w14:textId="4A3C5926" w:rsidR="00BA06D3" w:rsidRPr="008D46B7" w:rsidRDefault="002F3406" w:rsidP="002F3406"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BA06D3" w:rsidRPr="002919E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="0028208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Saly</w:t>
                            </w:r>
                            <w:proofErr w:type="spellEnd"/>
                            <w:r w:rsidR="0028208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Diandra </w:t>
                            </w:r>
                            <w:proofErr w:type="spellStart"/>
                            <w:r w:rsidR="0028208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Larasati</w:t>
                            </w:r>
                            <w:proofErr w:type="spellEnd"/>
                            <w:r w:rsidR="0028208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Sony</w:t>
                            </w:r>
                          </w:p>
                          <w:p w14:paraId="1A63A42B" w14:textId="0EE7DFA4" w:rsidR="00BA06D3" w:rsidRPr="00AC5AAF" w:rsidRDefault="00BA06D3" w:rsidP="002F3406"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</w:t>
                            </w:r>
                            <w:r w:rsidR="00882F1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ID</w:t>
                            </w:r>
                            <w:r w:rsidR="002F340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919E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992C5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5D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="0028208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1464</w:t>
                            </w:r>
                          </w:p>
                          <w:p w14:paraId="7B9DD8A3" w14:textId="77777777" w:rsidR="00BA06D3" w:rsidRDefault="00E06DD0" w:rsidP="002F3406"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Tutor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8D46B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Miss Herna</w:t>
                            </w:r>
                          </w:p>
                          <w:p w14:paraId="718CEF4E" w14:textId="788A70C8" w:rsidR="00D93A72" w:rsidRPr="008D46B7" w:rsidRDefault="00D93A72" w:rsidP="002F3406"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Date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: </w:t>
                            </w:r>
                            <w:r w:rsidR="0011714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February …, 2020</w:t>
                            </w:r>
                          </w:p>
                          <w:p w14:paraId="46C57A8C" w14:textId="77777777" w:rsidR="00BA06D3" w:rsidRDefault="00BA06D3" w:rsidP="007471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5709AA" id="Rectangle: Rounded Corners 1" o:spid="_x0000_s1026" style="position:absolute;left:0;text-align:left;margin-left:9.15pt;margin-top:3.25pt;width:460.5pt;height:81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">
                <v:textbox>
                  <w:txbxContent>
                    <w:p w14:paraId="53811731" w14:textId="4A3C5926" w:rsidR="00BA06D3" w:rsidRPr="008D46B7" w:rsidRDefault="002F3406" w:rsidP="002F3406"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="00BA06D3" w:rsidRPr="002919E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="00282087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Saly</w:t>
                      </w:r>
                      <w:proofErr w:type="spellEnd"/>
                      <w:r w:rsidR="00282087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Diandra </w:t>
                      </w:r>
                      <w:proofErr w:type="spellStart"/>
                      <w:r w:rsidR="00282087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Larasati</w:t>
                      </w:r>
                      <w:proofErr w:type="spellEnd"/>
                      <w:r w:rsidR="00282087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Sony</w:t>
                      </w:r>
                    </w:p>
                    <w:p w14:paraId="1A63A42B" w14:textId="0EE7DFA4" w:rsidR="00BA06D3" w:rsidRPr="00AC5AAF" w:rsidRDefault="00BA06D3" w:rsidP="002F3406"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</w:t>
                      </w:r>
                      <w:r w:rsidR="00882F12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ID</w:t>
                      </w:r>
                      <w:r w:rsidR="002F3406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919E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:</w:t>
                      </w:r>
                      <w:r w:rsidR="00992C5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215DA8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2</w:t>
                      </w:r>
                      <w:r w:rsidR="00282087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1464</w:t>
                      </w:r>
                    </w:p>
                    <w:p w14:paraId="7B9DD8A3" w14:textId="77777777" w:rsidR="00BA06D3" w:rsidRDefault="00E06DD0" w:rsidP="002F3406"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Tutor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8D46B7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Miss Herna</w:t>
                      </w:r>
                    </w:p>
                    <w:p w14:paraId="718CEF4E" w14:textId="788A70C8" w:rsidR="00D93A72" w:rsidRPr="008D46B7" w:rsidRDefault="00D93A72" w:rsidP="002F3406"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Date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ab/>
                        <w:t xml:space="preserve">: </w:t>
                      </w:r>
                      <w:r w:rsidR="0011714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February …, 2020</w:t>
                      </w:r>
                    </w:p>
                    <w:p w14:paraId="46C57A8C" w14:textId="77777777" w:rsidR="00BA06D3" w:rsidRDefault="00BA06D3" w:rsidP="00747166"/>
                  </w:txbxContent>
                </v:textbox>
              </v:roundrect>
            </w:pict>
          </mc:Fallback>
        </mc:AlternateContent>
      </w:r>
    </w:p>
    <w:p w14:paraId="309DEFA3" w14:textId="77777777" w:rsidR="00756D9F" w:rsidRPr="002D6E66" w:rsidRDefault="00756D9F" w:rsidP="005B6783">
      <w:pPr>
        <w:rPr>
          <w:sz w:val="24"/>
          <w:szCs w:val="24"/>
        </w:rPr>
      </w:pPr>
    </w:p>
    <w:p w14:paraId="35FF017A" w14:textId="77777777" w:rsidR="009A67F6" w:rsidRPr="002D6E66" w:rsidRDefault="009A67F6" w:rsidP="009A67F6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</w:p>
    <w:p w14:paraId="12E8872E" w14:textId="77777777" w:rsidR="002F3406" w:rsidRPr="002D6E66" w:rsidRDefault="002F3406" w:rsidP="00792B10">
      <w:pPr>
        <w:pStyle w:val="ListParagraph"/>
        <w:spacing w:after="0" w:line="240" w:lineRule="auto"/>
        <w:ind w:left="567"/>
        <w:jc w:val="both"/>
        <w:rPr>
          <w:rFonts w:ascii="Times New Roman" w:hAnsi="Times New Roman"/>
          <w:b/>
          <w:sz w:val="24"/>
          <w:szCs w:val="24"/>
        </w:rPr>
      </w:pPr>
    </w:p>
    <w:p w14:paraId="7D96ABBA" w14:textId="77777777" w:rsidR="00AD3D69" w:rsidRPr="002D6E66" w:rsidRDefault="00AD3D69" w:rsidP="00747166">
      <w:pPr>
        <w:pStyle w:val="ListParagraph"/>
        <w:spacing w:after="0" w:line="240" w:lineRule="auto"/>
        <w:ind w:left="851"/>
        <w:jc w:val="center"/>
        <w:rPr>
          <w:rFonts w:ascii="Times New Roman" w:hAnsi="Times New Roman"/>
          <w:sz w:val="24"/>
          <w:szCs w:val="24"/>
        </w:rPr>
      </w:pPr>
    </w:p>
    <w:p w14:paraId="6C902B29" w14:textId="77777777" w:rsidR="003134E7" w:rsidRPr="003134E7" w:rsidRDefault="003134E7" w:rsidP="003134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57F7280" w14:textId="77777777" w:rsidR="00303688" w:rsidRPr="00303688" w:rsidRDefault="00303688" w:rsidP="00947A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SIMPLE PAST</w:t>
      </w:r>
    </w:p>
    <w:p w14:paraId="6906AFA9" w14:textId="1F443465" w:rsidR="00F256CD" w:rsidRDefault="00F256CD" w:rsidP="00303688">
      <w:pPr>
        <w:pStyle w:val="ListParagraph"/>
        <w:spacing w:line="240" w:lineRule="auto"/>
        <w:ind w:left="284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Please answer the questions completely!</w:t>
      </w:r>
    </w:p>
    <w:p w14:paraId="1C396B43" w14:textId="77777777" w:rsidR="00F256CD" w:rsidRPr="00944069" w:rsidRDefault="00F256CD" w:rsidP="00F256CD">
      <w:pPr>
        <w:pStyle w:val="ListParagraph"/>
        <w:spacing w:line="240" w:lineRule="auto"/>
        <w:ind w:left="284"/>
        <w:rPr>
          <w:rFonts w:ascii="Times New Roman" w:hAnsi="Times New Roman"/>
          <w:sz w:val="24"/>
          <w:szCs w:val="24"/>
        </w:rPr>
      </w:pPr>
      <w:r w:rsidRPr="00944069">
        <w:rPr>
          <w:rFonts w:ascii="Times New Roman" w:hAnsi="Times New Roman"/>
          <w:sz w:val="24"/>
          <w:szCs w:val="24"/>
        </w:rPr>
        <w:t>What did you have for your breakfast?</w:t>
      </w:r>
    </w:p>
    <w:p w14:paraId="61D4995E" w14:textId="77777777" w:rsidR="00F256CD" w:rsidRPr="00944069" w:rsidRDefault="00F256CD" w:rsidP="00F256CD">
      <w:pPr>
        <w:pStyle w:val="ListParagraph"/>
        <w:spacing w:line="240" w:lineRule="auto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did you watch</w:t>
      </w:r>
      <w:r w:rsidRPr="00944069">
        <w:rPr>
          <w:rFonts w:ascii="Times New Roman" w:hAnsi="Times New Roman"/>
          <w:sz w:val="24"/>
          <w:szCs w:val="24"/>
        </w:rPr>
        <w:t xml:space="preserve"> last night?</w:t>
      </w:r>
    </w:p>
    <w:p w14:paraId="340C958C" w14:textId="1DB9AC99" w:rsidR="00F256CD" w:rsidRPr="00944069" w:rsidRDefault="00D96B9B" w:rsidP="00F256CD">
      <w:pPr>
        <w:pStyle w:val="ListParagraph"/>
        <w:spacing w:line="240" w:lineRule="auto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did your mom in this morning</w:t>
      </w:r>
      <w:r w:rsidR="00F256CD" w:rsidRPr="00944069">
        <w:rPr>
          <w:rFonts w:ascii="Times New Roman" w:hAnsi="Times New Roman"/>
          <w:sz w:val="24"/>
          <w:szCs w:val="24"/>
        </w:rPr>
        <w:t>?</w:t>
      </w:r>
    </w:p>
    <w:p w14:paraId="61D1F300" w14:textId="6D6C0441" w:rsidR="00F256CD" w:rsidRPr="00944069" w:rsidRDefault="00D96B9B" w:rsidP="00F256CD">
      <w:pPr>
        <w:pStyle w:val="ListParagraph"/>
        <w:spacing w:line="240" w:lineRule="auto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 did you study </w:t>
      </w:r>
      <w:r w:rsidR="00F0670E">
        <w:rPr>
          <w:rFonts w:ascii="Times New Roman" w:hAnsi="Times New Roman"/>
          <w:sz w:val="24"/>
          <w:szCs w:val="24"/>
        </w:rPr>
        <w:t>at the age of 5 years old</w:t>
      </w:r>
      <w:r w:rsidR="00F256CD">
        <w:rPr>
          <w:rFonts w:ascii="Times New Roman" w:hAnsi="Times New Roman"/>
          <w:sz w:val="24"/>
          <w:szCs w:val="24"/>
        </w:rPr>
        <w:t>?</w:t>
      </w:r>
    </w:p>
    <w:p w14:paraId="4E642A5B" w14:textId="77777777" w:rsidR="00F256CD" w:rsidRPr="00944069" w:rsidRDefault="00F256CD" w:rsidP="00F256CD">
      <w:pPr>
        <w:pStyle w:val="ListParagraph"/>
        <w:spacing w:line="240" w:lineRule="auto"/>
        <w:ind w:left="284"/>
        <w:rPr>
          <w:rFonts w:ascii="Times New Roman" w:hAnsi="Times New Roman"/>
          <w:sz w:val="24"/>
          <w:szCs w:val="24"/>
        </w:rPr>
      </w:pPr>
      <w:r w:rsidRPr="00944069">
        <w:rPr>
          <w:rFonts w:ascii="Times New Roman" w:hAnsi="Times New Roman"/>
          <w:sz w:val="24"/>
          <w:szCs w:val="24"/>
        </w:rPr>
        <w:t>Where did your father go last month?</w:t>
      </w:r>
    </w:p>
    <w:p w14:paraId="73B9B95A" w14:textId="599C19B3" w:rsidR="00F256CD" w:rsidRPr="00944069" w:rsidRDefault="00F256CD" w:rsidP="00F256CD">
      <w:pPr>
        <w:pStyle w:val="ListParagraph"/>
        <w:spacing w:line="240" w:lineRule="auto"/>
        <w:ind w:left="284"/>
        <w:rPr>
          <w:rFonts w:ascii="Times New Roman" w:hAnsi="Times New Roman"/>
          <w:sz w:val="24"/>
          <w:szCs w:val="24"/>
        </w:rPr>
      </w:pPr>
      <w:r w:rsidRPr="00944069">
        <w:rPr>
          <w:rFonts w:ascii="Times New Roman" w:hAnsi="Times New Roman"/>
          <w:sz w:val="24"/>
          <w:szCs w:val="24"/>
        </w:rPr>
        <w:t xml:space="preserve">How did you go </w:t>
      </w:r>
      <w:r w:rsidR="00D96B9B">
        <w:rPr>
          <w:rFonts w:ascii="Times New Roman" w:hAnsi="Times New Roman"/>
          <w:sz w:val="24"/>
          <w:szCs w:val="24"/>
          <w:lang w:val="id-ID"/>
        </w:rPr>
        <w:t xml:space="preserve">to your </w:t>
      </w:r>
      <w:r w:rsidRPr="00944069">
        <w:rPr>
          <w:rFonts w:ascii="Times New Roman" w:hAnsi="Times New Roman"/>
          <w:sz w:val="24"/>
          <w:szCs w:val="24"/>
        </w:rPr>
        <w:t>home</w:t>
      </w:r>
      <w:r w:rsidR="00D96B9B">
        <w:rPr>
          <w:rFonts w:ascii="Times New Roman" w:hAnsi="Times New Roman"/>
          <w:sz w:val="24"/>
          <w:szCs w:val="24"/>
          <w:lang w:val="id-ID"/>
        </w:rPr>
        <w:t>town</w:t>
      </w:r>
      <w:r w:rsidRPr="00944069">
        <w:rPr>
          <w:rFonts w:ascii="Times New Roman" w:hAnsi="Times New Roman"/>
          <w:sz w:val="24"/>
          <w:szCs w:val="24"/>
        </w:rPr>
        <w:t>?</w:t>
      </w:r>
    </w:p>
    <w:p w14:paraId="370898CC" w14:textId="77777777" w:rsidR="00F256CD" w:rsidRPr="00944069" w:rsidRDefault="00F256CD" w:rsidP="00F256CD">
      <w:pPr>
        <w:pStyle w:val="ListParagraph"/>
        <w:spacing w:line="240" w:lineRule="auto"/>
        <w:ind w:left="284"/>
        <w:rPr>
          <w:rFonts w:ascii="Times New Roman" w:hAnsi="Times New Roman"/>
          <w:sz w:val="24"/>
          <w:szCs w:val="24"/>
        </w:rPr>
      </w:pPr>
      <w:r w:rsidRPr="00944069">
        <w:rPr>
          <w:rFonts w:ascii="Times New Roman" w:hAnsi="Times New Roman"/>
          <w:sz w:val="24"/>
          <w:szCs w:val="24"/>
        </w:rPr>
        <w:t>Who cooked for your family last week?</w:t>
      </w:r>
    </w:p>
    <w:p w14:paraId="5FDAA18D" w14:textId="77777777" w:rsidR="00F256CD" w:rsidRPr="00944069" w:rsidRDefault="00F256CD" w:rsidP="00F256CD">
      <w:pPr>
        <w:pStyle w:val="ListParagraph"/>
        <w:spacing w:line="240" w:lineRule="auto"/>
        <w:ind w:left="284"/>
        <w:rPr>
          <w:rFonts w:ascii="Times New Roman" w:hAnsi="Times New Roman"/>
          <w:sz w:val="24"/>
          <w:szCs w:val="24"/>
        </w:rPr>
      </w:pPr>
      <w:r w:rsidRPr="00944069">
        <w:rPr>
          <w:rFonts w:ascii="Times New Roman" w:hAnsi="Times New Roman"/>
          <w:sz w:val="24"/>
          <w:szCs w:val="24"/>
        </w:rPr>
        <w:t>What time did you sleep last night?</w:t>
      </w:r>
    </w:p>
    <w:p w14:paraId="61747716" w14:textId="77777777" w:rsidR="00F256CD" w:rsidRPr="00944069" w:rsidRDefault="00F256CD" w:rsidP="00F256CD">
      <w:pPr>
        <w:pStyle w:val="ListParagraph"/>
        <w:spacing w:line="240" w:lineRule="auto"/>
        <w:ind w:left="284"/>
        <w:rPr>
          <w:rFonts w:ascii="Times New Roman" w:hAnsi="Times New Roman"/>
          <w:sz w:val="24"/>
          <w:szCs w:val="24"/>
        </w:rPr>
      </w:pPr>
      <w:r w:rsidRPr="00944069">
        <w:rPr>
          <w:rFonts w:ascii="Times New Roman" w:hAnsi="Times New Roman"/>
          <w:sz w:val="24"/>
          <w:szCs w:val="24"/>
        </w:rPr>
        <w:t>Whom did you call yesterday?</w:t>
      </w:r>
    </w:p>
    <w:p w14:paraId="4C09712A" w14:textId="5AAA042B" w:rsidR="00F256CD" w:rsidRDefault="00F256CD" w:rsidP="00F256CD">
      <w:pPr>
        <w:pStyle w:val="ListParagraph"/>
        <w:spacing w:line="240" w:lineRule="auto"/>
        <w:ind w:left="284"/>
        <w:rPr>
          <w:rFonts w:ascii="Times New Roman" w:hAnsi="Times New Roman"/>
          <w:sz w:val="24"/>
          <w:szCs w:val="24"/>
        </w:rPr>
      </w:pPr>
      <w:r w:rsidRPr="00944069">
        <w:rPr>
          <w:rFonts w:ascii="Times New Roman" w:hAnsi="Times New Roman"/>
          <w:sz w:val="24"/>
          <w:szCs w:val="24"/>
        </w:rPr>
        <w:t>When did</w:t>
      </w:r>
      <w:r>
        <w:rPr>
          <w:rFonts w:ascii="Times New Roman" w:hAnsi="Times New Roman"/>
          <w:sz w:val="24"/>
          <w:szCs w:val="24"/>
        </w:rPr>
        <w:t xml:space="preserve"> you</w:t>
      </w:r>
      <w:r w:rsidR="00F0670E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 </w:t>
      </w:r>
      <w:r w:rsidR="00F0670E">
        <w:rPr>
          <w:rFonts w:ascii="Times New Roman" w:hAnsi="Times New Roman"/>
          <w:sz w:val="24"/>
          <w:szCs w:val="24"/>
        </w:rPr>
        <w:t>latest</w:t>
      </w:r>
      <w:r>
        <w:rPr>
          <w:rFonts w:ascii="Times New Roman" w:hAnsi="Times New Roman"/>
          <w:sz w:val="24"/>
          <w:szCs w:val="24"/>
        </w:rPr>
        <w:t xml:space="preserve"> a pair of shoes</w:t>
      </w:r>
      <w:r w:rsidRPr="00944069">
        <w:rPr>
          <w:rFonts w:ascii="Times New Roman" w:hAnsi="Times New Roman"/>
          <w:sz w:val="24"/>
          <w:szCs w:val="24"/>
        </w:rPr>
        <w:t>?</w:t>
      </w:r>
    </w:p>
    <w:p w14:paraId="214740DC" w14:textId="77777777" w:rsidR="00F256CD" w:rsidRDefault="00F256CD" w:rsidP="00F256CD">
      <w:pPr>
        <w:pStyle w:val="ListParagraph"/>
        <w:spacing w:line="240" w:lineRule="auto"/>
        <w:ind w:left="284"/>
        <w:rPr>
          <w:rFonts w:ascii="Times New Roman" w:hAnsi="Times New Roman"/>
          <w:sz w:val="24"/>
          <w:szCs w:val="24"/>
        </w:rPr>
      </w:pPr>
    </w:p>
    <w:p w14:paraId="45900147" w14:textId="4809AF6A" w:rsidR="00F256CD" w:rsidRPr="003E009C" w:rsidRDefault="00F256CD" w:rsidP="00F256CD">
      <w:pPr>
        <w:pStyle w:val="ListParagraph"/>
        <w:spacing w:line="240" w:lineRule="auto"/>
        <w:ind w:left="284"/>
        <w:rPr>
          <w:rFonts w:ascii="Times New Roman" w:hAnsi="Times New Roman"/>
          <w:b/>
          <w:sz w:val="24"/>
          <w:szCs w:val="24"/>
          <w:lang w:val="id-ID"/>
        </w:rPr>
      </w:pPr>
      <w:r w:rsidRPr="003E009C">
        <w:rPr>
          <w:rFonts w:ascii="Times New Roman" w:hAnsi="Times New Roman"/>
          <w:b/>
          <w:sz w:val="24"/>
          <w:szCs w:val="24"/>
          <w:lang w:val="id-ID"/>
        </w:rPr>
        <w:t xml:space="preserve">Please tell me one of your </w:t>
      </w:r>
      <w:r w:rsidR="00F0670E">
        <w:rPr>
          <w:rFonts w:ascii="Times New Roman" w:hAnsi="Times New Roman"/>
          <w:b/>
          <w:sz w:val="24"/>
          <w:szCs w:val="24"/>
        </w:rPr>
        <w:t xml:space="preserve">happy, sad, funny, or scary </w:t>
      </w:r>
      <w:r w:rsidRPr="003E009C">
        <w:rPr>
          <w:rFonts w:ascii="Times New Roman" w:hAnsi="Times New Roman"/>
          <w:b/>
          <w:sz w:val="24"/>
          <w:szCs w:val="24"/>
          <w:lang w:val="id-ID"/>
        </w:rPr>
        <w:t>experiences!</w:t>
      </w:r>
    </w:p>
    <w:p w14:paraId="408DD3F7" w14:textId="77777777" w:rsidR="00F256CD" w:rsidRPr="003E009C" w:rsidRDefault="00F256CD" w:rsidP="00F256CD">
      <w:pPr>
        <w:pStyle w:val="ListParagraph"/>
        <w:spacing w:after="0" w:line="240" w:lineRule="auto"/>
        <w:ind w:left="644"/>
        <w:rPr>
          <w:rFonts w:ascii="Times New Roman" w:hAnsi="Times New Roman"/>
          <w:sz w:val="20"/>
          <w:szCs w:val="24"/>
        </w:rPr>
      </w:pPr>
    </w:p>
    <w:p w14:paraId="62AD3D93" w14:textId="77777777" w:rsidR="00303688" w:rsidRPr="00303688" w:rsidRDefault="00303688" w:rsidP="00947A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PAST CONTINUOUS</w:t>
      </w:r>
    </w:p>
    <w:p w14:paraId="729C731B" w14:textId="77777777" w:rsidR="00F256CD" w:rsidRDefault="00F256CD" w:rsidP="00F256CD">
      <w:pPr>
        <w:pStyle w:val="ListParagraph"/>
        <w:spacing w:line="240" w:lineRule="auto"/>
        <w:ind w:left="64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Please</w:t>
      </w:r>
      <w:r>
        <w:rPr>
          <w:rFonts w:ascii="Times New Roman" w:hAnsi="Times New Roman"/>
          <w:b/>
          <w:sz w:val="24"/>
          <w:szCs w:val="24"/>
        </w:rPr>
        <w:t xml:space="preserve"> answer the following questions!</w:t>
      </w:r>
    </w:p>
    <w:p w14:paraId="76F8C093" w14:textId="47420EAA" w:rsidR="00F256CD" w:rsidRPr="00944069" w:rsidRDefault="00F256CD" w:rsidP="00F256CD">
      <w:pPr>
        <w:pStyle w:val="ListParagraph"/>
        <w:spacing w:line="240" w:lineRule="auto"/>
        <w:ind w:left="644"/>
        <w:rPr>
          <w:rFonts w:ascii="Times New Roman" w:hAnsi="Times New Roman"/>
          <w:sz w:val="24"/>
          <w:szCs w:val="24"/>
        </w:rPr>
      </w:pPr>
      <w:r w:rsidRPr="00944069">
        <w:rPr>
          <w:rFonts w:ascii="Times New Roman" w:hAnsi="Times New Roman"/>
          <w:sz w:val="24"/>
          <w:szCs w:val="24"/>
        </w:rPr>
        <w:t>What w</w:t>
      </w:r>
      <w:r w:rsidR="00D96B9B">
        <w:rPr>
          <w:rFonts w:ascii="Times New Roman" w:hAnsi="Times New Roman"/>
          <w:sz w:val="24"/>
          <w:szCs w:val="24"/>
        </w:rPr>
        <w:t>ere you doing when your lecturer came late</w:t>
      </w:r>
      <w:r w:rsidRPr="00944069">
        <w:rPr>
          <w:rFonts w:ascii="Times New Roman" w:hAnsi="Times New Roman"/>
          <w:sz w:val="24"/>
          <w:szCs w:val="24"/>
        </w:rPr>
        <w:t>?</w:t>
      </w:r>
    </w:p>
    <w:p w14:paraId="4000CBA7" w14:textId="3FEA2A7F" w:rsidR="00F256CD" w:rsidRPr="00944069" w:rsidRDefault="00D96B9B" w:rsidP="00F256CD">
      <w:pPr>
        <w:pStyle w:val="ListParagraph"/>
        <w:spacing w:line="240" w:lineRule="auto"/>
        <w:ind w:left="64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Where were you eating</w:t>
      </w:r>
      <w:r w:rsidR="00F256CD" w:rsidRPr="00944069">
        <w:rPr>
          <w:rFonts w:ascii="Times New Roman" w:hAnsi="Times New Roman"/>
          <w:sz w:val="24"/>
          <w:szCs w:val="24"/>
        </w:rPr>
        <w:t>?</w:t>
      </w:r>
    </w:p>
    <w:p w14:paraId="79919012" w14:textId="77777777" w:rsidR="00F256CD" w:rsidRPr="00944069" w:rsidRDefault="00F256CD" w:rsidP="00F256CD">
      <w:pPr>
        <w:pStyle w:val="ListParagraph"/>
        <w:spacing w:line="240" w:lineRule="auto"/>
        <w:ind w:left="644"/>
        <w:rPr>
          <w:rFonts w:ascii="Times New Roman" w:hAnsi="Times New Roman"/>
          <w:sz w:val="24"/>
          <w:szCs w:val="24"/>
        </w:rPr>
      </w:pPr>
      <w:r w:rsidRPr="00944069">
        <w:rPr>
          <w:rFonts w:ascii="Times New Roman" w:hAnsi="Times New Roman"/>
          <w:sz w:val="24"/>
          <w:szCs w:val="24"/>
        </w:rPr>
        <w:t>Who was watching while you were sleeping at night?</w:t>
      </w:r>
    </w:p>
    <w:p w14:paraId="6050EA8A" w14:textId="1E41B6EF" w:rsidR="00F256CD" w:rsidRPr="00944069" w:rsidRDefault="00F256CD" w:rsidP="00F256CD">
      <w:pPr>
        <w:pStyle w:val="ListParagraph"/>
        <w:spacing w:line="240" w:lineRule="auto"/>
        <w:ind w:left="644"/>
        <w:rPr>
          <w:rFonts w:ascii="Times New Roman" w:hAnsi="Times New Roman"/>
          <w:sz w:val="24"/>
          <w:szCs w:val="24"/>
        </w:rPr>
      </w:pPr>
      <w:r w:rsidRPr="00944069">
        <w:rPr>
          <w:rFonts w:ascii="Times New Roman" w:hAnsi="Times New Roman"/>
          <w:sz w:val="24"/>
          <w:szCs w:val="24"/>
        </w:rPr>
        <w:t xml:space="preserve">What was your father doing </w:t>
      </w:r>
      <w:r w:rsidR="00A83A64">
        <w:rPr>
          <w:rFonts w:ascii="Times New Roman" w:hAnsi="Times New Roman"/>
          <w:sz w:val="24"/>
          <w:szCs w:val="24"/>
        </w:rPr>
        <w:t>while you were calling your sister</w:t>
      </w:r>
      <w:r w:rsidRPr="00944069">
        <w:rPr>
          <w:rFonts w:ascii="Times New Roman" w:hAnsi="Times New Roman"/>
          <w:sz w:val="24"/>
          <w:szCs w:val="24"/>
        </w:rPr>
        <w:t>?</w:t>
      </w:r>
    </w:p>
    <w:p w14:paraId="0D8E1070" w14:textId="77777777" w:rsidR="00F256CD" w:rsidRPr="00303688" w:rsidRDefault="00F256CD" w:rsidP="00303688">
      <w:pPr>
        <w:pStyle w:val="ListParagraph"/>
        <w:spacing w:after="0" w:line="240" w:lineRule="auto"/>
        <w:ind w:left="644"/>
        <w:rPr>
          <w:rFonts w:ascii="Times New Roman" w:hAnsi="Times New Roman"/>
          <w:sz w:val="24"/>
          <w:szCs w:val="24"/>
        </w:rPr>
      </w:pPr>
    </w:p>
    <w:p w14:paraId="27305C48" w14:textId="77777777" w:rsidR="00303688" w:rsidRPr="00303688" w:rsidRDefault="00303688" w:rsidP="00947A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SIMPLE FUTURE</w:t>
      </w:r>
    </w:p>
    <w:p w14:paraId="7A44B53D" w14:textId="77777777" w:rsidR="00F256CD" w:rsidRDefault="00F256CD" w:rsidP="00F256CD">
      <w:pPr>
        <w:pStyle w:val="ListParagraph"/>
        <w:spacing w:after="0" w:line="240" w:lineRule="auto"/>
        <w:ind w:left="64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Please tell me your activities in the future!</w:t>
      </w:r>
    </w:p>
    <w:p w14:paraId="38E9DBEC" w14:textId="77777777" w:rsidR="00F256CD" w:rsidRPr="001D1458" w:rsidRDefault="00F256CD" w:rsidP="00F256CD">
      <w:pPr>
        <w:pStyle w:val="ListParagraph"/>
        <w:spacing w:after="0" w:line="240" w:lineRule="auto"/>
        <w:ind w:left="644"/>
        <w:rPr>
          <w:rFonts w:ascii="Times New Roman" w:hAnsi="Times New Roman"/>
          <w:sz w:val="24"/>
          <w:szCs w:val="24"/>
        </w:rPr>
      </w:pPr>
      <w:r w:rsidRPr="001D1458">
        <w:rPr>
          <w:rFonts w:ascii="Times New Roman" w:hAnsi="Times New Roman"/>
          <w:sz w:val="24"/>
          <w:szCs w:val="24"/>
        </w:rPr>
        <w:t>Where will you go tomorrow?</w:t>
      </w:r>
    </w:p>
    <w:p w14:paraId="7EA6C2D3" w14:textId="6CB8BB7E" w:rsidR="00F256CD" w:rsidRPr="001D1458" w:rsidRDefault="00F256CD" w:rsidP="00F256CD">
      <w:pPr>
        <w:pStyle w:val="ListParagraph"/>
        <w:spacing w:after="0" w:line="240" w:lineRule="auto"/>
        <w:ind w:left="644"/>
        <w:rPr>
          <w:rFonts w:ascii="Times New Roman" w:hAnsi="Times New Roman"/>
          <w:sz w:val="24"/>
          <w:szCs w:val="24"/>
        </w:rPr>
      </w:pPr>
      <w:r w:rsidRPr="001D1458">
        <w:rPr>
          <w:rFonts w:ascii="Times New Roman" w:hAnsi="Times New Roman"/>
          <w:sz w:val="24"/>
          <w:szCs w:val="24"/>
        </w:rPr>
        <w:t xml:space="preserve">What will you study tomorrow </w:t>
      </w:r>
      <w:r w:rsidR="00F0670E">
        <w:rPr>
          <w:rFonts w:ascii="Times New Roman" w:hAnsi="Times New Roman"/>
          <w:sz w:val="24"/>
          <w:szCs w:val="24"/>
        </w:rPr>
        <w:t>next Tuesday</w:t>
      </w:r>
      <w:r w:rsidRPr="001D1458">
        <w:rPr>
          <w:rFonts w:ascii="Times New Roman" w:hAnsi="Times New Roman"/>
          <w:sz w:val="24"/>
          <w:szCs w:val="24"/>
        </w:rPr>
        <w:t>?</w:t>
      </w:r>
    </w:p>
    <w:p w14:paraId="5E8D0D8A" w14:textId="77777777" w:rsidR="00F256CD" w:rsidRPr="001D1458" w:rsidRDefault="00F256CD" w:rsidP="00F256CD">
      <w:pPr>
        <w:pStyle w:val="ListParagraph"/>
        <w:spacing w:after="0" w:line="240" w:lineRule="auto"/>
        <w:ind w:left="644"/>
        <w:rPr>
          <w:rFonts w:ascii="Times New Roman" w:hAnsi="Times New Roman"/>
          <w:sz w:val="24"/>
          <w:szCs w:val="24"/>
        </w:rPr>
      </w:pPr>
      <w:r w:rsidRPr="001D1458">
        <w:rPr>
          <w:rFonts w:ascii="Times New Roman" w:hAnsi="Times New Roman"/>
          <w:sz w:val="24"/>
          <w:szCs w:val="24"/>
        </w:rPr>
        <w:t>When will you have your middle test?</w:t>
      </w:r>
    </w:p>
    <w:p w14:paraId="644D4EC2" w14:textId="1B6C82E0" w:rsidR="00F256CD" w:rsidRDefault="00F256CD" w:rsidP="00F256CD">
      <w:pPr>
        <w:pStyle w:val="ListParagraph"/>
        <w:spacing w:after="0" w:line="240" w:lineRule="auto"/>
        <w:ind w:left="644"/>
        <w:rPr>
          <w:rFonts w:ascii="Times New Roman" w:hAnsi="Times New Roman"/>
          <w:sz w:val="24"/>
          <w:szCs w:val="24"/>
        </w:rPr>
      </w:pPr>
      <w:r w:rsidRPr="001D1458">
        <w:rPr>
          <w:rFonts w:ascii="Times New Roman" w:hAnsi="Times New Roman"/>
          <w:sz w:val="24"/>
          <w:szCs w:val="24"/>
        </w:rPr>
        <w:t xml:space="preserve">Who will call you </w:t>
      </w:r>
      <w:r w:rsidR="00F0670E">
        <w:rPr>
          <w:rFonts w:ascii="Times New Roman" w:hAnsi="Times New Roman"/>
          <w:sz w:val="24"/>
          <w:szCs w:val="24"/>
        </w:rPr>
        <w:t>in the afternoon</w:t>
      </w:r>
      <w:r w:rsidRPr="001D1458">
        <w:rPr>
          <w:rFonts w:ascii="Times New Roman" w:hAnsi="Times New Roman"/>
          <w:sz w:val="24"/>
          <w:szCs w:val="24"/>
        </w:rPr>
        <w:t>?</w:t>
      </w:r>
    </w:p>
    <w:p w14:paraId="04D34A56" w14:textId="77777777" w:rsidR="00F256CD" w:rsidRPr="003E009C" w:rsidRDefault="00F256CD" w:rsidP="00F256CD">
      <w:pPr>
        <w:pStyle w:val="ListParagraph"/>
        <w:spacing w:after="0" w:line="240" w:lineRule="auto"/>
        <w:ind w:left="644"/>
        <w:rPr>
          <w:rFonts w:ascii="Times New Roman" w:hAnsi="Times New Roman"/>
          <w:sz w:val="16"/>
          <w:szCs w:val="24"/>
        </w:rPr>
      </w:pPr>
    </w:p>
    <w:p w14:paraId="38D78143" w14:textId="2F128258" w:rsidR="00F256CD" w:rsidRPr="003E009C" w:rsidRDefault="00F256CD" w:rsidP="00F256CD">
      <w:pPr>
        <w:pStyle w:val="ListParagraph"/>
        <w:spacing w:after="0" w:line="240" w:lineRule="auto"/>
        <w:ind w:left="644"/>
        <w:rPr>
          <w:rFonts w:ascii="Times New Roman" w:hAnsi="Times New Roman"/>
          <w:b/>
          <w:sz w:val="24"/>
          <w:szCs w:val="24"/>
          <w:lang w:val="id-ID"/>
        </w:rPr>
      </w:pPr>
      <w:r w:rsidRPr="003E009C">
        <w:rPr>
          <w:rFonts w:ascii="Times New Roman" w:hAnsi="Times New Roman"/>
          <w:b/>
          <w:sz w:val="24"/>
          <w:szCs w:val="24"/>
          <w:lang w:val="id-ID"/>
        </w:rPr>
        <w:t>Please tell m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e your plan </w:t>
      </w:r>
      <w:r w:rsidR="00F0670E">
        <w:rPr>
          <w:rFonts w:ascii="Times New Roman" w:hAnsi="Times New Roman"/>
          <w:b/>
          <w:sz w:val="24"/>
          <w:szCs w:val="24"/>
        </w:rPr>
        <w:t>for your junior high school life</w:t>
      </w:r>
      <w:r w:rsidRPr="003E009C">
        <w:rPr>
          <w:rFonts w:ascii="Times New Roman" w:hAnsi="Times New Roman"/>
          <w:b/>
          <w:sz w:val="24"/>
          <w:szCs w:val="24"/>
          <w:lang w:val="id-ID"/>
        </w:rPr>
        <w:t>!</w:t>
      </w:r>
    </w:p>
    <w:p w14:paraId="47538673" w14:textId="77777777" w:rsidR="0086781D" w:rsidRPr="0086781D" w:rsidRDefault="0086781D" w:rsidP="00303688">
      <w:pPr>
        <w:pStyle w:val="ListParagraph"/>
        <w:spacing w:after="0" w:line="240" w:lineRule="auto"/>
        <w:ind w:left="644"/>
        <w:rPr>
          <w:rFonts w:ascii="Times New Roman" w:hAnsi="Times New Roman"/>
          <w:b/>
          <w:sz w:val="24"/>
          <w:szCs w:val="24"/>
        </w:rPr>
      </w:pPr>
    </w:p>
    <w:p w14:paraId="782AD256" w14:textId="77777777" w:rsidR="00117148" w:rsidRPr="00936823" w:rsidRDefault="00117148" w:rsidP="00947A88">
      <w:pPr>
        <w:pStyle w:val="ListParagraph"/>
        <w:numPr>
          <w:ilvl w:val="0"/>
          <w:numId w:val="11"/>
        </w:numPr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COUNTABLE AND UNCOUNTABLE NOUN</w:t>
      </w:r>
    </w:p>
    <w:p w14:paraId="6F19E928" w14:textId="77777777" w:rsidR="00117148" w:rsidRDefault="00117148" w:rsidP="00947A88">
      <w:pPr>
        <w:pStyle w:val="ListParagraph"/>
        <w:numPr>
          <w:ilvl w:val="3"/>
          <w:numId w:val="3"/>
        </w:numPr>
        <w:spacing w:after="0" w:line="360" w:lineRule="auto"/>
        <w:ind w:left="851"/>
        <w:rPr>
          <w:rFonts w:ascii="Times New Roman" w:hAnsi="Times New Roman"/>
          <w:sz w:val="24"/>
          <w:szCs w:val="24"/>
        </w:rPr>
        <w:sectPr w:rsidR="00117148" w:rsidSect="0026145B">
          <w:headerReference w:type="default" r:id="rId9"/>
          <w:footerReference w:type="default" r:id="rId10"/>
          <w:type w:val="continuous"/>
          <w:pgSz w:w="11907" w:h="16839" w:code="9"/>
          <w:pgMar w:top="1843" w:right="992" w:bottom="720" w:left="1276" w:header="0" w:footer="0" w:gutter="0"/>
          <w:cols w:space="720"/>
          <w:docGrid w:linePitch="360"/>
        </w:sectPr>
      </w:pPr>
    </w:p>
    <w:p w14:paraId="71E89E7F" w14:textId="77777777" w:rsidR="00D3072E" w:rsidRDefault="00D3072E" w:rsidP="00D3072E">
      <w:pPr>
        <w:pStyle w:val="ListParagraph"/>
        <w:ind w:left="709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Please tell what you have in your kitchen or dining room to the tutor!</w:t>
      </w:r>
    </w:p>
    <w:p w14:paraId="041555D7" w14:textId="77777777" w:rsidR="00D3072E" w:rsidRDefault="00D3072E" w:rsidP="00D3072E">
      <w:pPr>
        <w:pStyle w:val="ListParagraph"/>
        <w:ind w:left="709"/>
        <w:rPr>
          <w:rFonts w:ascii="Times New Roman" w:hAnsi="Times New Roman"/>
          <w:b/>
          <w:sz w:val="24"/>
        </w:rPr>
      </w:pPr>
    </w:p>
    <w:p w14:paraId="418ADB91" w14:textId="77777777" w:rsidR="00D3072E" w:rsidRDefault="00D3072E" w:rsidP="00D3072E">
      <w:pPr>
        <w:pStyle w:val="ListParagraph"/>
        <w:ind w:left="709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Please answer the following questions!</w:t>
      </w:r>
    </w:p>
    <w:p w14:paraId="071627F0" w14:textId="2E3A0ACE" w:rsidR="00D3072E" w:rsidRPr="001D1458" w:rsidRDefault="00D3072E" w:rsidP="00D3072E">
      <w:pPr>
        <w:pStyle w:val="ListParagraph"/>
        <w:numPr>
          <w:ilvl w:val="0"/>
          <w:numId w:val="3"/>
        </w:numPr>
        <w:ind w:left="709"/>
        <w:rPr>
          <w:rFonts w:ascii="Times New Roman" w:hAnsi="Times New Roman"/>
          <w:sz w:val="24"/>
        </w:rPr>
      </w:pPr>
      <w:r w:rsidRPr="001D1458">
        <w:rPr>
          <w:rFonts w:ascii="Times New Roman" w:hAnsi="Times New Roman"/>
          <w:sz w:val="24"/>
        </w:rPr>
        <w:t>How much chocolate d</w:t>
      </w:r>
      <w:r w:rsidR="00F0670E">
        <w:rPr>
          <w:rFonts w:ascii="Times New Roman" w:hAnsi="Times New Roman"/>
          <w:sz w:val="24"/>
        </w:rPr>
        <w:t>o</w:t>
      </w:r>
      <w:r w:rsidRPr="001D1458">
        <w:rPr>
          <w:rFonts w:ascii="Times New Roman" w:hAnsi="Times New Roman"/>
          <w:sz w:val="24"/>
        </w:rPr>
        <w:t xml:space="preserve"> you get on Valentine Day?</w:t>
      </w:r>
    </w:p>
    <w:p w14:paraId="7806E8FE" w14:textId="77777777" w:rsidR="00D3072E" w:rsidRPr="001D1458" w:rsidRDefault="00D3072E" w:rsidP="00D3072E">
      <w:pPr>
        <w:pStyle w:val="ListParagraph"/>
        <w:numPr>
          <w:ilvl w:val="0"/>
          <w:numId w:val="3"/>
        </w:numPr>
        <w:ind w:left="709"/>
        <w:rPr>
          <w:rFonts w:ascii="Times New Roman" w:hAnsi="Times New Roman"/>
          <w:sz w:val="24"/>
        </w:rPr>
      </w:pPr>
      <w:r w:rsidRPr="001D1458">
        <w:rPr>
          <w:rFonts w:ascii="Times New Roman" w:hAnsi="Times New Roman"/>
          <w:sz w:val="24"/>
        </w:rPr>
        <w:t>How many rooms are there in your house?</w:t>
      </w:r>
    </w:p>
    <w:p w14:paraId="3C254B10" w14:textId="77777777" w:rsidR="00D3072E" w:rsidRPr="001D1458" w:rsidRDefault="00D3072E" w:rsidP="00D3072E">
      <w:pPr>
        <w:pStyle w:val="ListParagraph"/>
        <w:numPr>
          <w:ilvl w:val="0"/>
          <w:numId w:val="3"/>
        </w:numPr>
        <w:ind w:left="709"/>
        <w:rPr>
          <w:rFonts w:ascii="Times New Roman" w:hAnsi="Times New Roman"/>
          <w:sz w:val="24"/>
        </w:rPr>
      </w:pPr>
      <w:r w:rsidRPr="001D1458">
        <w:rPr>
          <w:rFonts w:ascii="Times New Roman" w:hAnsi="Times New Roman"/>
          <w:sz w:val="24"/>
        </w:rPr>
        <w:t xml:space="preserve">How many </w:t>
      </w:r>
      <w:r>
        <w:rPr>
          <w:rFonts w:ascii="Times New Roman" w:hAnsi="Times New Roman"/>
          <w:sz w:val="24"/>
        </w:rPr>
        <w:t>floors does your campus</w:t>
      </w:r>
      <w:r w:rsidRPr="001D1458">
        <w:rPr>
          <w:rFonts w:ascii="Times New Roman" w:hAnsi="Times New Roman"/>
          <w:sz w:val="24"/>
        </w:rPr>
        <w:t xml:space="preserve"> have?</w:t>
      </w:r>
    </w:p>
    <w:p w14:paraId="7DBD8923" w14:textId="77777777" w:rsidR="00D3072E" w:rsidRPr="001D1458" w:rsidRDefault="00D3072E" w:rsidP="00D3072E">
      <w:pPr>
        <w:pStyle w:val="ListParagraph"/>
        <w:numPr>
          <w:ilvl w:val="0"/>
          <w:numId w:val="3"/>
        </w:numPr>
        <w:ind w:left="709"/>
        <w:rPr>
          <w:rFonts w:ascii="Times New Roman" w:hAnsi="Times New Roman"/>
          <w:sz w:val="24"/>
        </w:rPr>
      </w:pPr>
      <w:r w:rsidRPr="001D1458">
        <w:rPr>
          <w:rFonts w:ascii="Times New Roman" w:hAnsi="Times New Roman"/>
          <w:sz w:val="24"/>
        </w:rPr>
        <w:t>How much paper do you need to print your assignment out?</w:t>
      </w:r>
    </w:p>
    <w:p w14:paraId="6B430C3B" w14:textId="1DA6AA5B" w:rsidR="00D3072E" w:rsidRPr="001D1458" w:rsidRDefault="00D3072E" w:rsidP="00D3072E">
      <w:pPr>
        <w:pStyle w:val="ListParagraph"/>
        <w:numPr>
          <w:ilvl w:val="0"/>
          <w:numId w:val="3"/>
        </w:numPr>
        <w:ind w:left="709"/>
        <w:rPr>
          <w:rFonts w:ascii="Times New Roman" w:hAnsi="Times New Roman"/>
          <w:sz w:val="24"/>
        </w:rPr>
      </w:pPr>
      <w:r w:rsidRPr="001D1458">
        <w:rPr>
          <w:rFonts w:ascii="Times New Roman" w:hAnsi="Times New Roman"/>
          <w:sz w:val="24"/>
        </w:rPr>
        <w:t>How much informati</w:t>
      </w:r>
      <w:r>
        <w:rPr>
          <w:rFonts w:ascii="Times New Roman" w:hAnsi="Times New Roman"/>
          <w:sz w:val="24"/>
        </w:rPr>
        <w:t>on coul</w:t>
      </w:r>
      <w:r w:rsidR="00090CD9">
        <w:rPr>
          <w:rFonts w:ascii="Times New Roman" w:hAnsi="Times New Roman"/>
          <w:sz w:val="24"/>
        </w:rPr>
        <w:t>d I get about your</w:t>
      </w:r>
      <w:r w:rsidR="00F0670E">
        <w:rPr>
          <w:rFonts w:ascii="Times New Roman" w:hAnsi="Times New Roman"/>
          <w:sz w:val="24"/>
        </w:rPr>
        <w:t>self</w:t>
      </w:r>
      <w:r w:rsidRPr="001D1458">
        <w:rPr>
          <w:rFonts w:ascii="Times New Roman" w:hAnsi="Times New Roman"/>
          <w:sz w:val="24"/>
        </w:rPr>
        <w:t>?</w:t>
      </w:r>
    </w:p>
    <w:p w14:paraId="063931D7" w14:textId="77777777" w:rsidR="00D3072E" w:rsidRPr="001D1458" w:rsidRDefault="00D3072E" w:rsidP="00D3072E">
      <w:pPr>
        <w:pStyle w:val="ListParagraph"/>
        <w:numPr>
          <w:ilvl w:val="0"/>
          <w:numId w:val="3"/>
        </w:numPr>
        <w:ind w:left="709"/>
        <w:rPr>
          <w:rFonts w:ascii="Times New Roman" w:hAnsi="Times New Roman"/>
          <w:sz w:val="24"/>
        </w:rPr>
      </w:pPr>
      <w:r w:rsidRPr="001D1458">
        <w:rPr>
          <w:rFonts w:ascii="Times New Roman" w:hAnsi="Times New Roman"/>
          <w:sz w:val="24"/>
        </w:rPr>
        <w:lastRenderedPageBreak/>
        <w:t>How many cousins do you have?</w:t>
      </w:r>
    </w:p>
    <w:p w14:paraId="5B39C910" w14:textId="2CC24B17" w:rsidR="00D3072E" w:rsidRPr="001D1458" w:rsidRDefault="00D3072E" w:rsidP="00D3072E">
      <w:pPr>
        <w:pStyle w:val="ListParagraph"/>
        <w:numPr>
          <w:ilvl w:val="0"/>
          <w:numId w:val="3"/>
        </w:numPr>
        <w:ind w:left="709"/>
        <w:rPr>
          <w:rFonts w:ascii="Times New Roman" w:hAnsi="Times New Roman"/>
          <w:sz w:val="24"/>
        </w:rPr>
      </w:pPr>
      <w:r w:rsidRPr="001D1458">
        <w:rPr>
          <w:rFonts w:ascii="Times New Roman" w:hAnsi="Times New Roman"/>
          <w:sz w:val="24"/>
        </w:rPr>
        <w:t>How much homework does your</w:t>
      </w:r>
      <w:r w:rsidR="00F0670E">
        <w:rPr>
          <w:rFonts w:ascii="Times New Roman" w:hAnsi="Times New Roman"/>
          <w:sz w:val="24"/>
        </w:rPr>
        <w:t xml:space="preserve"> teach</w:t>
      </w:r>
      <w:r w:rsidRPr="001D1458">
        <w:rPr>
          <w:rFonts w:ascii="Times New Roman" w:hAnsi="Times New Roman"/>
          <w:sz w:val="24"/>
        </w:rPr>
        <w:t>er give to you</w:t>
      </w:r>
      <w:r w:rsidR="00090CD9">
        <w:rPr>
          <w:rFonts w:ascii="Times New Roman" w:hAnsi="Times New Roman"/>
          <w:sz w:val="24"/>
          <w:lang w:val="id-ID"/>
        </w:rPr>
        <w:t xml:space="preserve"> </w:t>
      </w:r>
      <w:r w:rsidR="00F0670E">
        <w:rPr>
          <w:rFonts w:ascii="Times New Roman" w:hAnsi="Times New Roman"/>
          <w:sz w:val="24"/>
        </w:rPr>
        <w:t>weekly</w:t>
      </w:r>
      <w:r w:rsidRPr="001D1458">
        <w:rPr>
          <w:rFonts w:ascii="Times New Roman" w:hAnsi="Times New Roman"/>
          <w:sz w:val="24"/>
        </w:rPr>
        <w:t>?</w:t>
      </w:r>
    </w:p>
    <w:p w14:paraId="7BFB98DE" w14:textId="59BC1D00" w:rsidR="00117148" w:rsidRPr="00D3072E" w:rsidRDefault="00D3072E" w:rsidP="00D3072E">
      <w:pPr>
        <w:pStyle w:val="ListParagraph"/>
        <w:numPr>
          <w:ilvl w:val="0"/>
          <w:numId w:val="3"/>
        </w:numPr>
        <w:ind w:left="709"/>
        <w:rPr>
          <w:rFonts w:ascii="Times New Roman" w:hAnsi="Times New Roman"/>
          <w:sz w:val="24"/>
        </w:rPr>
      </w:pPr>
      <w:r w:rsidRPr="001D1458">
        <w:rPr>
          <w:rFonts w:ascii="Times New Roman" w:hAnsi="Times New Roman"/>
          <w:sz w:val="24"/>
        </w:rPr>
        <w:t>How many people have you met since you were born?</w:t>
      </w:r>
    </w:p>
    <w:p w14:paraId="25D284B8" w14:textId="77777777" w:rsidR="00807348" w:rsidRPr="00F0670E" w:rsidRDefault="00807348" w:rsidP="00F0670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2CC6CC9" w14:textId="50180F2A" w:rsidR="007D1F64" w:rsidRPr="000F706F" w:rsidRDefault="007D1F64" w:rsidP="0023266E">
      <w:pPr>
        <w:pStyle w:val="ListParagraph"/>
        <w:numPr>
          <w:ilvl w:val="0"/>
          <w:numId w:val="14"/>
        </w:numPr>
        <w:spacing w:after="160" w:line="240" w:lineRule="auto"/>
        <w:ind w:left="851"/>
        <w:rPr>
          <w:rFonts w:ascii="Times New Roman" w:hAnsi="Times New Roman"/>
          <w:b/>
          <w:sz w:val="24"/>
          <w:szCs w:val="24"/>
          <w:lang w:val="id-ID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YES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NO QUESTION</w:t>
      </w:r>
    </w:p>
    <w:p w14:paraId="2E8AFE2C" w14:textId="6C1CCCE0" w:rsidR="000F706F" w:rsidRDefault="000F706F" w:rsidP="000F706F">
      <w:pPr>
        <w:pStyle w:val="ListParagraph"/>
        <w:ind w:left="709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Please make your own sentences by using: do, did, were, is, am, will, are, was!</w:t>
      </w:r>
    </w:p>
    <w:p w14:paraId="27ECA5A3" w14:textId="77777777" w:rsidR="000F706F" w:rsidRDefault="000F706F" w:rsidP="000F706F">
      <w:pPr>
        <w:pStyle w:val="ListParagraph"/>
        <w:ind w:left="709"/>
        <w:rPr>
          <w:rFonts w:ascii="Times New Roman" w:hAnsi="Times New Roman"/>
          <w:b/>
          <w:sz w:val="24"/>
        </w:rPr>
      </w:pPr>
    </w:p>
    <w:p w14:paraId="1C5B0D60" w14:textId="39422E62" w:rsidR="000F706F" w:rsidRDefault="000F706F" w:rsidP="000F706F">
      <w:pPr>
        <w:pStyle w:val="ListParagraph"/>
        <w:ind w:left="709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Please answers the question below</w:t>
      </w:r>
    </w:p>
    <w:p w14:paraId="2545B1C2" w14:textId="77777777" w:rsidR="000F706F" w:rsidRDefault="000F706F" w:rsidP="000F706F">
      <w:pPr>
        <w:pStyle w:val="ListParagraph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Were you a student 5 years ago?</w:t>
      </w:r>
    </w:p>
    <w:p w14:paraId="7DC115CC" w14:textId="77777777" w:rsidR="000F706F" w:rsidRDefault="000F706F" w:rsidP="000F706F">
      <w:pPr>
        <w:pStyle w:val="ListParagraph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Will you call someone after finishing the course?</w:t>
      </w:r>
    </w:p>
    <w:p w14:paraId="736E2765" w14:textId="77777777" w:rsidR="000F706F" w:rsidRDefault="000F706F" w:rsidP="000F706F">
      <w:pPr>
        <w:pStyle w:val="ListParagraph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Did you stay up late?</w:t>
      </w:r>
    </w:p>
    <w:p w14:paraId="63EA4A4C" w14:textId="77777777" w:rsidR="000F706F" w:rsidRDefault="000F706F" w:rsidP="000F706F">
      <w:pPr>
        <w:pStyle w:val="ListParagraph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Is your tutor angry?</w:t>
      </w:r>
    </w:p>
    <w:p w14:paraId="2E312226" w14:textId="77777777" w:rsidR="000F706F" w:rsidRDefault="000F706F" w:rsidP="000F706F">
      <w:pPr>
        <w:pStyle w:val="ListParagraph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 you go to campus on Sunday?</w:t>
      </w:r>
    </w:p>
    <w:p w14:paraId="41D82E75" w14:textId="77777777" w:rsidR="000F706F" w:rsidRPr="007D1F64" w:rsidRDefault="000F706F" w:rsidP="000F706F">
      <w:pPr>
        <w:pStyle w:val="ListParagraph"/>
        <w:spacing w:after="160" w:line="240" w:lineRule="auto"/>
        <w:ind w:left="851"/>
        <w:rPr>
          <w:rFonts w:ascii="Times New Roman" w:hAnsi="Times New Roman"/>
          <w:b/>
          <w:sz w:val="24"/>
          <w:szCs w:val="24"/>
          <w:lang w:val="id-ID"/>
        </w:rPr>
      </w:pPr>
    </w:p>
    <w:p w14:paraId="3B1B11AA" w14:textId="2996D2EC" w:rsidR="007D1F64" w:rsidRPr="000F706F" w:rsidRDefault="007D1F64" w:rsidP="0023266E">
      <w:pPr>
        <w:pStyle w:val="ListParagraph"/>
        <w:numPr>
          <w:ilvl w:val="0"/>
          <w:numId w:val="14"/>
        </w:numPr>
        <w:spacing w:after="160" w:line="240" w:lineRule="auto"/>
        <w:ind w:left="851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WH QUESTION</w:t>
      </w:r>
    </w:p>
    <w:p w14:paraId="1A26730A" w14:textId="152FBC1A" w:rsidR="000F706F" w:rsidRDefault="000F706F" w:rsidP="000F706F">
      <w:pPr>
        <w:pStyle w:val="ListParagraph"/>
        <w:spacing w:after="160" w:line="240" w:lineRule="auto"/>
        <w:ind w:left="85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Please make your questions using: what, when, where, who, why, how!</w:t>
      </w:r>
    </w:p>
    <w:p w14:paraId="634FFE9F" w14:textId="0EE7F70D" w:rsidR="000F706F" w:rsidRDefault="000F706F" w:rsidP="000F706F">
      <w:pPr>
        <w:pStyle w:val="ListParagraph"/>
        <w:spacing w:after="160" w:line="240" w:lineRule="auto"/>
        <w:ind w:left="851"/>
        <w:rPr>
          <w:rFonts w:ascii="Times New Roman" w:hAnsi="Times New Roman"/>
          <w:b/>
          <w:sz w:val="24"/>
          <w:szCs w:val="24"/>
        </w:rPr>
      </w:pPr>
    </w:p>
    <w:p w14:paraId="73FD66AA" w14:textId="07B014C8" w:rsidR="000F706F" w:rsidRDefault="000F706F" w:rsidP="000F706F">
      <w:pPr>
        <w:pStyle w:val="ListParagraph"/>
        <w:spacing w:after="160" w:line="240" w:lineRule="auto"/>
        <w:ind w:left="85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Please answer the questions below!</w:t>
      </w:r>
    </w:p>
    <w:p w14:paraId="0919FD06" w14:textId="38EF17CB" w:rsidR="000F706F" w:rsidRDefault="00320E13" w:rsidP="000F706F">
      <w:pPr>
        <w:pStyle w:val="ListParagraph"/>
        <w:spacing w:after="160" w:line="24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does your father do?</w:t>
      </w:r>
    </w:p>
    <w:p w14:paraId="4770A1C9" w14:textId="2BCA6145" w:rsidR="00320E13" w:rsidRDefault="00320E13" w:rsidP="000F706F">
      <w:pPr>
        <w:pStyle w:val="ListParagraph"/>
        <w:spacing w:after="160" w:line="24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Where does he work?</w:t>
      </w:r>
    </w:p>
    <w:p w14:paraId="0E025D20" w14:textId="5BA96344" w:rsidR="00320E13" w:rsidRDefault="00320E13" w:rsidP="000F706F">
      <w:pPr>
        <w:pStyle w:val="ListParagraph"/>
        <w:spacing w:after="160" w:line="24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old is he?</w:t>
      </w:r>
    </w:p>
    <w:p w14:paraId="0C521806" w14:textId="7FBED2B8" w:rsidR="00320E13" w:rsidRDefault="008729FE" w:rsidP="000F706F">
      <w:pPr>
        <w:pStyle w:val="ListParagraph"/>
        <w:spacing w:after="160" w:line="24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do you have flag ceremony?</w:t>
      </w:r>
    </w:p>
    <w:p w14:paraId="56A6D6FA" w14:textId="4A009B33" w:rsidR="008729FE" w:rsidRDefault="008729FE" w:rsidP="000F706F">
      <w:pPr>
        <w:pStyle w:val="ListParagraph"/>
        <w:spacing w:after="160" w:line="24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are you doing?</w:t>
      </w:r>
    </w:p>
    <w:p w14:paraId="144EC953" w14:textId="5F34A2B0" w:rsidR="008729FE" w:rsidRDefault="008729FE" w:rsidP="000F706F">
      <w:pPr>
        <w:pStyle w:val="ListParagraph"/>
        <w:spacing w:after="160" w:line="24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Where is your brother?</w:t>
      </w:r>
    </w:p>
    <w:p w14:paraId="015224A4" w14:textId="4849CB67" w:rsidR="008729FE" w:rsidRDefault="008729FE" w:rsidP="000F706F">
      <w:pPr>
        <w:pStyle w:val="ListParagraph"/>
        <w:spacing w:after="160" w:line="24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did you meet Gung Indi?</w:t>
      </w:r>
    </w:p>
    <w:p w14:paraId="520CF945" w14:textId="046FB772" w:rsidR="008729FE" w:rsidRDefault="008729FE" w:rsidP="000F706F">
      <w:pPr>
        <w:pStyle w:val="ListParagraph"/>
        <w:spacing w:after="160" w:line="24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will you go to school next week?</w:t>
      </w:r>
    </w:p>
    <w:p w14:paraId="4CDD48C2" w14:textId="1EE859B6" w:rsidR="00B14DC7" w:rsidRDefault="00B14DC7" w:rsidP="000F706F">
      <w:pPr>
        <w:pStyle w:val="ListParagraph"/>
        <w:spacing w:after="160" w:line="24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was your feeling last night?</w:t>
      </w:r>
    </w:p>
    <w:p w14:paraId="52C64D9E" w14:textId="6DA6CEED" w:rsidR="00B14DC7" w:rsidRDefault="00B14DC7" w:rsidP="000F706F">
      <w:pPr>
        <w:pStyle w:val="ListParagraph"/>
        <w:spacing w:after="160" w:line="240" w:lineRule="auto"/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Who dropped you off to JR?</w:t>
      </w:r>
    </w:p>
    <w:p w14:paraId="335D4971" w14:textId="77777777" w:rsidR="00B14DC7" w:rsidRPr="000F706F" w:rsidRDefault="00B14DC7" w:rsidP="000F706F">
      <w:pPr>
        <w:pStyle w:val="ListParagraph"/>
        <w:spacing w:after="160" w:line="240" w:lineRule="auto"/>
        <w:ind w:left="851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2E6B90B6" w14:textId="7AE379C5" w:rsidR="007D1F64" w:rsidRPr="0023266E" w:rsidRDefault="007D1F64" w:rsidP="0023266E">
      <w:pPr>
        <w:pStyle w:val="ListParagraph"/>
        <w:numPr>
          <w:ilvl w:val="0"/>
          <w:numId w:val="14"/>
        </w:numPr>
        <w:spacing w:after="160" w:line="240" w:lineRule="auto"/>
        <w:ind w:left="851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MODAL AUXILIARY</w:t>
      </w:r>
    </w:p>
    <w:p w14:paraId="03C37A40" w14:textId="2025809A" w:rsidR="0023266E" w:rsidRDefault="0023266E" w:rsidP="0023266E">
      <w:pPr>
        <w:pStyle w:val="ListParagraph"/>
        <w:spacing w:after="160" w:line="240" w:lineRule="auto"/>
        <w:ind w:left="85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Please give 2 statements using modal auxiliary for the conditions below!</w:t>
      </w:r>
    </w:p>
    <w:p w14:paraId="59C35402" w14:textId="79FF5A1C" w:rsidR="0023266E" w:rsidRDefault="0023266E" w:rsidP="0023266E">
      <w:pPr>
        <w:pStyle w:val="ListParagraph"/>
        <w:numPr>
          <w:ilvl w:val="3"/>
          <w:numId w:val="3"/>
        </w:numPr>
        <w:spacing w:after="160" w:line="240" w:lineRule="auto"/>
        <w:ind w:left="1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Your friend loses her phone.</w:t>
      </w:r>
    </w:p>
    <w:p w14:paraId="3E7EE1AE" w14:textId="013DBE0F" w:rsidR="0023266E" w:rsidRDefault="0023266E" w:rsidP="0023266E">
      <w:pPr>
        <w:pStyle w:val="ListParagraph"/>
        <w:numPr>
          <w:ilvl w:val="3"/>
          <w:numId w:val="3"/>
        </w:numPr>
        <w:spacing w:after="160" w:line="240" w:lineRule="auto"/>
        <w:ind w:left="1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Your parents want to go to Florida.</w:t>
      </w:r>
    </w:p>
    <w:p w14:paraId="38B10451" w14:textId="1D28DCC4" w:rsidR="0023266E" w:rsidRDefault="0023266E" w:rsidP="0023266E">
      <w:pPr>
        <w:pStyle w:val="ListParagraph"/>
        <w:numPr>
          <w:ilvl w:val="3"/>
          <w:numId w:val="3"/>
        </w:numPr>
        <w:spacing w:after="160" w:line="240" w:lineRule="auto"/>
        <w:ind w:left="1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study in GMIS.</w:t>
      </w:r>
    </w:p>
    <w:p w14:paraId="43A9FD7B" w14:textId="0883F263" w:rsidR="0023266E" w:rsidRDefault="0023266E" w:rsidP="0023266E">
      <w:pPr>
        <w:pStyle w:val="ListParagraph"/>
        <w:numPr>
          <w:ilvl w:val="3"/>
          <w:numId w:val="3"/>
        </w:numPr>
        <w:spacing w:after="160" w:line="240" w:lineRule="auto"/>
        <w:ind w:left="1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Your brother got fever.</w:t>
      </w:r>
    </w:p>
    <w:p w14:paraId="48F6626F" w14:textId="623B3931" w:rsidR="0023266E" w:rsidRDefault="0023266E" w:rsidP="0023266E">
      <w:pPr>
        <w:pStyle w:val="ListParagraph"/>
        <w:numPr>
          <w:ilvl w:val="3"/>
          <w:numId w:val="3"/>
        </w:numPr>
        <w:spacing w:after="160" w:line="240" w:lineRule="auto"/>
        <w:ind w:left="1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Your friend wants to borrow your phone.</w:t>
      </w:r>
    </w:p>
    <w:p w14:paraId="150DFFBE" w14:textId="77777777" w:rsidR="0023266E" w:rsidRPr="0023266E" w:rsidRDefault="0023266E" w:rsidP="0023266E">
      <w:pPr>
        <w:pStyle w:val="ListParagraph"/>
        <w:spacing w:after="160" w:line="240" w:lineRule="auto"/>
        <w:ind w:left="1276"/>
        <w:rPr>
          <w:rFonts w:ascii="Times New Roman" w:hAnsi="Times New Roman"/>
          <w:sz w:val="24"/>
          <w:szCs w:val="24"/>
        </w:rPr>
      </w:pPr>
    </w:p>
    <w:p w14:paraId="6032AE8B" w14:textId="5518E7ED" w:rsidR="007D1F64" w:rsidRPr="0023266E" w:rsidRDefault="007D1F64" w:rsidP="0023266E">
      <w:pPr>
        <w:pStyle w:val="ListParagraph"/>
        <w:numPr>
          <w:ilvl w:val="0"/>
          <w:numId w:val="14"/>
        </w:numPr>
        <w:spacing w:after="160" w:line="240" w:lineRule="auto"/>
        <w:ind w:left="851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FUTURE CONTINUOUS</w:t>
      </w:r>
    </w:p>
    <w:p w14:paraId="37864903" w14:textId="3137E6AE" w:rsidR="0023266E" w:rsidRDefault="0023266E" w:rsidP="0023266E">
      <w:pPr>
        <w:pStyle w:val="ListParagraph"/>
        <w:spacing w:after="160" w:line="240" w:lineRule="auto"/>
        <w:ind w:left="85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Tell the predictions of your future activities at the conditions below!</w:t>
      </w:r>
    </w:p>
    <w:p w14:paraId="18AE1605" w14:textId="352DBC45" w:rsidR="0023266E" w:rsidRDefault="0023266E" w:rsidP="0023266E">
      <w:pPr>
        <w:pStyle w:val="ListParagraph"/>
        <w:numPr>
          <w:ilvl w:val="6"/>
          <w:numId w:val="3"/>
        </w:numPr>
        <w:spacing w:after="160" w:line="240" w:lineRule="auto"/>
        <w:ind w:left="1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……. When </w:t>
      </w:r>
      <w:r w:rsidR="00837A45">
        <w:rPr>
          <w:rFonts w:ascii="Times New Roman" w:hAnsi="Times New Roman"/>
          <w:sz w:val="24"/>
          <w:szCs w:val="24"/>
        </w:rPr>
        <w:t>your parents go out for having dinner.</w:t>
      </w:r>
    </w:p>
    <w:p w14:paraId="0251A7F0" w14:textId="4F8EC82B" w:rsidR="00837A45" w:rsidRPr="0023266E" w:rsidRDefault="00837A45" w:rsidP="00837A45">
      <w:pPr>
        <w:pStyle w:val="ListParagraph"/>
        <w:numPr>
          <w:ilvl w:val="6"/>
          <w:numId w:val="3"/>
        </w:numPr>
        <w:spacing w:after="160" w:line="240" w:lineRule="auto"/>
        <w:ind w:left="1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…….</w:t>
      </w:r>
      <w:r>
        <w:rPr>
          <w:rFonts w:ascii="Times New Roman" w:hAnsi="Times New Roman"/>
          <w:sz w:val="24"/>
          <w:szCs w:val="24"/>
        </w:rPr>
        <w:t xml:space="preserve"> When your friend comes late for middle test.</w:t>
      </w:r>
    </w:p>
    <w:p w14:paraId="11A46181" w14:textId="06CECB3E" w:rsidR="00837A45" w:rsidRPr="0023266E" w:rsidRDefault="00837A45" w:rsidP="00837A45">
      <w:pPr>
        <w:pStyle w:val="ListParagraph"/>
        <w:numPr>
          <w:ilvl w:val="6"/>
          <w:numId w:val="3"/>
        </w:numPr>
        <w:spacing w:after="160" w:line="240" w:lineRule="auto"/>
        <w:ind w:left="1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…….</w:t>
      </w:r>
      <w:r>
        <w:rPr>
          <w:rFonts w:ascii="Times New Roman" w:hAnsi="Times New Roman"/>
          <w:sz w:val="24"/>
          <w:szCs w:val="24"/>
        </w:rPr>
        <w:t xml:space="preserve"> When your brother takes a nap.</w:t>
      </w:r>
    </w:p>
    <w:p w14:paraId="6A3D57FF" w14:textId="65699EA2" w:rsidR="00837A45" w:rsidRPr="0023266E" w:rsidRDefault="00837A45" w:rsidP="00837A45">
      <w:pPr>
        <w:pStyle w:val="ListParagraph"/>
        <w:numPr>
          <w:ilvl w:val="6"/>
          <w:numId w:val="3"/>
        </w:numPr>
        <w:spacing w:after="160" w:line="240" w:lineRule="auto"/>
        <w:ind w:left="1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…….</w:t>
      </w:r>
      <w:r>
        <w:rPr>
          <w:rFonts w:ascii="Times New Roman" w:hAnsi="Times New Roman"/>
          <w:sz w:val="24"/>
          <w:szCs w:val="24"/>
        </w:rPr>
        <w:t xml:space="preserve"> At 3 pm </w:t>
      </w:r>
      <w:r w:rsidR="00FD2FD2">
        <w:rPr>
          <w:rFonts w:ascii="Times New Roman" w:hAnsi="Times New Roman"/>
          <w:sz w:val="24"/>
          <w:szCs w:val="24"/>
        </w:rPr>
        <w:t>tomorrow.</w:t>
      </w:r>
    </w:p>
    <w:p w14:paraId="4E65C314" w14:textId="0390CF34" w:rsidR="00837A45" w:rsidRPr="0023266E" w:rsidRDefault="00837A45" w:rsidP="00837A45">
      <w:pPr>
        <w:pStyle w:val="ListParagraph"/>
        <w:numPr>
          <w:ilvl w:val="6"/>
          <w:numId w:val="3"/>
        </w:numPr>
        <w:spacing w:after="160" w:line="240" w:lineRule="auto"/>
        <w:ind w:left="1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…….</w:t>
      </w:r>
      <w:r w:rsidR="00FD2FD2">
        <w:rPr>
          <w:rFonts w:ascii="Times New Roman" w:hAnsi="Times New Roman"/>
          <w:sz w:val="24"/>
          <w:szCs w:val="24"/>
        </w:rPr>
        <w:t xml:space="preserve"> At 7 pm tonight.</w:t>
      </w:r>
    </w:p>
    <w:p w14:paraId="529A3E37" w14:textId="77777777" w:rsidR="00837A45" w:rsidRPr="0023266E" w:rsidRDefault="00837A45" w:rsidP="00837A45">
      <w:pPr>
        <w:pStyle w:val="ListParagraph"/>
        <w:spacing w:after="160" w:line="240" w:lineRule="auto"/>
        <w:ind w:left="1276"/>
        <w:rPr>
          <w:rFonts w:ascii="Times New Roman" w:hAnsi="Times New Roman"/>
          <w:sz w:val="24"/>
          <w:szCs w:val="24"/>
        </w:rPr>
      </w:pPr>
    </w:p>
    <w:p w14:paraId="3C619248" w14:textId="77777777" w:rsidR="007D1F64" w:rsidRDefault="007D1F64" w:rsidP="007D1F64">
      <w:pPr>
        <w:pStyle w:val="ListParagraph"/>
        <w:spacing w:after="160" w:line="240" w:lineRule="auto"/>
        <w:ind w:left="851"/>
        <w:rPr>
          <w:rFonts w:ascii="Times New Roman" w:hAnsi="Times New Roman"/>
          <w:b/>
          <w:sz w:val="24"/>
          <w:szCs w:val="24"/>
          <w:lang w:val="id-ID"/>
        </w:rPr>
      </w:pPr>
    </w:p>
    <w:p w14:paraId="057A352F" w14:textId="135EF173" w:rsidR="00882F12" w:rsidRPr="002D6E66" w:rsidRDefault="00882F12" w:rsidP="007D1F64">
      <w:pPr>
        <w:pStyle w:val="ListParagraph"/>
        <w:spacing w:after="160" w:line="240" w:lineRule="auto"/>
        <w:ind w:left="0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2D6E66">
        <w:rPr>
          <w:rFonts w:ascii="Times New Roman" w:hAnsi="Times New Roman"/>
          <w:b/>
          <w:sz w:val="24"/>
          <w:szCs w:val="24"/>
          <w:lang w:val="id-ID"/>
        </w:rPr>
        <w:t>---GOOD LUCK---</w:t>
      </w:r>
    </w:p>
    <w:sectPr w:rsidR="00882F12" w:rsidRPr="002D6E66" w:rsidSect="0026145B">
      <w:headerReference w:type="default" r:id="rId11"/>
      <w:footerReference w:type="default" r:id="rId12"/>
      <w:type w:val="continuous"/>
      <w:pgSz w:w="11907" w:h="16839" w:code="9"/>
      <w:pgMar w:top="1843" w:right="992" w:bottom="720" w:left="12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20403" w14:textId="77777777" w:rsidR="00CF32DF" w:rsidRDefault="00CF32DF" w:rsidP="00A56AEC">
      <w:pPr>
        <w:spacing w:after="0" w:line="240" w:lineRule="auto"/>
      </w:pPr>
      <w:r>
        <w:separator/>
      </w:r>
    </w:p>
  </w:endnote>
  <w:endnote w:type="continuationSeparator" w:id="0">
    <w:p w14:paraId="4D3C67C6" w14:textId="77777777" w:rsidR="00CF32DF" w:rsidRDefault="00CF32DF" w:rsidP="00A56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8C91C" w14:textId="77777777" w:rsidR="00117148" w:rsidRDefault="00117148">
    <w:pPr>
      <w:pStyle w:val="Footer"/>
    </w:pPr>
    <w:r>
      <w:rPr>
        <w:noProof/>
        <w:color w:val="808080" w:themeColor="background1" w:themeShade="80"/>
        <w:lang w:val="id-ID" w:eastAsia="id-ID"/>
      </w:rPr>
      <mc:AlternateContent>
        <mc:Choice Requires="wpg">
          <w:drawing>
            <wp:anchor distT="0" distB="0" distL="0" distR="0" simplePos="0" relativeHeight="251664384" behindDoc="0" locked="0" layoutInCell="1" allowOverlap="1" wp14:anchorId="43D3239E" wp14:editId="160A4EA6">
              <wp:simplePos x="0" y="0"/>
              <wp:positionH relativeFrom="margin">
                <wp:posOffset>-295275</wp:posOffset>
              </wp:positionH>
              <wp:positionV relativeFrom="bottomMargin">
                <wp:posOffset>-76835</wp:posOffset>
              </wp:positionV>
              <wp:extent cx="5943600" cy="320040"/>
              <wp:effectExtent l="0" t="0" r="0" b="3810"/>
              <wp:wrapSquare wrapText="bothSides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 Box 3"/>
                      <wps:cNvSpPr txBox="1"/>
                      <wps:spPr>
                        <a:xfrm>
                          <a:off x="0" y="66676"/>
                          <a:ext cx="5943601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e"/>
                              <w:tag w:val=""/>
                              <w:id w:val="-53218911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070C9B1" w14:textId="08774CEA" w:rsidR="00117148" w:rsidRPr="001A151A" w:rsidRDefault="00117148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Jolly Roger Education Test</w:t>
                                </w:r>
                              </w:p>
                            </w:sdtContent>
                          </w:sdt>
                          <w:p w14:paraId="41F66A29" w14:textId="77777777" w:rsidR="00117148" w:rsidRDefault="0011714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D3239E" id="Group 1" o:spid="_x0000_s1027" style="position:absolute;margin-left:-23.25pt;margin-top:-6.05pt;width:468pt;height:25.2pt;z-index:251664384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">
              <v:rect id="Rectangle 2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PxwwAAANo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1gAn9X0g2Qi18AAAD//wMAUEsBAi0AFAAGAAgAAAAhANvh9svuAAAAhQEAABMAAAAAAAAAAAAA&#10;AAAAAAAAAFtDb250ZW50X1R5cGVzXS54bWxQSwECLQAUAAYACAAAACEAWvQsW78AAAAVAQAACwAA&#10;AAAAAAAAAAAAAAAfAQAAX3JlbHMvLnJlbHNQSwECLQAUAAYACAAAACEAFSzD8cMAAADa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Date"/>
                        <w:tag w:val=""/>
                        <w:id w:val="-53218911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070C9B1" w14:textId="08774CEA" w:rsidR="00117148" w:rsidRPr="001A151A" w:rsidRDefault="00117148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Jolly Roger Education Test</w:t>
                          </w:r>
                        </w:p>
                      </w:sdtContent>
                    </w:sdt>
                    <w:p w14:paraId="41F66A29" w14:textId="77777777" w:rsidR="00117148" w:rsidRDefault="0011714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477FF83" wp14:editId="2A9209D3">
              <wp:simplePos x="0" y="0"/>
              <wp:positionH relativeFrom="rightMargin">
                <wp:posOffset>-295275</wp:posOffset>
              </wp:positionH>
              <wp:positionV relativeFrom="bottomMargin">
                <wp:posOffset>-76835</wp:posOffset>
              </wp:positionV>
              <wp:extent cx="457200" cy="320040"/>
              <wp:effectExtent l="0" t="0" r="0" b="3810"/>
              <wp:wrapSquare wrapText="bothSides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F3F40D1" w14:textId="123B8E90" w:rsidR="00117148" w:rsidRDefault="0011714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C5AA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77FF83" id="Rectangle 4" o:spid="_x0000_s1030" style="position:absolute;margin-left:-23.25pt;margin-top:-6.05pt;width:36pt;height:25.2pt;z-index:25166336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" fillcolor="black [3213]" stroked="f" strokeweight="3pt">
              <v:textbox>
                <w:txbxContent>
                  <w:p w14:paraId="0F3F40D1" w14:textId="123B8E90" w:rsidR="00117148" w:rsidRDefault="0011714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C5AAF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A42A3" w14:textId="77777777" w:rsidR="00E06DD0" w:rsidRDefault="00B557F7">
    <w:pPr>
      <w:pStyle w:val="Footer"/>
    </w:pPr>
    <w:r>
      <w:rPr>
        <w:noProof/>
        <w:color w:val="808080" w:themeColor="background1" w:themeShade="80"/>
        <w:lang w:val="id-ID" w:eastAsia="id-ID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0787816" wp14:editId="08A3CEFE">
              <wp:simplePos x="0" y="0"/>
              <wp:positionH relativeFrom="margin">
                <wp:posOffset>-295275</wp:posOffset>
              </wp:positionH>
              <wp:positionV relativeFrom="bottomMargin">
                <wp:posOffset>-76835</wp:posOffset>
              </wp:positionV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1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e"/>
                              <w:tag w:val=""/>
                              <w:id w:val="-161689269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C0B6EDB" w14:textId="77777777" w:rsidR="00085246" w:rsidRPr="001A151A" w:rsidRDefault="00085246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1A151A">
                                  <w:rPr>
                                    <w:color w:val="000000" w:themeColor="text1"/>
                                    <w:lang w:val="id-ID"/>
                                  </w:rPr>
                                  <w:t>Jolly Roger Education</w:t>
                                </w:r>
                                <w:r w:rsidR="001B7BA2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 Test</w:t>
                                </w:r>
                              </w:p>
                            </w:sdtContent>
                          </w:sdt>
                          <w:p w14:paraId="6DA89448" w14:textId="77777777" w:rsidR="00085246" w:rsidRDefault="0008524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787816" id="Group 37" o:spid="_x0000_s1031" style="position:absolute;margin-left:-23.25pt;margin-top:-6.05pt;width:468pt;height:25.2pt;z-index:251660288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">
              <v:rect id="Rectangle 38" o:spid="_x0000_s103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Date"/>
                        <w:tag w:val=""/>
                        <w:id w:val="-1616892695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C0B6EDB" w14:textId="77777777" w:rsidR="00085246" w:rsidRPr="001A151A" w:rsidRDefault="00085246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1A151A">
                            <w:rPr>
                              <w:color w:val="000000" w:themeColor="text1"/>
                              <w:lang w:val="id-ID"/>
                            </w:rPr>
                            <w:t>Jolly Roger Education</w:t>
                          </w:r>
                          <w:r w:rsidR="001B7BA2">
                            <w:rPr>
                              <w:color w:val="000000" w:themeColor="text1"/>
                              <w:lang w:val="id-ID"/>
                            </w:rPr>
                            <w:t xml:space="preserve"> Test</w:t>
                          </w:r>
                        </w:p>
                      </w:sdtContent>
                    </w:sdt>
                    <w:p w14:paraId="6DA89448" w14:textId="77777777" w:rsidR="00085246" w:rsidRDefault="0008524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F48A870" wp14:editId="71729312">
              <wp:simplePos x="0" y="0"/>
              <wp:positionH relativeFrom="rightMargin">
                <wp:posOffset>-295275</wp:posOffset>
              </wp:positionH>
              <wp:positionV relativeFrom="bottomMargin">
                <wp:posOffset>-76835</wp:posOffset>
              </wp:positionV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5B312A" w14:textId="3653F891" w:rsidR="00085246" w:rsidRDefault="0008524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96B9B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48A870" id="Rectangle 40" o:spid="_x0000_s1034" style="position:absolute;margin-left:-23.25pt;margin-top:-6.05pt;width:3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" fillcolor="black [3213]" stroked="f" strokeweight="3pt">
              <v:textbox>
                <w:txbxContent>
                  <w:p w14:paraId="755B312A" w14:textId="3653F891" w:rsidR="00085246" w:rsidRDefault="0008524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D96B9B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BBD34" w14:textId="77777777" w:rsidR="00CF32DF" w:rsidRDefault="00CF32DF" w:rsidP="00A56AEC">
      <w:pPr>
        <w:spacing w:after="0" w:line="240" w:lineRule="auto"/>
      </w:pPr>
      <w:r>
        <w:separator/>
      </w:r>
    </w:p>
  </w:footnote>
  <w:footnote w:type="continuationSeparator" w:id="0">
    <w:p w14:paraId="2037891B" w14:textId="77777777" w:rsidR="00CF32DF" w:rsidRDefault="00CF32DF" w:rsidP="00A56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6BACF" w14:textId="77777777" w:rsidR="00117148" w:rsidRDefault="00117148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14:paraId="35F98A11" w14:textId="77777777" w:rsidR="00117148" w:rsidRDefault="00117148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  <w:r w:rsidRPr="00882F12">
      <w:rPr>
        <w:noProof/>
        <w:lang w:val="id-ID" w:eastAsia="id-ID"/>
      </w:rPr>
      <w:drawing>
        <wp:anchor distT="0" distB="0" distL="114300" distR="114300" simplePos="0" relativeHeight="251665408" behindDoc="0" locked="0" layoutInCell="1" allowOverlap="1" wp14:anchorId="5309128A" wp14:editId="1E1918A5">
          <wp:simplePos x="0" y="0"/>
          <wp:positionH relativeFrom="page">
            <wp:align>center</wp:align>
          </wp:positionH>
          <wp:positionV relativeFrom="paragraph">
            <wp:posOffset>9525</wp:posOffset>
          </wp:positionV>
          <wp:extent cx="2743200" cy="79057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132732F" w14:textId="77777777" w:rsidR="00117148" w:rsidRDefault="00117148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14:paraId="4779B714" w14:textId="77777777" w:rsidR="00117148" w:rsidRDefault="00117148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14:paraId="23714E6A" w14:textId="77777777" w:rsidR="00117148" w:rsidRDefault="00117148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14:paraId="4CD9EB4F" w14:textId="77777777" w:rsidR="00117148" w:rsidRDefault="00117148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14:paraId="5F251562" w14:textId="77777777" w:rsidR="00117148" w:rsidRDefault="00117148" w:rsidP="00701843">
    <w:pPr>
      <w:pStyle w:val="Header"/>
      <w:pBdr>
        <w:bottom w:val="thickThinSmallGap" w:sz="24" w:space="1" w:color="622423"/>
      </w:pBdr>
      <w:tabs>
        <w:tab w:val="left" w:pos="2490"/>
      </w:tabs>
      <w:rPr>
        <w:rFonts w:ascii="Times New Roman" w:hAnsi="Times New Roman"/>
        <w:color w:val="000000"/>
        <w:sz w:val="18"/>
        <w:lang w:val="id-ID"/>
      </w:rPr>
    </w:pPr>
    <w:r>
      <w:rPr>
        <w:rFonts w:ascii="Times New Roman" w:hAnsi="Times New Roman"/>
        <w:color w:val="000000"/>
        <w:sz w:val="18"/>
        <w:lang w:val="id-ID"/>
      </w:rPr>
      <w:tab/>
    </w:r>
    <w:r>
      <w:rPr>
        <w:rFonts w:ascii="Times New Roman" w:hAnsi="Times New Roman"/>
        <w:color w:val="000000"/>
        <w:sz w:val="18"/>
        <w:lang w:val="id-ID"/>
      </w:rPr>
      <w:tab/>
    </w:r>
  </w:p>
  <w:p w14:paraId="2CB228B8" w14:textId="77777777" w:rsidR="00117148" w:rsidRDefault="00117148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en-US"/>
      </w:rPr>
    </w:pPr>
    <w:r>
      <w:rPr>
        <w:rFonts w:ascii="Times New Roman" w:hAnsi="Times New Roman"/>
        <w:color w:val="000000"/>
        <w:sz w:val="18"/>
        <w:lang w:val="id-ID"/>
      </w:rPr>
      <w:t>Address</w:t>
    </w:r>
    <w:r w:rsidRPr="00867D6A">
      <w:rPr>
        <w:rFonts w:ascii="Times New Roman" w:hAnsi="Times New Roman"/>
        <w:color w:val="000000"/>
        <w:sz w:val="18"/>
        <w:lang w:val="en-US"/>
      </w:rPr>
      <w:t xml:space="preserve">: </w:t>
    </w:r>
    <w:r>
      <w:rPr>
        <w:rFonts w:ascii="Times New Roman" w:hAnsi="Times New Roman"/>
        <w:color w:val="000000"/>
        <w:sz w:val="18"/>
        <w:lang w:val="id-ID"/>
      </w:rPr>
      <w:t>Graha Merdeka Unit 16-17 Renon-Denpasar</w:t>
    </w:r>
    <w:r>
      <w:rPr>
        <w:rFonts w:ascii="Times New Roman" w:hAnsi="Times New Roman"/>
        <w:color w:val="000000"/>
        <w:sz w:val="18"/>
        <w:lang w:val="en-US"/>
      </w:rPr>
      <w:t xml:space="preserve"> | </w:t>
    </w:r>
    <w:r>
      <w:rPr>
        <w:rFonts w:ascii="Times New Roman" w:hAnsi="Times New Roman"/>
        <w:color w:val="000000"/>
        <w:sz w:val="18"/>
      </w:rPr>
      <w:t>Telephone</w:t>
    </w:r>
    <w:r>
      <w:rPr>
        <w:rFonts w:ascii="Times New Roman" w:hAnsi="Times New Roman"/>
        <w:color w:val="000000"/>
        <w:sz w:val="18"/>
        <w:lang w:val="id-ID"/>
      </w:rPr>
      <w:t>:</w:t>
    </w:r>
    <w:r>
      <w:rPr>
        <w:rFonts w:ascii="Times New Roman" w:hAnsi="Times New Roman"/>
        <w:color w:val="000000"/>
        <w:sz w:val="18"/>
      </w:rPr>
      <w:t xml:space="preserve"> (0361)</w:t>
    </w:r>
    <w:r>
      <w:rPr>
        <w:rFonts w:ascii="Times New Roman" w:hAnsi="Times New Roman"/>
        <w:color w:val="000000"/>
        <w:sz w:val="18"/>
        <w:lang w:val="id-ID"/>
      </w:rPr>
      <w:t>248908</w:t>
    </w:r>
    <w:r>
      <w:rPr>
        <w:rFonts w:ascii="Times New Roman" w:hAnsi="Times New Roman"/>
        <w:color w:val="000000"/>
        <w:sz w:val="18"/>
      </w:rPr>
      <w:t xml:space="preserve"> |</w:t>
    </w:r>
    <w:r>
      <w:rPr>
        <w:rFonts w:ascii="Times New Roman" w:hAnsi="Times New Roman"/>
        <w:color w:val="000000"/>
        <w:sz w:val="18"/>
        <w:lang w:val="en-US"/>
      </w:rPr>
      <w:t xml:space="preserve"> Website: www.jollyrogereducation.com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3E29C" w14:textId="77777777"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14:paraId="3AF95A81" w14:textId="77777777"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  <w:r w:rsidRPr="00882F12">
      <w:rPr>
        <w:noProof/>
        <w:lang w:val="id-ID" w:eastAsia="id-ID"/>
      </w:rPr>
      <w:drawing>
        <wp:anchor distT="0" distB="0" distL="114300" distR="114300" simplePos="0" relativeHeight="251661312" behindDoc="0" locked="0" layoutInCell="1" allowOverlap="1" wp14:anchorId="172025E1" wp14:editId="4759F0D2">
          <wp:simplePos x="0" y="0"/>
          <wp:positionH relativeFrom="page">
            <wp:align>center</wp:align>
          </wp:positionH>
          <wp:positionV relativeFrom="paragraph">
            <wp:posOffset>9525</wp:posOffset>
          </wp:positionV>
          <wp:extent cx="2743200" cy="790575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B11ECEB" w14:textId="77777777"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14:paraId="49BAB5FB" w14:textId="77777777"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14:paraId="1AE44A62" w14:textId="77777777"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14:paraId="4306502B" w14:textId="77777777"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14:paraId="643E4ECC" w14:textId="77777777" w:rsidR="00701843" w:rsidRDefault="00701843" w:rsidP="00701843">
    <w:pPr>
      <w:pStyle w:val="Header"/>
      <w:pBdr>
        <w:bottom w:val="thickThinSmallGap" w:sz="24" w:space="1" w:color="622423"/>
      </w:pBdr>
      <w:tabs>
        <w:tab w:val="left" w:pos="2490"/>
      </w:tabs>
      <w:rPr>
        <w:rFonts w:ascii="Times New Roman" w:hAnsi="Times New Roman"/>
        <w:color w:val="000000"/>
        <w:sz w:val="18"/>
        <w:lang w:val="id-ID"/>
      </w:rPr>
    </w:pPr>
    <w:r>
      <w:rPr>
        <w:rFonts w:ascii="Times New Roman" w:hAnsi="Times New Roman"/>
        <w:color w:val="000000"/>
        <w:sz w:val="18"/>
        <w:lang w:val="id-ID"/>
      </w:rPr>
      <w:tab/>
    </w:r>
    <w:r>
      <w:rPr>
        <w:rFonts w:ascii="Times New Roman" w:hAnsi="Times New Roman"/>
        <w:color w:val="000000"/>
        <w:sz w:val="18"/>
        <w:lang w:val="id-ID"/>
      </w:rPr>
      <w:tab/>
    </w:r>
  </w:p>
  <w:p w14:paraId="4561C565" w14:textId="77777777"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en-US"/>
      </w:rPr>
    </w:pPr>
    <w:r>
      <w:rPr>
        <w:rFonts w:ascii="Times New Roman" w:hAnsi="Times New Roman"/>
        <w:color w:val="000000"/>
        <w:sz w:val="18"/>
        <w:lang w:val="id-ID"/>
      </w:rPr>
      <w:t>Address</w:t>
    </w:r>
    <w:r w:rsidRPr="00867D6A">
      <w:rPr>
        <w:rFonts w:ascii="Times New Roman" w:hAnsi="Times New Roman"/>
        <w:color w:val="000000"/>
        <w:sz w:val="18"/>
        <w:lang w:val="en-US"/>
      </w:rPr>
      <w:t xml:space="preserve">: </w:t>
    </w:r>
    <w:r>
      <w:rPr>
        <w:rFonts w:ascii="Times New Roman" w:hAnsi="Times New Roman"/>
        <w:color w:val="000000"/>
        <w:sz w:val="18"/>
        <w:lang w:val="id-ID"/>
      </w:rPr>
      <w:t>Graha Merdeka Unit 16-17 Renon-Denpasar</w:t>
    </w:r>
    <w:r>
      <w:rPr>
        <w:rFonts w:ascii="Times New Roman" w:hAnsi="Times New Roman"/>
        <w:color w:val="000000"/>
        <w:sz w:val="18"/>
        <w:lang w:val="en-US"/>
      </w:rPr>
      <w:t xml:space="preserve"> | </w:t>
    </w:r>
    <w:r>
      <w:rPr>
        <w:rFonts w:ascii="Times New Roman" w:hAnsi="Times New Roman"/>
        <w:color w:val="000000"/>
        <w:sz w:val="18"/>
      </w:rPr>
      <w:t>Telephone</w:t>
    </w:r>
    <w:r>
      <w:rPr>
        <w:rFonts w:ascii="Times New Roman" w:hAnsi="Times New Roman"/>
        <w:color w:val="000000"/>
        <w:sz w:val="18"/>
        <w:lang w:val="id-ID"/>
      </w:rPr>
      <w:t>:</w:t>
    </w:r>
    <w:r>
      <w:rPr>
        <w:rFonts w:ascii="Times New Roman" w:hAnsi="Times New Roman"/>
        <w:color w:val="000000"/>
        <w:sz w:val="18"/>
      </w:rPr>
      <w:t xml:space="preserve"> (0361)</w:t>
    </w:r>
    <w:r>
      <w:rPr>
        <w:rFonts w:ascii="Times New Roman" w:hAnsi="Times New Roman"/>
        <w:color w:val="000000"/>
        <w:sz w:val="18"/>
        <w:lang w:val="id-ID"/>
      </w:rPr>
      <w:t>248908</w:t>
    </w:r>
    <w:r>
      <w:rPr>
        <w:rFonts w:ascii="Times New Roman" w:hAnsi="Times New Roman"/>
        <w:color w:val="000000"/>
        <w:sz w:val="18"/>
      </w:rPr>
      <w:t xml:space="preserve"> |</w:t>
    </w:r>
    <w:r>
      <w:rPr>
        <w:rFonts w:ascii="Times New Roman" w:hAnsi="Times New Roman"/>
        <w:color w:val="000000"/>
        <w:sz w:val="18"/>
        <w:lang w:val="en-US"/>
      </w:rPr>
      <w:t xml:space="preserve"> Website: www.jollyrogereducation.com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45464"/>
    <w:multiLevelType w:val="hybridMultilevel"/>
    <w:tmpl w:val="6E867E7C"/>
    <w:lvl w:ilvl="0" w:tplc="E63E573C">
      <w:start w:val="1"/>
      <w:numFmt w:val="decimal"/>
      <w:lvlText w:val="%1."/>
      <w:lvlJc w:val="left"/>
      <w:pPr>
        <w:ind w:left="43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81291"/>
    <w:multiLevelType w:val="hybridMultilevel"/>
    <w:tmpl w:val="6DA6D1D4"/>
    <w:lvl w:ilvl="0" w:tplc="CAF243B6">
      <w:start w:val="1"/>
      <w:numFmt w:val="decimal"/>
      <w:lvlText w:val="%1."/>
      <w:lvlJc w:val="left"/>
      <w:pPr>
        <w:ind w:left="644" w:hanging="360"/>
      </w:pPr>
    </w:lvl>
    <w:lvl w:ilvl="1" w:tplc="04210019">
      <w:start w:val="1"/>
      <w:numFmt w:val="lowerLetter"/>
      <w:lvlText w:val="%2."/>
      <w:lvlJc w:val="left"/>
      <w:pPr>
        <w:ind w:left="1364" w:hanging="360"/>
      </w:pPr>
    </w:lvl>
    <w:lvl w:ilvl="2" w:tplc="0421001B">
      <w:start w:val="1"/>
      <w:numFmt w:val="lowerRoman"/>
      <w:lvlText w:val="%3."/>
      <w:lvlJc w:val="right"/>
      <w:pPr>
        <w:ind w:left="2084" w:hanging="180"/>
      </w:pPr>
    </w:lvl>
    <w:lvl w:ilvl="3" w:tplc="0421000F">
      <w:start w:val="1"/>
      <w:numFmt w:val="decimal"/>
      <w:lvlText w:val="%4."/>
      <w:lvlJc w:val="left"/>
      <w:pPr>
        <w:ind w:left="2804" w:hanging="360"/>
      </w:pPr>
    </w:lvl>
    <w:lvl w:ilvl="4" w:tplc="04210019">
      <w:start w:val="1"/>
      <w:numFmt w:val="lowerLetter"/>
      <w:lvlText w:val="%5."/>
      <w:lvlJc w:val="left"/>
      <w:pPr>
        <w:ind w:left="3524" w:hanging="360"/>
      </w:pPr>
    </w:lvl>
    <w:lvl w:ilvl="5" w:tplc="0421001B">
      <w:start w:val="1"/>
      <w:numFmt w:val="lowerRoman"/>
      <w:lvlText w:val="%6."/>
      <w:lvlJc w:val="right"/>
      <w:pPr>
        <w:ind w:left="4244" w:hanging="180"/>
      </w:pPr>
    </w:lvl>
    <w:lvl w:ilvl="6" w:tplc="0421000F">
      <w:start w:val="1"/>
      <w:numFmt w:val="decimal"/>
      <w:lvlText w:val="%7."/>
      <w:lvlJc w:val="left"/>
      <w:pPr>
        <w:ind w:left="4964" w:hanging="360"/>
      </w:pPr>
    </w:lvl>
    <w:lvl w:ilvl="7" w:tplc="04210019">
      <w:start w:val="1"/>
      <w:numFmt w:val="lowerLetter"/>
      <w:lvlText w:val="%8."/>
      <w:lvlJc w:val="left"/>
      <w:pPr>
        <w:ind w:left="5684" w:hanging="360"/>
      </w:pPr>
    </w:lvl>
    <w:lvl w:ilvl="8" w:tplc="0421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911035"/>
    <w:multiLevelType w:val="hybridMultilevel"/>
    <w:tmpl w:val="CE3EA122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56DDF"/>
    <w:multiLevelType w:val="hybridMultilevel"/>
    <w:tmpl w:val="1A9E771E"/>
    <w:lvl w:ilvl="0" w:tplc="1814FDE6">
      <w:start w:val="1"/>
      <w:numFmt w:val="upperRoman"/>
      <w:lvlText w:val="%1."/>
      <w:lvlJc w:val="righ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678F6"/>
    <w:multiLevelType w:val="hybridMultilevel"/>
    <w:tmpl w:val="76BEEC9C"/>
    <w:lvl w:ilvl="0" w:tplc="898AE928">
      <w:start w:val="6"/>
      <w:numFmt w:val="upperRoman"/>
      <w:lvlText w:val="%1."/>
      <w:lvlJc w:val="righ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0056C"/>
    <w:multiLevelType w:val="hybridMultilevel"/>
    <w:tmpl w:val="0BD69642"/>
    <w:lvl w:ilvl="0" w:tplc="B39E4D92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E63E573C">
      <w:start w:val="1"/>
      <w:numFmt w:val="decimal"/>
      <w:lvlText w:val="%4."/>
      <w:lvlJc w:val="left"/>
      <w:pPr>
        <w:ind w:left="4320" w:hanging="360"/>
      </w:pPr>
      <w:rPr>
        <w:b w:val="0"/>
      </w:rPr>
    </w:lvl>
    <w:lvl w:ilvl="4" w:tplc="04210019">
      <w:start w:val="1"/>
      <w:numFmt w:val="lowerLetter"/>
      <w:lvlText w:val="%5."/>
      <w:lvlJc w:val="left"/>
      <w:pPr>
        <w:ind w:left="5040" w:hanging="360"/>
      </w:pPr>
    </w:lvl>
    <w:lvl w:ilvl="5" w:tplc="0421001B">
      <w:start w:val="1"/>
      <w:numFmt w:val="lowerRoman"/>
      <w:lvlText w:val="%6."/>
      <w:lvlJc w:val="right"/>
      <w:pPr>
        <w:ind w:left="5760" w:hanging="180"/>
      </w:pPr>
    </w:lvl>
    <w:lvl w:ilvl="6" w:tplc="0421000F">
      <w:start w:val="1"/>
      <w:numFmt w:val="decimal"/>
      <w:lvlText w:val="%7."/>
      <w:lvlJc w:val="left"/>
      <w:pPr>
        <w:ind w:left="6480" w:hanging="360"/>
      </w:pPr>
    </w:lvl>
    <w:lvl w:ilvl="7" w:tplc="04210019">
      <w:start w:val="1"/>
      <w:numFmt w:val="lowerLetter"/>
      <w:lvlText w:val="%8."/>
      <w:lvlJc w:val="left"/>
      <w:pPr>
        <w:ind w:left="7200" w:hanging="360"/>
      </w:pPr>
    </w:lvl>
    <w:lvl w:ilvl="8" w:tplc="0421001B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B3B060B"/>
    <w:multiLevelType w:val="hybridMultilevel"/>
    <w:tmpl w:val="B6182A42"/>
    <w:lvl w:ilvl="0" w:tplc="B39E4D92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5A4DE3"/>
    <w:multiLevelType w:val="hybridMultilevel"/>
    <w:tmpl w:val="38404D56"/>
    <w:lvl w:ilvl="0" w:tplc="724E99F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21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0663A"/>
    <w:multiLevelType w:val="hybridMultilevel"/>
    <w:tmpl w:val="16ECA950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B1DA3"/>
    <w:multiLevelType w:val="hybridMultilevel"/>
    <w:tmpl w:val="71740ED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61957C6"/>
    <w:multiLevelType w:val="hybridMultilevel"/>
    <w:tmpl w:val="09E865A4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F11B0"/>
    <w:multiLevelType w:val="hybridMultilevel"/>
    <w:tmpl w:val="5C1ACAE2"/>
    <w:lvl w:ilvl="0" w:tplc="4440C284">
      <w:start w:val="5"/>
      <w:numFmt w:val="upperRoman"/>
      <w:lvlText w:val="%1."/>
      <w:lvlJc w:val="right"/>
      <w:pPr>
        <w:ind w:left="216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D4A53"/>
    <w:multiLevelType w:val="hybridMultilevel"/>
    <w:tmpl w:val="02D88ECC"/>
    <w:lvl w:ilvl="0" w:tplc="8E10888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B7221F5"/>
    <w:multiLevelType w:val="hybridMultilevel"/>
    <w:tmpl w:val="9D58B5FE"/>
    <w:lvl w:ilvl="0" w:tplc="107A70B8">
      <w:start w:val="4"/>
      <w:numFmt w:val="upperRoman"/>
      <w:lvlText w:val="%1."/>
      <w:lvlJc w:val="right"/>
      <w:pPr>
        <w:ind w:left="54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9"/>
  </w:num>
  <w:num w:numId="5">
    <w:abstractNumId w:val="6"/>
  </w:num>
  <w:num w:numId="6">
    <w:abstractNumId w:val="10"/>
  </w:num>
  <w:num w:numId="7">
    <w:abstractNumId w:val="0"/>
  </w:num>
  <w:num w:numId="8">
    <w:abstractNumId w:val="12"/>
  </w:num>
  <w:num w:numId="9">
    <w:abstractNumId w:val="1"/>
  </w:num>
  <w:num w:numId="10">
    <w:abstractNumId w:val="2"/>
  </w:num>
  <w:num w:numId="11">
    <w:abstractNumId w:val="13"/>
  </w:num>
  <w:num w:numId="12">
    <w:abstractNumId w:val="4"/>
  </w:num>
  <w:num w:numId="13">
    <w:abstractNumId w:val="8"/>
  </w:num>
  <w:num w:numId="14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3MjQyNjMwsDQwNTJW0lEKTi0uzszPAykwrAUAueCWoywAAAA="/>
  </w:docVars>
  <w:rsids>
    <w:rsidRoot w:val="00A079BA"/>
    <w:rsid w:val="00003CB1"/>
    <w:rsid w:val="0001007D"/>
    <w:rsid w:val="0007169B"/>
    <w:rsid w:val="00085246"/>
    <w:rsid w:val="00087821"/>
    <w:rsid w:val="00090CD9"/>
    <w:rsid w:val="000973BB"/>
    <w:rsid w:val="000C49F3"/>
    <w:rsid w:val="000D04C4"/>
    <w:rsid w:val="000D057A"/>
    <w:rsid w:val="000D6B29"/>
    <w:rsid w:val="000D7658"/>
    <w:rsid w:val="000E1606"/>
    <w:rsid w:val="000F706F"/>
    <w:rsid w:val="00100F65"/>
    <w:rsid w:val="00117148"/>
    <w:rsid w:val="00120DA2"/>
    <w:rsid w:val="00124FD3"/>
    <w:rsid w:val="00155452"/>
    <w:rsid w:val="00162584"/>
    <w:rsid w:val="0016691B"/>
    <w:rsid w:val="00166C79"/>
    <w:rsid w:val="00167074"/>
    <w:rsid w:val="001729F6"/>
    <w:rsid w:val="00175659"/>
    <w:rsid w:val="00196034"/>
    <w:rsid w:val="001A12CC"/>
    <w:rsid w:val="001A151A"/>
    <w:rsid w:val="001A30A9"/>
    <w:rsid w:val="001B7BA2"/>
    <w:rsid w:val="001C2712"/>
    <w:rsid w:val="001C295D"/>
    <w:rsid w:val="001C591A"/>
    <w:rsid w:val="001D1DE6"/>
    <w:rsid w:val="001E3729"/>
    <w:rsid w:val="001F79E5"/>
    <w:rsid w:val="0021084B"/>
    <w:rsid w:val="00215863"/>
    <w:rsid w:val="00215DA8"/>
    <w:rsid w:val="00217ECB"/>
    <w:rsid w:val="0023266E"/>
    <w:rsid w:val="00233BB1"/>
    <w:rsid w:val="00234C02"/>
    <w:rsid w:val="00235BEE"/>
    <w:rsid w:val="00244632"/>
    <w:rsid w:val="00245972"/>
    <w:rsid w:val="00245A5A"/>
    <w:rsid w:val="00257147"/>
    <w:rsid w:val="002609B6"/>
    <w:rsid w:val="0026145B"/>
    <w:rsid w:val="00264312"/>
    <w:rsid w:val="002704CB"/>
    <w:rsid w:val="00282087"/>
    <w:rsid w:val="002D6E66"/>
    <w:rsid w:val="002F0CC6"/>
    <w:rsid w:val="002F3406"/>
    <w:rsid w:val="00302A5D"/>
    <w:rsid w:val="00303688"/>
    <w:rsid w:val="00303C95"/>
    <w:rsid w:val="00304B38"/>
    <w:rsid w:val="003134E7"/>
    <w:rsid w:val="003171AC"/>
    <w:rsid w:val="00320E13"/>
    <w:rsid w:val="00332F30"/>
    <w:rsid w:val="003605F6"/>
    <w:rsid w:val="00361ED5"/>
    <w:rsid w:val="003707F3"/>
    <w:rsid w:val="00370E58"/>
    <w:rsid w:val="00371DDF"/>
    <w:rsid w:val="00392F31"/>
    <w:rsid w:val="00395847"/>
    <w:rsid w:val="003A72ED"/>
    <w:rsid w:val="003C2BD9"/>
    <w:rsid w:val="003C5185"/>
    <w:rsid w:val="003C5AFA"/>
    <w:rsid w:val="003C620D"/>
    <w:rsid w:val="003D26A6"/>
    <w:rsid w:val="003D6404"/>
    <w:rsid w:val="003E5772"/>
    <w:rsid w:val="003F03D9"/>
    <w:rsid w:val="003F3DD9"/>
    <w:rsid w:val="0040039A"/>
    <w:rsid w:val="00425F46"/>
    <w:rsid w:val="00433435"/>
    <w:rsid w:val="00444DD0"/>
    <w:rsid w:val="00445334"/>
    <w:rsid w:val="004615C0"/>
    <w:rsid w:val="00493163"/>
    <w:rsid w:val="004A286C"/>
    <w:rsid w:val="004A4337"/>
    <w:rsid w:val="004B4B1E"/>
    <w:rsid w:val="004B4D7B"/>
    <w:rsid w:val="004B5411"/>
    <w:rsid w:val="004B59D1"/>
    <w:rsid w:val="004B5AE9"/>
    <w:rsid w:val="004E227F"/>
    <w:rsid w:val="004F27A8"/>
    <w:rsid w:val="004F3DBB"/>
    <w:rsid w:val="0050664E"/>
    <w:rsid w:val="00517E30"/>
    <w:rsid w:val="00532607"/>
    <w:rsid w:val="00532FCA"/>
    <w:rsid w:val="00535124"/>
    <w:rsid w:val="00542463"/>
    <w:rsid w:val="00577C9E"/>
    <w:rsid w:val="00581FB0"/>
    <w:rsid w:val="0059031A"/>
    <w:rsid w:val="00596C7D"/>
    <w:rsid w:val="005A2AFD"/>
    <w:rsid w:val="005B6250"/>
    <w:rsid w:val="005B6783"/>
    <w:rsid w:val="005D26B8"/>
    <w:rsid w:val="005D5E75"/>
    <w:rsid w:val="005E21AE"/>
    <w:rsid w:val="00617097"/>
    <w:rsid w:val="006275DF"/>
    <w:rsid w:val="00643283"/>
    <w:rsid w:val="006558AF"/>
    <w:rsid w:val="006A0524"/>
    <w:rsid w:val="006A3DE4"/>
    <w:rsid w:val="006C2F1D"/>
    <w:rsid w:val="006C7EE4"/>
    <w:rsid w:val="006D68A0"/>
    <w:rsid w:val="006E2349"/>
    <w:rsid w:val="006E3143"/>
    <w:rsid w:val="00701843"/>
    <w:rsid w:val="00715595"/>
    <w:rsid w:val="00717575"/>
    <w:rsid w:val="00725CDA"/>
    <w:rsid w:val="007341A2"/>
    <w:rsid w:val="00745387"/>
    <w:rsid w:val="00747166"/>
    <w:rsid w:val="00756D9F"/>
    <w:rsid w:val="00765E38"/>
    <w:rsid w:val="00774E91"/>
    <w:rsid w:val="0077503D"/>
    <w:rsid w:val="00792B10"/>
    <w:rsid w:val="00797D00"/>
    <w:rsid w:val="007B034C"/>
    <w:rsid w:val="007D1F64"/>
    <w:rsid w:val="00807348"/>
    <w:rsid w:val="00832DB3"/>
    <w:rsid w:val="00835CF0"/>
    <w:rsid w:val="00837A45"/>
    <w:rsid w:val="00856999"/>
    <w:rsid w:val="00857A68"/>
    <w:rsid w:val="00860A54"/>
    <w:rsid w:val="00864357"/>
    <w:rsid w:val="0086781D"/>
    <w:rsid w:val="00867D6A"/>
    <w:rsid w:val="00867D9B"/>
    <w:rsid w:val="00871623"/>
    <w:rsid w:val="008729FE"/>
    <w:rsid w:val="00874D82"/>
    <w:rsid w:val="00876D7E"/>
    <w:rsid w:val="00882F12"/>
    <w:rsid w:val="008A3054"/>
    <w:rsid w:val="008A69C5"/>
    <w:rsid w:val="008B42A8"/>
    <w:rsid w:val="008B5879"/>
    <w:rsid w:val="008C1B62"/>
    <w:rsid w:val="008D40FD"/>
    <w:rsid w:val="008D46B7"/>
    <w:rsid w:val="008E0B79"/>
    <w:rsid w:val="00936823"/>
    <w:rsid w:val="00946C28"/>
    <w:rsid w:val="00947A88"/>
    <w:rsid w:val="0095003B"/>
    <w:rsid w:val="00953D61"/>
    <w:rsid w:val="0096346C"/>
    <w:rsid w:val="00970FDB"/>
    <w:rsid w:val="00975EDC"/>
    <w:rsid w:val="00992C59"/>
    <w:rsid w:val="009A19D0"/>
    <w:rsid w:val="009A3259"/>
    <w:rsid w:val="009A4A26"/>
    <w:rsid w:val="009A67F6"/>
    <w:rsid w:val="009A773E"/>
    <w:rsid w:val="009C5244"/>
    <w:rsid w:val="009D156A"/>
    <w:rsid w:val="009D7FE3"/>
    <w:rsid w:val="009E6F1D"/>
    <w:rsid w:val="00A079BA"/>
    <w:rsid w:val="00A31402"/>
    <w:rsid w:val="00A4287C"/>
    <w:rsid w:val="00A46AD9"/>
    <w:rsid w:val="00A56AEC"/>
    <w:rsid w:val="00A63B30"/>
    <w:rsid w:val="00A80E58"/>
    <w:rsid w:val="00A83A64"/>
    <w:rsid w:val="00A922F1"/>
    <w:rsid w:val="00A9701A"/>
    <w:rsid w:val="00AC5AAF"/>
    <w:rsid w:val="00AD3D69"/>
    <w:rsid w:val="00AD5080"/>
    <w:rsid w:val="00AD6A32"/>
    <w:rsid w:val="00AE0212"/>
    <w:rsid w:val="00AF502A"/>
    <w:rsid w:val="00AF6170"/>
    <w:rsid w:val="00B14DC7"/>
    <w:rsid w:val="00B312DE"/>
    <w:rsid w:val="00B32608"/>
    <w:rsid w:val="00B37513"/>
    <w:rsid w:val="00B43A96"/>
    <w:rsid w:val="00B46ACC"/>
    <w:rsid w:val="00B557F7"/>
    <w:rsid w:val="00B559DC"/>
    <w:rsid w:val="00B63EFB"/>
    <w:rsid w:val="00B67748"/>
    <w:rsid w:val="00B7348A"/>
    <w:rsid w:val="00B87918"/>
    <w:rsid w:val="00BA06D3"/>
    <w:rsid w:val="00BA454B"/>
    <w:rsid w:val="00BB0B46"/>
    <w:rsid w:val="00BE42FA"/>
    <w:rsid w:val="00BE6316"/>
    <w:rsid w:val="00BF6B24"/>
    <w:rsid w:val="00C121FA"/>
    <w:rsid w:val="00C13FBB"/>
    <w:rsid w:val="00C20EE3"/>
    <w:rsid w:val="00C35B75"/>
    <w:rsid w:val="00C502D3"/>
    <w:rsid w:val="00C63B5E"/>
    <w:rsid w:val="00C73400"/>
    <w:rsid w:val="00C736BA"/>
    <w:rsid w:val="00C74365"/>
    <w:rsid w:val="00C82853"/>
    <w:rsid w:val="00CA50FE"/>
    <w:rsid w:val="00CB006A"/>
    <w:rsid w:val="00CC1B23"/>
    <w:rsid w:val="00CC2EE7"/>
    <w:rsid w:val="00CC3757"/>
    <w:rsid w:val="00CD6803"/>
    <w:rsid w:val="00CF2982"/>
    <w:rsid w:val="00CF32DF"/>
    <w:rsid w:val="00CF6B78"/>
    <w:rsid w:val="00CF73C5"/>
    <w:rsid w:val="00D032BF"/>
    <w:rsid w:val="00D239B3"/>
    <w:rsid w:val="00D25B30"/>
    <w:rsid w:val="00D3072E"/>
    <w:rsid w:val="00D452BB"/>
    <w:rsid w:val="00D45EA1"/>
    <w:rsid w:val="00D538BD"/>
    <w:rsid w:val="00D80A1D"/>
    <w:rsid w:val="00D8244D"/>
    <w:rsid w:val="00D847F7"/>
    <w:rsid w:val="00D93A72"/>
    <w:rsid w:val="00D96B9B"/>
    <w:rsid w:val="00DB7124"/>
    <w:rsid w:val="00DC795C"/>
    <w:rsid w:val="00DE1833"/>
    <w:rsid w:val="00DE1CEE"/>
    <w:rsid w:val="00E06DD0"/>
    <w:rsid w:val="00E333B8"/>
    <w:rsid w:val="00E352FA"/>
    <w:rsid w:val="00E40167"/>
    <w:rsid w:val="00E4213C"/>
    <w:rsid w:val="00E47218"/>
    <w:rsid w:val="00E47740"/>
    <w:rsid w:val="00E5776A"/>
    <w:rsid w:val="00E94A67"/>
    <w:rsid w:val="00E97BD7"/>
    <w:rsid w:val="00EA0390"/>
    <w:rsid w:val="00EB241D"/>
    <w:rsid w:val="00ED07D7"/>
    <w:rsid w:val="00EF6748"/>
    <w:rsid w:val="00F0670E"/>
    <w:rsid w:val="00F256CD"/>
    <w:rsid w:val="00F51949"/>
    <w:rsid w:val="00F51D21"/>
    <w:rsid w:val="00F56555"/>
    <w:rsid w:val="00F568CA"/>
    <w:rsid w:val="00F76797"/>
    <w:rsid w:val="00FA37A8"/>
    <w:rsid w:val="00FA708D"/>
    <w:rsid w:val="00FB068F"/>
    <w:rsid w:val="00FD2FD2"/>
    <w:rsid w:val="00FF664B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FE1A3"/>
  <w15:docId w15:val="{E993D13B-9F01-498E-9F85-136D883A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B2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B23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link w:val="Header"/>
    <w:uiPriority w:val="99"/>
    <w:rsid w:val="00CC1B23"/>
    <w:rPr>
      <w:rFonts w:ascii="Calibri" w:eastAsia="Calibri" w:hAnsi="Calibri" w:cs="Times New Roman"/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1B2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16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56AE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56AEC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CF73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f%20JRE\Desktop\FORMAT%20TE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Jolly Roger Education Test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F6D40D-E37C-4571-BA0C-2E36D57F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 TEST</Template>
  <TotalTime>117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 JRE</dc:creator>
  <cp:keywords>JRE</cp:keywords>
  <cp:lastModifiedBy>JR 4</cp:lastModifiedBy>
  <cp:revision>6</cp:revision>
  <cp:lastPrinted>2019-04-22T06:19:00Z</cp:lastPrinted>
  <dcterms:created xsi:type="dcterms:W3CDTF">2020-02-24T08:19:00Z</dcterms:created>
  <dcterms:modified xsi:type="dcterms:W3CDTF">2020-02-24T10:13:00Z</dcterms:modified>
</cp:coreProperties>
</file>